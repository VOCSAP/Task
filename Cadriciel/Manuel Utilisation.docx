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60E06" w14:textId="77777777" w:rsidR="00453EC7" w:rsidRPr="00BC76EB" w:rsidRDefault="000C618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0D0B5F" wp14:editId="7679EB2A">
                <wp:simplePos x="0" y="0"/>
                <wp:positionH relativeFrom="column">
                  <wp:posOffset>-335591</wp:posOffset>
                </wp:positionH>
                <wp:positionV relativeFrom="paragraph">
                  <wp:posOffset>-150766</wp:posOffset>
                </wp:positionV>
                <wp:extent cx="6136775" cy="351168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6775" cy="35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B633" w14:textId="77777777" w:rsidR="006D1902" w:rsidRDefault="006D1902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</w:p>
                          <w:p w14:paraId="70738177" w14:textId="77777777" w:rsidR="006D1902" w:rsidRDefault="006D1902">
                            <w:pP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Manuel d'utilisation </w:t>
                            </w:r>
                          </w:p>
                          <w:p w14:paraId="1A3AA240" w14:textId="77777777" w:rsidR="006D1902" w:rsidRDefault="006D1902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Times" w:hAnsi="Arial" w:cs="Arial"/>
                                <w:b/>
                                <w:bCs/>
                                <w:color w:val="FFFFFF" w:themeColor="background1"/>
                                <w:kern w:val="16"/>
                                <w:sz w:val="48"/>
                                <w:szCs w:val="72"/>
                                <w:lang w:eastAsia="fr-FR"/>
                              </w:rPr>
                              <w:t xml:space="preserve">Description technique cadriciel Traitements Parallèle </w:t>
                            </w:r>
                          </w:p>
                          <w:p w14:paraId="566F3A01" w14:textId="77777777" w:rsidR="006D1902" w:rsidRPr="00775807" w:rsidRDefault="006D1902" w:rsidP="000C618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36"/>
                                <w:szCs w:val="36"/>
                              </w:rPr>
                            </w:pPr>
                          </w:p>
                          <w:p w14:paraId="04112085" w14:textId="77777777" w:rsidR="006D1902" w:rsidRPr="000C6185" w:rsidRDefault="006D1902" w:rsidP="000C6185">
                            <w:pPr>
                              <w:rPr>
                                <w:rFonts w:ascii="Arial" w:hAnsi="Arial" w:cs="Arial"/>
                                <w:sz w:val="28"/>
                                <w:szCs w:val="36"/>
                              </w:rPr>
                            </w:pPr>
                            <w:r w:rsidRPr="00775807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 xml:space="preserve">Date 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kern w:val="16"/>
                                <w:sz w:val="28"/>
                                <w:szCs w:val="36"/>
                              </w:rPr>
                              <w:t>28/09/15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D0B5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6.4pt;margin-top:-11.85pt;width:483.2pt;height:27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" filled="f" stroked="f" strokeweight=".5pt">
                <v:textbox>
                  <w:txbxContent>
                    <w:p w14:paraId="2EEDB633" w14:textId="77777777" w:rsidR="006D1902" w:rsidRDefault="006D1902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</w:p>
                    <w:p w14:paraId="70738177" w14:textId="77777777" w:rsidR="006D1902" w:rsidRDefault="006D1902">
                      <w:pP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Manuel d'utilisation </w:t>
                      </w:r>
                    </w:p>
                    <w:p w14:paraId="1A3AA240" w14:textId="77777777" w:rsidR="006D1902" w:rsidRDefault="006D1902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Times" w:hAnsi="Arial" w:cs="Arial"/>
                          <w:b/>
                          <w:bCs/>
                          <w:color w:val="FFFFFF" w:themeColor="background1"/>
                          <w:kern w:val="16"/>
                          <w:sz w:val="48"/>
                          <w:szCs w:val="72"/>
                          <w:lang w:eastAsia="fr-FR"/>
                        </w:rPr>
                        <w:t xml:space="preserve">Description technique cadriciel Traitements Parallèle </w:t>
                      </w:r>
                    </w:p>
                    <w:p w14:paraId="566F3A01" w14:textId="77777777" w:rsidR="006D1902" w:rsidRPr="00775807" w:rsidRDefault="006D1902" w:rsidP="000C6185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36"/>
                          <w:szCs w:val="36"/>
                        </w:rPr>
                      </w:pPr>
                    </w:p>
                    <w:p w14:paraId="04112085" w14:textId="77777777" w:rsidR="006D1902" w:rsidRPr="000C6185" w:rsidRDefault="006D1902" w:rsidP="000C6185">
                      <w:pPr>
                        <w:rPr>
                          <w:rFonts w:ascii="Arial" w:hAnsi="Arial" w:cs="Arial"/>
                          <w:sz w:val="28"/>
                          <w:szCs w:val="36"/>
                        </w:rPr>
                      </w:pPr>
                      <w:r w:rsidRPr="00775807"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 xml:space="preserve">Date :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kern w:val="16"/>
                          <w:sz w:val="28"/>
                          <w:szCs w:val="36"/>
                        </w:rPr>
                        <w:t>28/09/15</w:t>
                      </w:r>
                    </w:p>
                  </w:txbxContent>
                </v:textbox>
              </v:shape>
            </w:pict>
          </mc:Fallback>
        </mc:AlternateContent>
      </w:r>
      <w:r w:rsidR="00151E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3F982E" wp14:editId="28BDE22C">
                <wp:simplePos x="0" y="0"/>
                <wp:positionH relativeFrom="column">
                  <wp:posOffset>-502920</wp:posOffset>
                </wp:positionH>
                <wp:positionV relativeFrom="paragraph">
                  <wp:posOffset>-393700</wp:posOffset>
                </wp:positionV>
                <wp:extent cx="6739890" cy="3826510"/>
                <wp:effectExtent l="0" t="0" r="3810" b="2540"/>
                <wp:wrapNone/>
                <wp:docPr id="2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9890" cy="3826510"/>
                        </a:xfrm>
                        <a:custGeom>
                          <a:avLst/>
                          <a:gdLst>
                            <a:gd name="T0" fmla="*/ 16 w 10614"/>
                            <a:gd name="T1" fmla="*/ 0 h 6026"/>
                            <a:gd name="T2" fmla="*/ 10614 w 10614"/>
                            <a:gd name="T3" fmla="*/ 3 h 6026"/>
                            <a:gd name="T4" fmla="*/ 10614 w 10614"/>
                            <a:gd name="T5" fmla="*/ 3724 h 6026"/>
                            <a:gd name="T6" fmla="*/ 1179 w 10614"/>
                            <a:gd name="T7" fmla="*/ 6026 h 6026"/>
                            <a:gd name="T8" fmla="*/ 170 w 10614"/>
                            <a:gd name="T9" fmla="*/ 6022 h 6026"/>
                            <a:gd name="T10" fmla="*/ 0 w 10614"/>
                            <a:gd name="T11" fmla="*/ 5852 h 6026"/>
                            <a:gd name="T12" fmla="*/ 16 w 10614"/>
                            <a:gd name="T13" fmla="*/ 0 h 60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614" h="6026">
                              <a:moveTo>
                                <a:pt x="16" y="0"/>
                              </a:moveTo>
                              <a:lnTo>
                                <a:pt x="10614" y="3"/>
                              </a:lnTo>
                              <a:lnTo>
                                <a:pt x="10614" y="3724"/>
                              </a:lnTo>
                              <a:lnTo>
                                <a:pt x="1179" y="6026"/>
                              </a:lnTo>
                              <a:lnTo>
                                <a:pt x="170" y="6022"/>
                              </a:lnTo>
                              <a:lnTo>
                                <a:pt x="0" y="585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2001E36" id="Freeform 3" o:spid="_x0000_s1026" style="position:absolute;margin-left:-39.6pt;margin-top:-31pt;width:530.7pt;height:301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14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" path="m16,l10614,3r,3721l1179,6026,170,6022,,5852,16,xe" fillcolor="#005172" stroked="f">
                <v:path arrowok="t" o:connecttype="custom" o:connectlocs="10160,0;6739890,1905;6739890,2364740;748665,3826510;107950,3823970;0,3716020;10160,0" o:connectangles="0,0,0,0,0,0,0"/>
              </v:shape>
            </w:pict>
          </mc:Fallback>
        </mc:AlternateContent>
      </w:r>
    </w:p>
    <w:p w14:paraId="20192DDD" w14:textId="77777777" w:rsidR="00453EC7" w:rsidRPr="00BC76EB" w:rsidRDefault="00453EC7"/>
    <w:p w14:paraId="01013CD3" w14:textId="77777777" w:rsidR="00453EC7" w:rsidRPr="00BC76EB" w:rsidRDefault="00453EC7"/>
    <w:p w14:paraId="27870D59" w14:textId="77777777" w:rsidR="00453EC7" w:rsidRPr="00BC76EB" w:rsidRDefault="00453EC7"/>
    <w:p w14:paraId="0317C6A2" w14:textId="77777777" w:rsidR="00453EC7" w:rsidRPr="00BC76EB" w:rsidRDefault="00453EC7"/>
    <w:p w14:paraId="422BF5C7" w14:textId="77777777" w:rsidR="00453EC7" w:rsidRPr="00BC76EB" w:rsidRDefault="00453EC7"/>
    <w:p w14:paraId="2B80A8FA" w14:textId="77777777" w:rsidR="00453EC7" w:rsidRPr="00BC76EB" w:rsidRDefault="00453EC7"/>
    <w:p w14:paraId="01DF512C" w14:textId="77777777" w:rsidR="00453EC7" w:rsidRPr="00BC76EB" w:rsidRDefault="00453EC7"/>
    <w:p w14:paraId="6F39A9FF" w14:textId="77777777" w:rsidR="00453EC7" w:rsidRPr="00BC76EB" w:rsidRDefault="00453EC7"/>
    <w:p w14:paraId="123B9181" w14:textId="77777777" w:rsidR="00453EC7" w:rsidRPr="00BC76EB" w:rsidRDefault="00453EC7"/>
    <w:p w14:paraId="1249C1A1" w14:textId="77777777" w:rsidR="00453EC7" w:rsidRPr="00BC76EB" w:rsidRDefault="00453EC7"/>
    <w:p w14:paraId="32960712" w14:textId="77777777" w:rsidR="00453EC7" w:rsidRPr="00BC76EB" w:rsidRDefault="00453EC7"/>
    <w:p w14:paraId="4099FF40" w14:textId="77777777" w:rsidR="00453EC7" w:rsidRPr="00BC76EB" w:rsidRDefault="00453EC7"/>
    <w:p w14:paraId="6EE21F8D" w14:textId="77777777" w:rsidR="00453EC7" w:rsidRPr="00BC76EB" w:rsidRDefault="00453EC7"/>
    <w:p w14:paraId="73E1543D" w14:textId="77777777" w:rsidR="00453EC7" w:rsidRPr="00BC76EB" w:rsidRDefault="00453EC7"/>
    <w:p w14:paraId="26699748" w14:textId="77777777" w:rsidR="00453EC7" w:rsidRPr="00BC76EB" w:rsidRDefault="00453EC7"/>
    <w:p w14:paraId="3BDD6705" w14:textId="77777777" w:rsidR="00A65CB7" w:rsidRPr="00BC76EB" w:rsidRDefault="00A65CB7"/>
    <w:p w14:paraId="37C5F7B2" w14:textId="77777777" w:rsidR="00453EC7" w:rsidRPr="00BC76EB" w:rsidRDefault="00453EC7"/>
    <w:p w14:paraId="40BC2914" w14:textId="77777777" w:rsidR="00453EC7" w:rsidRPr="00BC76EB" w:rsidRDefault="00453EC7"/>
    <w:p w14:paraId="0D80ADB3" w14:textId="77777777" w:rsidR="00453EC7" w:rsidRPr="00BC76EB" w:rsidRDefault="00453EC7"/>
    <w:p w14:paraId="1C945FCE" w14:textId="77777777" w:rsidR="00453EC7" w:rsidRPr="00BC76EB" w:rsidRDefault="00453EC7"/>
    <w:p w14:paraId="032C2906" w14:textId="77777777" w:rsidR="00453EC7" w:rsidRPr="00BC76EB" w:rsidRDefault="00453EC7"/>
    <w:p w14:paraId="502E6DB9" w14:textId="77777777" w:rsidR="00453EC7" w:rsidRDefault="00453EC7"/>
    <w:p w14:paraId="203421EF" w14:textId="77777777" w:rsidR="00665856" w:rsidRDefault="00665856"/>
    <w:p w14:paraId="0B06A27F" w14:textId="77777777" w:rsidR="00665856" w:rsidRDefault="00665856" w:rsidP="00D528D0">
      <w:pPr>
        <w:jc w:val="center"/>
      </w:pPr>
    </w:p>
    <w:p w14:paraId="18949F5B" w14:textId="77777777" w:rsidR="00665856" w:rsidRDefault="00665856"/>
    <w:p w14:paraId="18B228E6" w14:textId="77777777" w:rsidR="00665856" w:rsidRDefault="00665856"/>
    <w:p w14:paraId="05D7B3EF" w14:textId="77777777" w:rsidR="00665856" w:rsidRDefault="00665856"/>
    <w:p w14:paraId="3F1E8A07" w14:textId="77777777" w:rsidR="00665856" w:rsidRDefault="00665856"/>
    <w:p w14:paraId="11A1FCD9" w14:textId="77777777" w:rsidR="00665856" w:rsidRDefault="00665856"/>
    <w:p w14:paraId="0E6DBD31" w14:textId="77777777" w:rsidR="00665856" w:rsidRDefault="00665856"/>
    <w:p w14:paraId="22FFC8A9" w14:textId="77777777" w:rsidR="00665856" w:rsidRDefault="00665856"/>
    <w:p w14:paraId="49C1B64A" w14:textId="77777777" w:rsidR="00665856" w:rsidRDefault="00665856"/>
    <w:p w14:paraId="277B05E2" w14:textId="77777777" w:rsidR="00665856" w:rsidRDefault="00665856"/>
    <w:p w14:paraId="359D7024" w14:textId="77777777" w:rsidR="00665856" w:rsidRDefault="00665856"/>
    <w:p w14:paraId="73E3E207" w14:textId="77777777" w:rsidR="00665856" w:rsidRDefault="00665856"/>
    <w:p w14:paraId="0863154A" w14:textId="77777777" w:rsidR="00665856" w:rsidRDefault="00665856"/>
    <w:p w14:paraId="5C347D57" w14:textId="77777777" w:rsidR="00665856" w:rsidRDefault="00665856"/>
    <w:p w14:paraId="64B95B0E" w14:textId="77777777" w:rsidR="00665856" w:rsidRDefault="00665856"/>
    <w:p w14:paraId="35E709DE" w14:textId="77777777" w:rsidR="00665856" w:rsidRDefault="00665856"/>
    <w:p w14:paraId="7B72650F" w14:textId="77777777" w:rsidR="00665856" w:rsidRDefault="00665856"/>
    <w:p w14:paraId="6E9BE15D" w14:textId="77777777" w:rsidR="00665856" w:rsidRDefault="00665856"/>
    <w:p w14:paraId="6D21A2CB" w14:textId="77777777" w:rsidR="00665856" w:rsidRPr="00BC76EB" w:rsidRDefault="00665856"/>
    <w:p w14:paraId="3E6F493F" w14:textId="77777777" w:rsidR="00453EC7" w:rsidRPr="00BC76EB" w:rsidRDefault="00453EC7"/>
    <w:p w14:paraId="4E59C755" w14:textId="77777777" w:rsidR="00453EC7" w:rsidRPr="00BC76EB" w:rsidRDefault="00453EC7"/>
    <w:p w14:paraId="6540F2BA" w14:textId="77777777" w:rsidR="00C93A81" w:rsidRDefault="00C93A81">
      <w:pPr>
        <w:spacing w:after="200"/>
      </w:pPr>
      <w:r>
        <w:br w:type="page"/>
      </w:r>
    </w:p>
    <w:p w14:paraId="07ACA42A" w14:textId="77777777" w:rsidR="00453EC7" w:rsidRPr="00767C5D" w:rsidRDefault="00453EC7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B6680E" w:rsidRPr="00C2398A" w14:paraId="18BC96AE" w14:textId="77777777" w:rsidTr="00E31A79">
        <w:trPr>
          <w:trHeight w:val="489"/>
        </w:trPr>
        <w:tc>
          <w:tcPr>
            <w:tcW w:w="3635" w:type="dxa"/>
            <w:shd w:val="clear" w:color="auto" w:fill="C0C0C0"/>
            <w:vAlign w:val="center"/>
          </w:tcPr>
          <w:p w14:paraId="05228387" w14:textId="77777777" w:rsidR="00B6680E" w:rsidRPr="00C2398A" w:rsidRDefault="00B6680E" w:rsidP="00B6680E">
            <w:pPr>
              <w:jc w:val="center"/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Identification du document</w:t>
            </w:r>
          </w:p>
        </w:tc>
        <w:tc>
          <w:tcPr>
            <w:tcW w:w="5653" w:type="dxa"/>
            <w:shd w:val="clear" w:color="auto" w:fill="C0C0C0"/>
            <w:vAlign w:val="center"/>
          </w:tcPr>
          <w:p w14:paraId="181C823A" w14:textId="77777777" w:rsidR="00B6680E" w:rsidRPr="00C2398A" w:rsidRDefault="00B6680E" w:rsidP="00B6680E">
            <w:pPr>
              <w:jc w:val="center"/>
              <w:rPr>
                <w:rFonts w:ascii="Arial" w:hAnsi="Arial" w:cs="Arial"/>
              </w:rPr>
            </w:pPr>
          </w:p>
        </w:tc>
      </w:tr>
      <w:tr w:rsidR="00B6680E" w:rsidRPr="00C2398A" w14:paraId="10D0CF0C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15ED601D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Emetteur</w:t>
            </w:r>
          </w:p>
        </w:tc>
        <w:tc>
          <w:tcPr>
            <w:tcW w:w="5653" w:type="dxa"/>
            <w:vAlign w:val="center"/>
          </w:tcPr>
          <w:p w14:paraId="4E8CF647" w14:textId="77777777" w:rsidR="00B6680E" w:rsidRPr="00C2398A" w:rsidRDefault="0080472A" w:rsidP="00B6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  <w:tr w:rsidR="00B6680E" w:rsidRPr="00D5528C" w14:paraId="4A4973B3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35A3BD40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Référence</w:t>
            </w:r>
          </w:p>
        </w:tc>
        <w:tc>
          <w:tcPr>
            <w:tcW w:w="5653" w:type="dxa"/>
            <w:vAlign w:val="center"/>
          </w:tcPr>
          <w:p w14:paraId="65A01B70" w14:textId="77777777" w:rsidR="00B6680E" w:rsidRPr="0016394D" w:rsidRDefault="00B6680E" w:rsidP="009E1F2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B6680E" w:rsidRPr="00C2398A" w14:paraId="70380144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7EE875F6" w14:textId="77777777" w:rsidR="00B6680E" w:rsidRPr="00C2398A" w:rsidRDefault="00B6680E" w:rsidP="00B6680E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</w:rPr>
              <w:t>Date de création</w:t>
            </w:r>
          </w:p>
        </w:tc>
        <w:tc>
          <w:tcPr>
            <w:tcW w:w="5653" w:type="dxa"/>
            <w:vAlign w:val="center"/>
          </w:tcPr>
          <w:p w14:paraId="370259B3" w14:textId="77777777" w:rsidR="00B6680E" w:rsidRPr="00C2398A" w:rsidRDefault="0080472A" w:rsidP="0080472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</w:tr>
      <w:tr w:rsidR="00E31A79" w:rsidRPr="00C2398A" w14:paraId="2057F30F" w14:textId="77777777" w:rsidTr="00E31A79">
        <w:trPr>
          <w:trHeight w:val="487"/>
        </w:trPr>
        <w:tc>
          <w:tcPr>
            <w:tcW w:w="3635" w:type="dxa"/>
            <w:vAlign w:val="center"/>
          </w:tcPr>
          <w:p w14:paraId="2F95745B" w14:textId="77777777" w:rsidR="00E31A79" w:rsidRPr="00C2398A" w:rsidRDefault="00E31A79" w:rsidP="00B66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validation</w:t>
            </w:r>
          </w:p>
        </w:tc>
        <w:tc>
          <w:tcPr>
            <w:tcW w:w="5653" w:type="dxa"/>
            <w:vAlign w:val="center"/>
          </w:tcPr>
          <w:p w14:paraId="139D9B35" w14:textId="77777777" w:rsidR="00E31A79" w:rsidRPr="00C2398A" w:rsidRDefault="0080472A" w:rsidP="00743100">
            <w:pPr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28/09/15</w:t>
            </w:r>
          </w:p>
        </w:tc>
      </w:tr>
    </w:tbl>
    <w:p w14:paraId="69143FC4" w14:textId="77777777" w:rsidR="00B6680E" w:rsidRDefault="00B6680E" w:rsidP="00767C5D">
      <w:pPr>
        <w:pStyle w:val="Bullet1"/>
        <w:numPr>
          <w:ilvl w:val="0"/>
          <w:numId w:val="0"/>
        </w:numPr>
        <w:jc w:val="both"/>
        <w:rPr>
          <w:rFonts w:cs="Arial"/>
          <w:szCs w:val="20"/>
          <w:lang w:val="fr-FR"/>
        </w:rPr>
      </w:pPr>
    </w:p>
    <w:tbl>
      <w:tblPr>
        <w:tblpPr w:leftFromText="141" w:rightFromText="141" w:vertAnchor="text" w:horzAnchor="margin" w:tblpY="-328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5"/>
        <w:gridCol w:w="5653"/>
      </w:tblGrid>
      <w:tr w:rsidR="00E31A79" w:rsidRPr="00C2398A" w14:paraId="0C6AF50C" w14:textId="77777777" w:rsidTr="00E31A79">
        <w:trPr>
          <w:trHeight w:val="487"/>
        </w:trPr>
        <w:tc>
          <w:tcPr>
            <w:tcW w:w="3635" w:type="dxa"/>
            <w:shd w:val="clear" w:color="auto" w:fill="BFBFBF" w:themeFill="background1" w:themeFillShade="BF"/>
            <w:vAlign w:val="center"/>
          </w:tcPr>
          <w:p w14:paraId="48DF40AF" w14:textId="77777777" w:rsidR="00E31A79" w:rsidRPr="00E31A79" w:rsidRDefault="00E31A79" w:rsidP="00697D76">
            <w:pPr>
              <w:rPr>
                <w:rFonts w:ascii="Arial" w:hAnsi="Arial" w:cs="Arial"/>
                <w:b/>
              </w:rPr>
            </w:pPr>
            <w:r w:rsidRPr="00E31A79">
              <w:rPr>
                <w:rFonts w:ascii="Arial" w:hAnsi="Arial" w:cs="Arial"/>
                <w:b/>
              </w:rPr>
              <w:t>Responsable technique</w:t>
            </w:r>
          </w:p>
        </w:tc>
        <w:tc>
          <w:tcPr>
            <w:tcW w:w="5653" w:type="dxa"/>
            <w:vAlign w:val="center"/>
          </w:tcPr>
          <w:p w14:paraId="37C1446E" w14:textId="77777777" w:rsidR="00E31A79" w:rsidRPr="00C2398A" w:rsidRDefault="009529D1" w:rsidP="00697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Olivier Véhier</w:t>
            </w:r>
          </w:p>
        </w:tc>
      </w:tr>
    </w:tbl>
    <w:p w14:paraId="7E4792F7" w14:textId="77777777" w:rsidR="002B623C" w:rsidRPr="00BC76EB" w:rsidRDefault="002B623C" w:rsidP="002B623C">
      <w:pPr>
        <w:tabs>
          <w:tab w:val="left" w:pos="2001"/>
        </w:tabs>
        <w:rPr>
          <w:rStyle w:val="Corps"/>
        </w:rPr>
      </w:pPr>
    </w:p>
    <w:tbl>
      <w:tblPr>
        <w:tblW w:w="9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5"/>
        <w:gridCol w:w="1822"/>
        <w:gridCol w:w="5964"/>
      </w:tblGrid>
      <w:tr w:rsidR="00044E1F" w:rsidRPr="00C2398A" w14:paraId="5250CC70" w14:textId="77777777" w:rsidTr="0084161B">
        <w:trPr>
          <w:cantSplit/>
          <w:trHeight w:val="324"/>
          <w:jc w:val="center"/>
        </w:trPr>
        <w:tc>
          <w:tcPr>
            <w:tcW w:w="9211" w:type="dxa"/>
            <w:gridSpan w:val="3"/>
            <w:shd w:val="pct25" w:color="auto" w:fill="auto"/>
          </w:tcPr>
          <w:p w14:paraId="1ADE041F" w14:textId="77777777" w:rsidR="00044E1F" w:rsidRPr="00C2398A" w:rsidRDefault="00044E1F" w:rsidP="0084161B">
            <w:pPr>
              <w:rPr>
                <w:rFonts w:ascii="Arial" w:hAnsi="Arial" w:cs="Arial"/>
              </w:rPr>
            </w:pPr>
            <w:r w:rsidRPr="00C2398A">
              <w:rPr>
                <w:rFonts w:ascii="Arial" w:hAnsi="Arial" w:cs="Arial"/>
                <w:b/>
              </w:rPr>
              <w:t>Suivi des versions</w:t>
            </w:r>
          </w:p>
        </w:tc>
      </w:tr>
      <w:tr w:rsidR="00044E1F" w:rsidRPr="00C2398A" w14:paraId="6A482DFC" w14:textId="77777777" w:rsidTr="0084161B">
        <w:trPr>
          <w:cantSplit/>
          <w:trHeight w:val="324"/>
          <w:jc w:val="center"/>
        </w:trPr>
        <w:tc>
          <w:tcPr>
            <w:tcW w:w="1425" w:type="dxa"/>
            <w:shd w:val="pct25" w:color="auto" w:fill="auto"/>
          </w:tcPr>
          <w:p w14:paraId="00BFC0DA" w14:textId="77777777" w:rsidR="00044E1F" w:rsidRPr="00C2398A" w:rsidRDefault="00652C13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822" w:type="dxa"/>
            <w:shd w:val="pct25" w:color="auto" w:fill="auto"/>
          </w:tcPr>
          <w:p w14:paraId="57562EB4" w14:textId="77777777"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5964" w:type="dxa"/>
            <w:shd w:val="pct25" w:color="auto" w:fill="auto"/>
          </w:tcPr>
          <w:p w14:paraId="204AA27C" w14:textId="77777777" w:rsidR="00044E1F" w:rsidRPr="00C2398A" w:rsidRDefault="00044E1F" w:rsidP="0084161B">
            <w:pPr>
              <w:rPr>
                <w:rFonts w:ascii="Arial" w:hAnsi="Arial" w:cs="Arial"/>
                <w:b/>
              </w:rPr>
            </w:pPr>
            <w:r w:rsidRPr="00C2398A">
              <w:rPr>
                <w:rFonts w:ascii="Arial" w:hAnsi="Arial" w:cs="Arial"/>
                <w:b/>
              </w:rPr>
              <w:t>Description</w:t>
            </w:r>
          </w:p>
        </w:tc>
      </w:tr>
      <w:tr w:rsidR="00044E1F" w:rsidRPr="00C2398A" w14:paraId="0502DF4C" w14:textId="77777777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14:paraId="6E190C90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22" w:type="dxa"/>
            <w:vAlign w:val="center"/>
          </w:tcPr>
          <w:p w14:paraId="5203DF5B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28/09/15</w:t>
            </w:r>
          </w:p>
        </w:tc>
        <w:tc>
          <w:tcPr>
            <w:tcW w:w="5964" w:type="dxa"/>
            <w:vAlign w:val="center"/>
          </w:tcPr>
          <w:p w14:paraId="799C8763" w14:textId="77777777" w:rsidR="00044E1F" w:rsidRPr="00C2398A" w:rsidRDefault="0080472A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Création du document</w:t>
            </w:r>
          </w:p>
        </w:tc>
      </w:tr>
      <w:tr w:rsidR="008B2A78" w:rsidRPr="00C2398A" w14:paraId="040A0810" w14:textId="77777777" w:rsidTr="0084161B">
        <w:trPr>
          <w:cantSplit/>
          <w:trHeight w:val="324"/>
          <w:jc w:val="center"/>
        </w:trPr>
        <w:tc>
          <w:tcPr>
            <w:tcW w:w="1425" w:type="dxa"/>
            <w:vAlign w:val="center"/>
          </w:tcPr>
          <w:p w14:paraId="5A3D23AD" w14:textId="77777777" w:rsidR="008B2A78" w:rsidRPr="008B2A78" w:rsidRDefault="0091790B" w:rsidP="0084161B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1822" w:type="dxa"/>
            <w:vAlign w:val="center"/>
          </w:tcPr>
          <w:p w14:paraId="768E7F1B" w14:textId="77777777" w:rsidR="008B2A78" w:rsidRPr="008B2A78" w:rsidRDefault="0091790B" w:rsidP="0084161B">
            <w:pPr>
              <w:rPr>
                <w:rFonts w:ascii="Arial" w:hAnsi="Arial" w:cs="Arial"/>
                <w:snapToGrid w:val="0"/>
                <w:highlight w:val="yellow"/>
              </w:rPr>
            </w:pPr>
            <w:r>
              <w:rPr>
                <w:rFonts w:ascii="Arial" w:hAnsi="Arial" w:cs="Arial"/>
                <w:snapToGrid w:val="0"/>
                <w:highlight w:val="yellow"/>
              </w:rPr>
              <w:t>09/07/2016</w:t>
            </w:r>
          </w:p>
        </w:tc>
        <w:tc>
          <w:tcPr>
            <w:tcW w:w="5964" w:type="dxa"/>
            <w:vAlign w:val="center"/>
          </w:tcPr>
          <w:p w14:paraId="53AF3827" w14:textId="77777777" w:rsidR="008B2A78" w:rsidRPr="00C2398A" w:rsidRDefault="0091790B" w:rsidP="00841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suite à upgrade 5.0</w:t>
            </w:r>
          </w:p>
        </w:tc>
      </w:tr>
    </w:tbl>
    <w:p w14:paraId="0FE403C4" w14:textId="77777777" w:rsidR="00C93A81" w:rsidRDefault="00C93A81" w:rsidP="00C93A81">
      <w:bookmarkStart w:id="0" w:name="_Toc347244879"/>
      <w:bookmarkStart w:id="1" w:name="_Toc347250914"/>
      <w:bookmarkStart w:id="2" w:name="_Toc347251685"/>
      <w:bookmarkStart w:id="3" w:name="_Toc347255053"/>
    </w:p>
    <w:p w14:paraId="3971214A" w14:textId="77777777" w:rsidR="00C93A81" w:rsidRDefault="00C93A81" w:rsidP="00C93A81"/>
    <w:p w14:paraId="03DE1E6E" w14:textId="77777777" w:rsidR="002A3901" w:rsidRDefault="00C93A81" w:rsidP="00C93A81">
      <w:pPr>
        <w:sectPr w:rsidR="002A3901" w:rsidSect="002A3901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7B420DA4" w14:textId="77777777" w:rsidR="00C93A81" w:rsidRDefault="00C93A81" w:rsidP="00C93A81">
      <w:pPr>
        <w:rPr>
          <w:rFonts w:eastAsia="Times New Roman" w:cs="Times New Roman"/>
          <w:b/>
          <w:bCs/>
          <w:color w:val="005172"/>
          <w:szCs w:val="28"/>
        </w:rPr>
      </w:pPr>
    </w:p>
    <w:p w14:paraId="301248CF" w14:textId="77777777" w:rsidR="002B2128" w:rsidRDefault="000E7BC3" w:rsidP="00D9735F">
      <w:pPr>
        <w:pStyle w:val="Heading"/>
        <w:outlineLvl w:val="9"/>
        <w:rPr>
          <w:noProof/>
        </w:rPr>
      </w:pPr>
      <w:bookmarkStart w:id="4" w:name="_Toc408206707"/>
      <w:bookmarkStart w:id="5" w:name="_Toc410201824"/>
      <w:bookmarkStart w:id="6" w:name="_Toc411787101"/>
      <w:r w:rsidRPr="00F12E6E">
        <w:rPr>
          <w:rFonts w:cs="Arial"/>
          <w:sz w:val="40"/>
          <w:lang w:val="fr-FR"/>
        </w:rPr>
        <w:t>Sommaire</w:t>
      </w:r>
      <w:bookmarkEnd w:id="0"/>
      <w:bookmarkEnd w:id="1"/>
      <w:bookmarkEnd w:id="2"/>
      <w:bookmarkEnd w:id="3"/>
      <w:bookmarkEnd w:id="4"/>
      <w:bookmarkEnd w:id="5"/>
      <w:bookmarkEnd w:id="6"/>
      <w:r w:rsidR="00D9735F">
        <w:rPr>
          <w:rFonts w:cs="Arial"/>
          <w:sz w:val="20"/>
          <w:lang w:val="fr-FR"/>
        </w:rPr>
        <w:fldChar w:fldCharType="begin"/>
      </w:r>
      <w:r w:rsidR="00D9735F">
        <w:rPr>
          <w:rFonts w:cs="Arial"/>
          <w:sz w:val="20"/>
          <w:lang w:val="fr-FR"/>
        </w:rPr>
        <w:instrText xml:space="preserve"> TOC \o "1-3" \h \z \u </w:instrText>
      </w:r>
      <w:r w:rsidR="00D9735F">
        <w:rPr>
          <w:rFonts w:cs="Arial"/>
          <w:sz w:val="20"/>
          <w:lang w:val="fr-FR"/>
        </w:rPr>
        <w:fldChar w:fldCharType="separate"/>
      </w:r>
    </w:p>
    <w:p w14:paraId="48800D55" w14:textId="77777777" w:rsidR="002B2128" w:rsidRDefault="006D1902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82625157" w:history="1">
        <w:r w:rsidR="002B2128" w:rsidRPr="006A35E2">
          <w:rPr>
            <w:rStyle w:val="Lienhypertexte"/>
            <w:noProof/>
          </w:rPr>
          <w:t>1.</w:t>
        </w:r>
        <w:r w:rsidR="002B21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Lexique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_Toc482625157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4</w:t>
        </w:r>
        <w:r w:rsidR="002B2128">
          <w:rPr>
            <w:noProof/>
            <w:webHidden/>
          </w:rPr>
          <w:fldChar w:fldCharType="end"/>
        </w:r>
      </w:hyperlink>
    </w:p>
    <w:p w14:paraId="738C5170" w14:textId="77777777" w:rsidR="002B2128" w:rsidRDefault="006D1902">
      <w:pPr>
        <w:pStyle w:val="TM1"/>
        <w:tabs>
          <w:tab w:val="left" w:pos="400"/>
          <w:tab w:val="right" w:leader="dot" w:pos="1005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82625158" w:history="1">
        <w:r w:rsidR="002B2128" w:rsidRPr="006A35E2">
          <w:rPr>
            <w:rStyle w:val="Lienhypertexte"/>
            <w:noProof/>
          </w:rPr>
          <w:t>2.</w:t>
        </w:r>
        <w:r w:rsidR="002B21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Spécification technique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_Toc482625158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5</w:t>
        </w:r>
        <w:r w:rsidR="002B2128">
          <w:rPr>
            <w:noProof/>
            <w:webHidden/>
          </w:rPr>
          <w:fldChar w:fldCharType="end"/>
        </w:r>
      </w:hyperlink>
    </w:p>
    <w:p w14:paraId="691D348A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59" w:history="1">
        <w:r w:rsidR="002B2128" w:rsidRPr="006A35E2">
          <w:rPr>
            <w:rStyle w:val="Lienhypertexte"/>
            <w:noProof/>
          </w:rPr>
          <w:t>2.1.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Besoin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_Toc482625159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5</w:t>
        </w:r>
        <w:r w:rsidR="002B2128">
          <w:rPr>
            <w:noProof/>
            <w:webHidden/>
          </w:rPr>
          <w:fldChar w:fldCharType="end"/>
        </w:r>
      </w:hyperlink>
    </w:p>
    <w:p w14:paraId="20757FE8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0" w:history="1">
        <w:r w:rsidR="002B2128" w:rsidRPr="006A35E2">
          <w:rPr>
            <w:rStyle w:val="Lienhypertexte"/>
            <w:noProof/>
          </w:rPr>
          <w:t>2.2.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Objets techniques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_Toc482625160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5</w:t>
        </w:r>
        <w:r w:rsidR="002B2128">
          <w:rPr>
            <w:noProof/>
            <w:webHidden/>
          </w:rPr>
          <w:fldChar w:fldCharType="end"/>
        </w:r>
      </w:hyperlink>
    </w:p>
    <w:p w14:paraId="56B89EBA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1" w:history="1">
        <w:r w:rsidR="002B2128" w:rsidRPr="006A35E2">
          <w:rPr>
            <w:rStyle w:val="Lienhypertexte"/>
            <w:noProof/>
          </w:rPr>
          <w:t>2.3.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Classe de message dédié aux Tâches // - ZTASK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_Toc482625161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6</w:t>
        </w:r>
        <w:r w:rsidR="002B2128">
          <w:rPr>
            <w:noProof/>
            <w:webHidden/>
          </w:rPr>
          <w:fldChar w:fldCharType="end"/>
        </w:r>
      </w:hyperlink>
    </w:p>
    <w:p w14:paraId="03AE2F4C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2" w:history="1">
        <w:r w:rsidR="002B2128" w:rsidRPr="006A35E2">
          <w:rPr>
            <w:rStyle w:val="Lienhypertexte"/>
            <w:noProof/>
          </w:rPr>
          <w:t>2.4.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Principe de fonctionnement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_Toc482625162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6</w:t>
        </w:r>
        <w:r w:rsidR="002B2128">
          <w:rPr>
            <w:noProof/>
            <w:webHidden/>
          </w:rPr>
          <w:fldChar w:fldCharType="end"/>
        </w:r>
      </w:hyperlink>
    </w:p>
    <w:p w14:paraId="4C593566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3" w:history="1">
        <w:r w:rsidR="002B2128" w:rsidRPr="006A35E2">
          <w:rPr>
            <w:rStyle w:val="Lienhypertexte"/>
            <w:noProof/>
          </w:rPr>
          <w:t>2.5.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Utilisation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_Toc482625163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6</w:t>
        </w:r>
        <w:r w:rsidR="002B2128">
          <w:rPr>
            <w:noProof/>
            <w:webHidden/>
          </w:rPr>
          <w:fldChar w:fldCharType="end"/>
        </w:r>
      </w:hyperlink>
    </w:p>
    <w:p w14:paraId="15626C24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4" w:history="1">
        <w:r w:rsidR="002B2128" w:rsidRPr="006A35E2">
          <w:rPr>
            <w:rStyle w:val="Lienhypertexte"/>
            <w:noProof/>
          </w:rPr>
          <w:t>2.6.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Description technique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_Toc482625164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7BDB4BA2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5" w:history="1">
        <w:r w:rsidR="002B2128" w:rsidRPr="006A35E2">
          <w:rPr>
            <w:rStyle w:val="Lienhypertexte"/>
            <w:noProof/>
          </w:rPr>
          <w:t>2.6.1.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Classe Tâche - ZCL_TASK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_Toc482625165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26F18CA6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6" w:history="1">
        <w:r w:rsidR="002B2128" w:rsidRPr="006A35E2">
          <w:rPr>
            <w:rStyle w:val="Lienhypertexte"/>
            <w:noProof/>
          </w:rPr>
          <w:t>2.6.1.1.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Approche de conception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_Toc482625166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1BAD8D74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7" w:history="1">
        <w:r w:rsidR="002B2128" w:rsidRPr="006A35E2">
          <w:rPr>
            <w:rStyle w:val="Lienhypertexte"/>
            <w:noProof/>
          </w:rPr>
          <w:t>2.6.1.2.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Détails techniques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_Toc482625167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6C186A1D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8" w:history="1">
        <w:r w:rsidR="002B2128" w:rsidRPr="006A35E2">
          <w:rPr>
            <w:rStyle w:val="Lienhypertexte"/>
            <w:noProof/>
          </w:rPr>
          <w:t>2.6.1.2.1.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Constructeur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_Toc482625168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7FABC59B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69" w:history="1">
        <w:r w:rsidR="002B2128" w:rsidRPr="006A35E2">
          <w:rPr>
            <w:rStyle w:val="Lienhypertexte"/>
            <w:noProof/>
          </w:rPr>
          <w:t>2.6.1.2.2.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Lancement du traitement - TASK_START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_Toc482625169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9</w:t>
        </w:r>
        <w:r w:rsidR="002B2128">
          <w:rPr>
            <w:noProof/>
            <w:webHidden/>
          </w:rPr>
          <w:fldChar w:fldCharType="end"/>
        </w:r>
      </w:hyperlink>
    </w:p>
    <w:p w14:paraId="7BC8BAE0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0" w:history="1">
        <w:r w:rsidR="002B2128" w:rsidRPr="006A35E2">
          <w:rPr>
            <w:rStyle w:val="Lienhypertexte"/>
            <w:noProof/>
            <w:lang w:val="en-US"/>
          </w:rPr>
          <w:t>2.6.1.2.3.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  <w:lang w:val="en-US"/>
          </w:rPr>
          <w:t>Handler fin traitement - AT_END_OF_TASK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_Toc482625170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10</w:t>
        </w:r>
        <w:r w:rsidR="002B2128">
          <w:rPr>
            <w:noProof/>
            <w:webHidden/>
          </w:rPr>
          <w:fldChar w:fldCharType="end"/>
        </w:r>
      </w:hyperlink>
    </w:p>
    <w:p w14:paraId="5EB60F0C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1" w:history="1">
        <w:r w:rsidR="002B2128" w:rsidRPr="006A35E2">
          <w:rPr>
            <w:rStyle w:val="Lienhypertexte"/>
            <w:noProof/>
          </w:rPr>
          <w:t>2.6.1.2.4.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Conversion paramètres statiques en dynamiques - CONVERT_STATIC_PARAMETERS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_Toc482625171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10</w:t>
        </w:r>
        <w:r w:rsidR="002B2128">
          <w:rPr>
            <w:noProof/>
            <w:webHidden/>
          </w:rPr>
          <w:fldChar w:fldCharType="end"/>
        </w:r>
      </w:hyperlink>
    </w:p>
    <w:p w14:paraId="096C19F4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2" w:history="1">
        <w:r w:rsidR="002B2128" w:rsidRPr="006A35E2">
          <w:rPr>
            <w:rStyle w:val="Lienhypertexte"/>
            <w:noProof/>
          </w:rPr>
          <w:t>2.6.1.2.5.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Conversion paramètres dynamiques en statiques- CONVERT_DYNAMIC_PARAMETERS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_Toc482625172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10</w:t>
        </w:r>
        <w:r w:rsidR="002B2128">
          <w:rPr>
            <w:noProof/>
            <w:webHidden/>
          </w:rPr>
          <w:fldChar w:fldCharType="end"/>
        </w:r>
      </w:hyperlink>
    </w:p>
    <w:p w14:paraId="132C49E9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3" w:history="1">
        <w:r w:rsidR="002B2128" w:rsidRPr="006A35E2">
          <w:rPr>
            <w:rStyle w:val="Lienhypertexte"/>
            <w:noProof/>
          </w:rPr>
          <w:t>2.6.2.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Classe Manager de Tâche - ZCL_TASK_MANAGER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_Toc482625173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251C1FD3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4" w:history="1">
        <w:r w:rsidR="002B2128" w:rsidRPr="006A35E2">
          <w:rPr>
            <w:rStyle w:val="Lienhypertexte"/>
            <w:noProof/>
          </w:rPr>
          <w:t>2.6.2.1.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Approche de conception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_Toc482625174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42FDB3A0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5" w:history="1">
        <w:r w:rsidR="002B2128" w:rsidRPr="006A35E2">
          <w:rPr>
            <w:rStyle w:val="Lienhypertexte"/>
            <w:noProof/>
          </w:rPr>
          <w:t>2.6.2.2.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Détails techniques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_Toc482625175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19E0D007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6" w:history="1">
        <w:r w:rsidR="002B2128" w:rsidRPr="006A35E2">
          <w:rPr>
            <w:rStyle w:val="Lienhypertexte"/>
            <w:noProof/>
          </w:rPr>
          <w:t>2.6.2.2.1.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Constructeur - CONSTRUCTOR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_Toc482625176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60995A48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7" w:history="1">
        <w:r w:rsidR="002B2128" w:rsidRPr="006A35E2">
          <w:rPr>
            <w:rStyle w:val="Lienhypertexte"/>
            <w:noProof/>
          </w:rPr>
          <w:t>2.6.2.2.2.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Lancement nouvelle Tâche - TASK_START_NEW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_Toc482625177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76296FC5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8" w:history="1">
        <w:r w:rsidR="002B2128" w:rsidRPr="006A35E2">
          <w:rPr>
            <w:rStyle w:val="Lienhypertexte"/>
            <w:noProof/>
          </w:rPr>
          <w:t>2.6.2.2.3.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Attente fin de toutes les Tâches - TASK_FINISH_RUNNING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_Toc482625178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11</w:t>
        </w:r>
        <w:r w:rsidR="002B2128">
          <w:rPr>
            <w:noProof/>
            <w:webHidden/>
          </w:rPr>
          <w:fldChar w:fldCharType="end"/>
        </w:r>
      </w:hyperlink>
    </w:p>
    <w:p w14:paraId="2EB1BCD2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79" w:history="1">
        <w:r w:rsidR="002B2128" w:rsidRPr="006A35E2">
          <w:rPr>
            <w:rStyle w:val="Lienhypertexte"/>
            <w:noProof/>
            <w:lang w:val="en-US"/>
          </w:rPr>
          <w:t>2.6.2.2.4.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  <w:lang w:val="en-US"/>
          </w:rPr>
          <w:t>Handler fin d'une Tâche - HANDLER_END_OF_TASK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_Toc482625179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12</w:t>
        </w:r>
        <w:r w:rsidR="002B2128">
          <w:rPr>
            <w:noProof/>
            <w:webHidden/>
          </w:rPr>
          <w:fldChar w:fldCharType="end"/>
        </w:r>
      </w:hyperlink>
    </w:p>
    <w:p w14:paraId="73A59FA0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0" w:history="1">
        <w:r w:rsidR="002B2128" w:rsidRPr="006A35E2">
          <w:rPr>
            <w:rStyle w:val="Lienhypertexte"/>
            <w:noProof/>
          </w:rPr>
          <w:t>2.6.3.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Classe Handler Manager de Tâche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_Toc482625180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13</w:t>
        </w:r>
        <w:r w:rsidR="002B2128">
          <w:rPr>
            <w:noProof/>
            <w:webHidden/>
          </w:rPr>
          <w:fldChar w:fldCharType="end"/>
        </w:r>
      </w:hyperlink>
    </w:p>
    <w:p w14:paraId="33E9A713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1" w:history="1">
        <w:r w:rsidR="002B2128" w:rsidRPr="006A35E2">
          <w:rPr>
            <w:rStyle w:val="Lienhypertexte"/>
            <w:noProof/>
          </w:rPr>
          <w:t>2.6.3.1.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Approche de conception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_Toc482625181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13</w:t>
        </w:r>
        <w:r w:rsidR="002B2128">
          <w:rPr>
            <w:noProof/>
            <w:webHidden/>
          </w:rPr>
          <w:fldChar w:fldCharType="end"/>
        </w:r>
      </w:hyperlink>
    </w:p>
    <w:p w14:paraId="25BB57C0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2" w:history="1">
        <w:r w:rsidR="002B2128" w:rsidRPr="006A35E2">
          <w:rPr>
            <w:rStyle w:val="Lienhypertexte"/>
            <w:noProof/>
          </w:rPr>
          <w:t>2.6.3.2.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Détails techniques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_Toc482625182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13</w:t>
        </w:r>
        <w:r w:rsidR="002B2128">
          <w:rPr>
            <w:noProof/>
            <w:webHidden/>
          </w:rPr>
          <w:fldChar w:fldCharType="end"/>
        </w:r>
      </w:hyperlink>
    </w:p>
    <w:p w14:paraId="1F221E0B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3" w:history="1">
        <w:r w:rsidR="002B2128" w:rsidRPr="006A35E2">
          <w:rPr>
            <w:rStyle w:val="Lienhypertexte"/>
            <w:noProof/>
            <w:lang w:val="en-US"/>
          </w:rPr>
          <w:t>2.6.3.2.1.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  <w:lang w:val="en-US"/>
          </w:rPr>
          <w:t>Constructeur - CONSTRUCTOR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_Toc482625183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13</w:t>
        </w:r>
        <w:r w:rsidR="002B2128">
          <w:rPr>
            <w:noProof/>
            <w:webHidden/>
          </w:rPr>
          <w:fldChar w:fldCharType="end"/>
        </w:r>
      </w:hyperlink>
    </w:p>
    <w:p w14:paraId="7AE755CC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4" w:history="1">
        <w:r w:rsidR="002B2128" w:rsidRPr="006A35E2">
          <w:rPr>
            <w:rStyle w:val="Lienhypertexte"/>
            <w:noProof/>
            <w:lang w:val="en-US"/>
          </w:rPr>
          <w:t>2.6.3.2.2.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  <w:lang w:val="en-US"/>
          </w:rPr>
          <w:t>Handler Fin d'une Tâche (Manager) - HANDLER_END_OF_TASK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_Toc482625184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13</w:t>
        </w:r>
        <w:r w:rsidR="002B2128">
          <w:rPr>
            <w:noProof/>
            <w:webHidden/>
          </w:rPr>
          <w:fldChar w:fldCharType="end"/>
        </w:r>
      </w:hyperlink>
    </w:p>
    <w:p w14:paraId="17D37018" w14:textId="77777777" w:rsidR="002B2128" w:rsidRDefault="006D1902">
      <w:pPr>
        <w:pStyle w:val="TM2"/>
        <w:tabs>
          <w:tab w:val="left" w:pos="12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5" w:history="1">
        <w:r w:rsidR="002B2128" w:rsidRPr="006A35E2">
          <w:rPr>
            <w:rStyle w:val="Lienhypertexte"/>
            <w:noProof/>
            <w:lang w:val="en-US"/>
          </w:rPr>
          <w:t>2.6.3.2.3.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  <w:lang w:val="en-US"/>
          </w:rPr>
          <w:t>Création Handler - HANDLER_FACTORY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_Toc482625185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14</w:t>
        </w:r>
        <w:r w:rsidR="002B2128">
          <w:rPr>
            <w:noProof/>
            <w:webHidden/>
          </w:rPr>
          <w:fldChar w:fldCharType="end"/>
        </w:r>
      </w:hyperlink>
    </w:p>
    <w:p w14:paraId="257FFB4C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6" w:history="1">
        <w:r w:rsidR="002B2128" w:rsidRPr="006A35E2">
          <w:rPr>
            <w:rStyle w:val="Lienhypertexte"/>
            <w:noProof/>
          </w:rPr>
          <w:t>2.7.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Assistant d’utilisation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_Toc482625186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15</w:t>
        </w:r>
        <w:r w:rsidR="002B2128">
          <w:rPr>
            <w:noProof/>
            <w:webHidden/>
          </w:rPr>
          <w:fldChar w:fldCharType="end"/>
        </w:r>
      </w:hyperlink>
    </w:p>
    <w:p w14:paraId="39D85D63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7" w:history="1">
        <w:r w:rsidR="002B2128" w:rsidRPr="006A35E2">
          <w:rPr>
            <w:rStyle w:val="Lienhypertexte"/>
            <w:noProof/>
          </w:rPr>
          <w:t>2.8.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Perfectibilité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_Toc482625187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16</w:t>
        </w:r>
        <w:r w:rsidR="002B2128">
          <w:rPr>
            <w:noProof/>
            <w:webHidden/>
          </w:rPr>
          <w:fldChar w:fldCharType="end"/>
        </w:r>
      </w:hyperlink>
    </w:p>
    <w:p w14:paraId="3C838372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8" w:history="1">
        <w:r w:rsidR="002B2128" w:rsidRPr="006A35E2">
          <w:rPr>
            <w:rStyle w:val="Lienhypertexte"/>
            <w:noProof/>
          </w:rPr>
          <w:t>2.8.1.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Problème connu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_Toc482625188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16</w:t>
        </w:r>
        <w:r w:rsidR="002B2128">
          <w:rPr>
            <w:noProof/>
            <w:webHidden/>
          </w:rPr>
          <w:fldChar w:fldCharType="end"/>
        </w:r>
      </w:hyperlink>
    </w:p>
    <w:p w14:paraId="1C567625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89" w:history="1">
        <w:r w:rsidR="002B2128" w:rsidRPr="006A35E2">
          <w:rPr>
            <w:rStyle w:val="Lienhypertexte"/>
            <w:noProof/>
          </w:rPr>
          <w:t>2.8.2.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Axe d'amélioration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_Toc482625189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16</w:t>
        </w:r>
        <w:r w:rsidR="002B2128">
          <w:rPr>
            <w:noProof/>
            <w:webHidden/>
          </w:rPr>
          <w:fldChar w:fldCharType="end"/>
        </w:r>
      </w:hyperlink>
    </w:p>
    <w:p w14:paraId="3BFF3917" w14:textId="77777777" w:rsidR="002B2128" w:rsidRDefault="006D1902">
      <w:pPr>
        <w:pStyle w:val="TM2"/>
        <w:tabs>
          <w:tab w:val="left" w:pos="10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90" w:history="1">
        <w:r w:rsidR="002B2128" w:rsidRPr="006A35E2">
          <w:rPr>
            <w:rStyle w:val="Lienhypertexte"/>
            <w:noProof/>
          </w:rPr>
          <w:t>2.8.3.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Reste à faire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_Toc482625190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16</w:t>
        </w:r>
        <w:r w:rsidR="002B2128">
          <w:rPr>
            <w:noProof/>
            <w:webHidden/>
          </w:rPr>
          <w:fldChar w:fldCharType="end"/>
        </w:r>
      </w:hyperlink>
    </w:p>
    <w:p w14:paraId="493E046B" w14:textId="77777777" w:rsidR="002B2128" w:rsidRDefault="006D1902">
      <w:pPr>
        <w:pStyle w:val="TM2"/>
        <w:tabs>
          <w:tab w:val="left" w:pos="800"/>
          <w:tab w:val="right" w:leader="dot" w:pos="10054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82625191" w:history="1">
        <w:r w:rsidR="002B2128" w:rsidRPr="006A35E2">
          <w:rPr>
            <w:rStyle w:val="Lienhypertexte"/>
            <w:noProof/>
          </w:rPr>
          <w:t>2.9.</w:t>
        </w:r>
        <w:r w:rsidR="002B2128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="002B2128" w:rsidRPr="006A35E2">
          <w:rPr>
            <w:rStyle w:val="Lienhypertexte"/>
            <w:noProof/>
          </w:rPr>
          <w:t>Exemple d'utilisation</w:t>
        </w:r>
        <w:r w:rsidR="002B2128">
          <w:rPr>
            <w:noProof/>
            <w:webHidden/>
          </w:rPr>
          <w:tab/>
        </w:r>
        <w:r w:rsidR="002B2128">
          <w:rPr>
            <w:noProof/>
            <w:webHidden/>
          </w:rPr>
          <w:fldChar w:fldCharType="begin"/>
        </w:r>
        <w:r w:rsidR="002B2128">
          <w:rPr>
            <w:noProof/>
            <w:webHidden/>
          </w:rPr>
          <w:instrText xml:space="preserve"> PAGEREF _Toc482625191 \h </w:instrText>
        </w:r>
        <w:r w:rsidR="002B2128">
          <w:rPr>
            <w:noProof/>
            <w:webHidden/>
          </w:rPr>
        </w:r>
        <w:r w:rsidR="002B2128">
          <w:rPr>
            <w:noProof/>
            <w:webHidden/>
          </w:rPr>
          <w:fldChar w:fldCharType="separate"/>
        </w:r>
        <w:r w:rsidR="002B2128">
          <w:rPr>
            <w:noProof/>
            <w:webHidden/>
          </w:rPr>
          <w:t>16</w:t>
        </w:r>
        <w:r w:rsidR="002B2128">
          <w:rPr>
            <w:noProof/>
            <w:webHidden/>
          </w:rPr>
          <w:fldChar w:fldCharType="end"/>
        </w:r>
      </w:hyperlink>
    </w:p>
    <w:p w14:paraId="6B3C4746" w14:textId="77777777" w:rsidR="000E7BC3" w:rsidRPr="00BC76EB" w:rsidRDefault="00D9735F" w:rsidP="00B30919">
      <w:pPr>
        <w:rPr>
          <w:sz w:val="24"/>
          <w:szCs w:val="24"/>
        </w:rPr>
      </w:pPr>
      <w:r>
        <w:fldChar w:fldCharType="end"/>
      </w:r>
    </w:p>
    <w:p w14:paraId="0287306F" w14:textId="77777777" w:rsidR="00FC156B" w:rsidRPr="00241ED7" w:rsidRDefault="00FC156B" w:rsidP="00241ED7">
      <w:pPr>
        <w:pStyle w:val="Bullet1"/>
        <w:numPr>
          <w:ilvl w:val="0"/>
          <w:numId w:val="0"/>
        </w:numPr>
        <w:jc w:val="both"/>
        <w:rPr>
          <w:lang w:val="fr-FR"/>
        </w:rPr>
      </w:pPr>
    </w:p>
    <w:p w14:paraId="1759CA4C" w14:textId="77777777" w:rsidR="00D751C8" w:rsidRDefault="00D751C8" w:rsidP="00F80DEA">
      <w:pPr>
        <w:pStyle w:val="LongchampTitre1"/>
      </w:pPr>
      <w:bookmarkStart w:id="7" w:name="_Toc482625157"/>
      <w:r>
        <w:lastRenderedPageBreak/>
        <w:t>Lexique</w:t>
      </w:r>
      <w:bookmarkEnd w:id="7"/>
    </w:p>
    <w:p w14:paraId="6AB29363" w14:textId="77777777" w:rsidR="00D751C8" w:rsidRDefault="00D751C8" w:rsidP="00D751C8">
      <w:r>
        <w:t>Dans ce document nous utiliserons certains mots</w:t>
      </w:r>
      <w:r w:rsidR="00FA1043">
        <w:t xml:space="preserve">, </w:t>
      </w:r>
      <w:r>
        <w:t>mais dont leurs définition</w:t>
      </w:r>
      <w:r w:rsidR="00D74F67">
        <w:t xml:space="preserve">s </w:t>
      </w:r>
      <w:r>
        <w:t>ne seront pas celles - nécessairement - usuellement utilisé</w:t>
      </w:r>
      <w:r w:rsidR="00D74F67">
        <w:t>es.</w:t>
      </w:r>
      <w:r>
        <w:t xml:space="preserve"> </w:t>
      </w:r>
    </w:p>
    <w:p w14:paraId="5FCD1C46" w14:textId="77777777" w:rsidR="00D751C8" w:rsidRDefault="00D751C8" w:rsidP="00D751C8">
      <w:r>
        <w:t>Ainsi, voici quelques définitions des mots utilisées :</w:t>
      </w:r>
    </w:p>
    <w:p w14:paraId="5AC28511" w14:textId="77777777" w:rsidR="00D751C8" w:rsidRDefault="00D751C8" w:rsidP="00036536">
      <w:pPr>
        <w:pStyle w:val="Paragraphedeliste"/>
        <w:numPr>
          <w:ilvl w:val="0"/>
          <w:numId w:val="16"/>
        </w:numPr>
      </w:pPr>
      <w:r w:rsidRPr="00D751C8">
        <w:rPr>
          <w:b/>
        </w:rPr>
        <w:t>Tâche</w:t>
      </w:r>
      <w:r>
        <w:t xml:space="preserve"> : Processus en arrière-plan</w:t>
      </w:r>
    </w:p>
    <w:p w14:paraId="7377BCA2" w14:textId="77777777" w:rsidR="00D751C8" w:rsidRDefault="00D751C8" w:rsidP="00036536">
      <w:pPr>
        <w:pStyle w:val="Paragraphedeliste"/>
        <w:numPr>
          <w:ilvl w:val="0"/>
          <w:numId w:val="16"/>
        </w:numPr>
      </w:pPr>
      <w:r w:rsidRPr="006371C3">
        <w:rPr>
          <w:b/>
          <w:color w:val="FF0000"/>
        </w:rPr>
        <w:t>Mode</w:t>
      </w:r>
      <w:r w:rsidR="009E4045" w:rsidRPr="006371C3">
        <w:rPr>
          <w:b/>
          <w:color w:val="FF0000"/>
        </w:rPr>
        <w:t xml:space="preserve"> D</w:t>
      </w:r>
      <w:r w:rsidRPr="006371C3">
        <w:rPr>
          <w:b/>
          <w:color w:val="FF0000"/>
        </w:rPr>
        <w:t>édié</w:t>
      </w:r>
      <w:r w:rsidRPr="006371C3">
        <w:rPr>
          <w:color w:val="FF0000"/>
        </w:rPr>
        <w:t xml:space="preserve"> </w:t>
      </w:r>
      <w:r>
        <w:t>: Lorsque le Manager de Tâche est initialisé avec un MF particulier</w:t>
      </w:r>
    </w:p>
    <w:p w14:paraId="538C7C6D" w14:textId="77777777" w:rsidR="00B30919" w:rsidRDefault="00B30919" w:rsidP="00036536">
      <w:pPr>
        <w:pStyle w:val="Paragraphedeliste"/>
        <w:numPr>
          <w:ilvl w:val="0"/>
          <w:numId w:val="16"/>
        </w:numPr>
      </w:pPr>
      <w:r w:rsidRPr="0042626B">
        <w:rPr>
          <w:b/>
          <w:color w:val="002060"/>
        </w:rPr>
        <w:t>Traitement principal</w:t>
      </w:r>
      <w:r w:rsidRPr="0042626B">
        <w:rPr>
          <w:color w:val="002060"/>
        </w:rPr>
        <w:t xml:space="preserve"> </w:t>
      </w:r>
      <w:r>
        <w:t xml:space="preserve">: Fait référence au traitement utilisant le </w:t>
      </w:r>
      <w:r w:rsidR="007A7936">
        <w:t>cadriciel.</w:t>
      </w:r>
    </w:p>
    <w:p w14:paraId="4F8E38E3" w14:textId="77777777" w:rsidR="002C6FE7" w:rsidRDefault="002C6FE7" w:rsidP="00036536">
      <w:pPr>
        <w:pStyle w:val="Paragraphedeliste"/>
        <w:numPr>
          <w:ilvl w:val="0"/>
          <w:numId w:val="16"/>
        </w:numPr>
      </w:pPr>
      <w:r w:rsidRPr="002C6FE7">
        <w:rPr>
          <w:b/>
          <w:color w:val="00B050"/>
        </w:rPr>
        <w:t>Données de contextes (attachées)</w:t>
      </w:r>
      <w:r>
        <w:t xml:space="preserve"> : Données à transmettre au traitement de fin d'une Tâche.</w:t>
      </w:r>
    </w:p>
    <w:p w14:paraId="1E294DC2" w14:textId="77777777" w:rsidR="00D751C8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C0504D" w:themeColor="accent2"/>
        </w:rPr>
        <w:t>Données statiques</w:t>
      </w:r>
      <w:r>
        <w:t xml:space="preserve"> : </w:t>
      </w:r>
      <w:r w:rsidR="0044422B">
        <w:t>D</w:t>
      </w:r>
      <w:r>
        <w:t xml:space="preserve">onnées typées </w:t>
      </w:r>
      <w:r w:rsidR="0044422B">
        <w:t xml:space="preserve">de façon formelle. </w:t>
      </w:r>
    </w:p>
    <w:p w14:paraId="3198D788" w14:textId="77777777" w:rsidR="006371C3" w:rsidRDefault="006371C3" w:rsidP="00036536">
      <w:pPr>
        <w:pStyle w:val="Paragraphedeliste"/>
        <w:numPr>
          <w:ilvl w:val="1"/>
          <w:numId w:val="16"/>
        </w:numPr>
      </w:pPr>
      <w:r>
        <w:t xml:space="preserve">En effet, un MF RFC ne peut être appelé qu'avec des paramètres identifiés de façon formelle </w:t>
      </w:r>
      <w:r w:rsidR="00046B14">
        <w:t>(</w:t>
      </w:r>
      <w:r>
        <w:t xml:space="preserve">Pas d'instance, pas de </w:t>
      </w:r>
      <w:r w:rsidR="00DE2880">
        <w:t>"TYPE REF TO")</w:t>
      </w:r>
    </w:p>
    <w:p w14:paraId="4F913DE5" w14:textId="77777777" w:rsidR="008A6A7B" w:rsidRDefault="008A6A7B" w:rsidP="00036536">
      <w:pPr>
        <w:pStyle w:val="Paragraphedeliste"/>
        <w:numPr>
          <w:ilvl w:val="0"/>
          <w:numId w:val="16"/>
        </w:numPr>
      </w:pPr>
      <w:r w:rsidRPr="00B52135">
        <w:rPr>
          <w:b/>
          <w:color w:val="4F81BD" w:themeColor="accent1"/>
        </w:rPr>
        <w:t>Données dynamiques</w:t>
      </w:r>
      <w:r w:rsidRPr="00B52135">
        <w:rPr>
          <w:color w:val="4F81BD" w:themeColor="accent1"/>
        </w:rPr>
        <w:t xml:space="preserve"> </w:t>
      </w:r>
      <w:r>
        <w:t>:</w:t>
      </w:r>
      <w:r w:rsidR="0044422B">
        <w:t xml:space="preserve"> Données non typées de façon formelle (utilisa</w:t>
      </w:r>
      <w:r w:rsidR="00DE2880">
        <w:t>tion référence)</w:t>
      </w:r>
    </w:p>
    <w:p w14:paraId="12004A98" w14:textId="77777777" w:rsidR="00860BC0" w:rsidRPr="00CC0CF5" w:rsidRDefault="009E42FF" w:rsidP="00F80DEA">
      <w:pPr>
        <w:pStyle w:val="LongchampTitre1"/>
      </w:pPr>
      <w:bookmarkStart w:id="8" w:name="_Toc482625158"/>
      <w:r>
        <w:lastRenderedPageBreak/>
        <w:t>Spécification technique</w:t>
      </w:r>
      <w:bookmarkEnd w:id="8"/>
    </w:p>
    <w:p w14:paraId="303A58E0" w14:textId="77777777" w:rsidR="00946DB5" w:rsidRDefault="00990031" w:rsidP="00F80DEA">
      <w:pPr>
        <w:pStyle w:val="LongchampTitre11"/>
      </w:pPr>
      <w:bookmarkStart w:id="9" w:name="_Toc482625159"/>
      <w:r>
        <w:t>B</w:t>
      </w:r>
      <w:r w:rsidR="00946DB5">
        <w:t>esoin</w:t>
      </w:r>
      <w:bookmarkEnd w:id="9"/>
    </w:p>
    <w:p w14:paraId="497050EE" w14:textId="77777777" w:rsidR="00946DB5" w:rsidRDefault="00990031" w:rsidP="00DE5419">
      <w:pPr>
        <w:pStyle w:val="LongchampTexte"/>
      </w:pPr>
      <w:r>
        <w:t xml:space="preserve">Fournir au développeur un </w:t>
      </w:r>
      <w:r w:rsidR="003A344D">
        <w:t>cadriciel</w:t>
      </w:r>
      <w:r>
        <w:t xml:space="preserve"> pour paralléliser des traitements</w:t>
      </w:r>
      <w:r w:rsidR="00B37EC1">
        <w:t>.</w:t>
      </w:r>
    </w:p>
    <w:p w14:paraId="74DDA634" w14:textId="77777777" w:rsidR="00946DB5" w:rsidRPr="00F80DEA" w:rsidRDefault="00946DB5" w:rsidP="00F80DEA">
      <w:pPr>
        <w:pStyle w:val="LongchampTitre11"/>
      </w:pPr>
      <w:bookmarkStart w:id="10" w:name="_Toc482625160"/>
      <w:r w:rsidRPr="00F80DEA">
        <w:t>Objets techniques</w:t>
      </w:r>
      <w:bookmarkEnd w:id="10"/>
    </w:p>
    <w:p w14:paraId="763E20BC" w14:textId="77777777" w:rsidR="00946DB5" w:rsidRDefault="00946DB5" w:rsidP="00990031">
      <w:pPr>
        <w:pStyle w:val="LongchampTexte"/>
      </w:pPr>
      <w:r>
        <w:t>Objets spécifiques utilisés :</w:t>
      </w:r>
    </w:p>
    <w:tbl>
      <w:tblPr>
        <w:tblStyle w:val="Tramemoyenne1-Accent1"/>
        <w:tblW w:w="9426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4"/>
        <w:gridCol w:w="1732"/>
        <w:gridCol w:w="4490"/>
      </w:tblGrid>
      <w:tr w:rsidR="00946DB5" w:rsidRPr="009E42FF" w14:paraId="29C7FD06" w14:textId="77777777" w:rsidTr="00D84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right w:val="single" w:sz="4" w:space="0" w:color="auto"/>
            </w:tcBorders>
          </w:tcPr>
          <w:p w14:paraId="487AB246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rPr>
                <w:sz w:val="16"/>
                <w:highlight w:val="yellow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Nom de l’objet</w:t>
            </w:r>
          </w:p>
        </w:tc>
        <w:tc>
          <w:tcPr>
            <w:tcW w:w="1732" w:type="dxa"/>
            <w:tcBorders>
              <w:left w:val="single" w:sz="4" w:space="0" w:color="auto"/>
            </w:tcBorders>
          </w:tcPr>
          <w:p w14:paraId="26160983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>
              <w:rPr>
                <w:rFonts w:cs="Arial"/>
                <w:bCs w:val="0"/>
                <w:sz w:val="16"/>
                <w:lang w:val="fr-029"/>
              </w:rPr>
              <w:t>Type de l’objet</w:t>
            </w:r>
          </w:p>
        </w:tc>
        <w:tc>
          <w:tcPr>
            <w:tcW w:w="4490" w:type="dxa"/>
            <w:tcBorders>
              <w:left w:val="single" w:sz="4" w:space="0" w:color="auto"/>
            </w:tcBorders>
          </w:tcPr>
          <w:p w14:paraId="3677B783" w14:textId="77777777" w:rsidR="00946DB5" w:rsidRPr="009E42FF" w:rsidRDefault="00946DB5" w:rsidP="00973029">
            <w:pPr>
              <w:pStyle w:val="Bullet1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sz w:val="16"/>
                <w:lang w:val="fr-029"/>
              </w:rPr>
            </w:pPr>
            <w:r w:rsidRPr="009E42FF">
              <w:rPr>
                <w:rFonts w:cs="Arial"/>
                <w:bCs w:val="0"/>
                <w:sz w:val="16"/>
                <w:lang w:val="fr-029"/>
              </w:rPr>
              <w:t>Commentaire</w:t>
            </w:r>
          </w:p>
        </w:tc>
      </w:tr>
      <w:tr w:rsidR="00946DB5" w:rsidRPr="009E42FF" w14:paraId="4CC7A8D8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14:paraId="7842A040" w14:textId="3E44E2F5" w:rsidR="00946DB5" w:rsidRPr="009E42FF" w:rsidRDefault="00990031" w:rsidP="00973029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  <w:r w:rsidR="00D84372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_SIMPLIFY</w:t>
            </w:r>
          </w:p>
        </w:tc>
        <w:tc>
          <w:tcPr>
            <w:tcW w:w="173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2F0AA59F" w14:textId="77777777" w:rsidR="00946DB5" w:rsidRPr="009E42FF" w:rsidRDefault="00990031" w:rsidP="00973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46808DAB" w14:textId="5C16BD84" w:rsidR="00946DB5" w:rsidRPr="009E42FF" w:rsidRDefault="00C65226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Manager de Tâche –</w:t>
            </w:r>
            <w:r w:rsidR="00D84372">
              <w:rPr>
                <w:rFonts w:ascii="Arial" w:hAnsi="Arial" w:cs="Arial"/>
                <w:sz w:val="16"/>
              </w:rPr>
              <w:t>Version simplifié</w:t>
            </w:r>
          </w:p>
        </w:tc>
      </w:tr>
      <w:tr w:rsidR="00D84372" w:rsidRPr="009E42FF" w14:paraId="29F5B6DB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8" w:space="0" w:color="7BA0CD" w:themeColor="accent1" w:themeTint="BF"/>
              <w:right w:val="single" w:sz="4" w:space="0" w:color="auto"/>
            </w:tcBorders>
            <w:vAlign w:val="center"/>
          </w:tcPr>
          <w:p w14:paraId="7A1DAFC5" w14:textId="166453BF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ZCL_TASK_MANAGER</w:t>
            </w:r>
          </w:p>
        </w:tc>
        <w:tc>
          <w:tcPr>
            <w:tcW w:w="1732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5FED0EE0" w14:textId="01EFEFFA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8" w:space="0" w:color="7BA0CD" w:themeColor="accent1" w:themeTint="BF"/>
              <w:left w:val="single" w:sz="4" w:space="0" w:color="auto"/>
            </w:tcBorders>
            <w:vAlign w:val="center"/>
          </w:tcPr>
          <w:p w14:paraId="2460A063" w14:textId="19275E96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Manager de Tâche – Classe gestion Traitement //</w:t>
            </w:r>
          </w:p>
        </w:tc>
      </w:tr>
      <w:tr w:rsidR="00D84372" w:rsidRPr="009E42FF" w14:paraId="134CD0B9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4A80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ZCL_TASK_HANDLER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27D6C9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679F09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Classe Handler </w:t>
            </w:r>
          </w:p>
        </w:tc>
      </w:tr>
      <w:tr w:rsidR="00D84372" w:rsidRPr="009E42FF" w14:paraId="5F2AB26D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00262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ZCL_TASK_CONTAINER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980D6C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4794F8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 - Classe container de données</w:t>
            </w:r>
          </w:p>
        </w:tc>
      </w:tr>
      <w:tr w:rsidR="00D84372" w:rsidRPr="009E42FF" w14:paraId="77C13EEA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BF29E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ZCL_TASK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6743E8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A4F112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Classe création traitement //</w:t>
            </w:r>
          </w:p>
        </w:tc>
      </w:tr>
      <w:tr w:rsidR="00D84372" w:rsidRPr="009E42FF" w14:paraId="71DBF3A5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8F1E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ZCL_TASK_TRACE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5A5256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1557F3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Classe Trace </w:t>
            </w:r>
          </w:p>
        </w:tc>
      </w:tr>
      <w:tr w:rsidR="00D84372" w:rsidRPr="009E42FF" w14:paraId="5813C563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EF036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ZCL_TASK_PARAM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F2176B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792882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- Classe Exploitation Paramétrage traitement //</w:t>
            </w:r>
          </w:p>
        </w:tc>
      </w:tr>
      <w:tr w:rsidR="00D84372" w:rsidRPr="00F62D9B" w14:paraId="1A93C7FA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84FB8" w14:textId="77777777" w:rsidR="00D84372" w:rsidRPr="00F62D9B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66F6C5" w14:textId="77777777" w:rsidR="00D84372" w:rsidRPr="00F62D9B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15D4DD" w14:textId="77777777" w:rsidR="00D84372" w:rsidRPr="00F62D9B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 xml:space="preserve">Définitition Type </w:t>
            </w:r>
            <w:r>
              <w:rPr>
                <w:rFonts w:ascii="Arial" w:hAnsi="Arial" w:cs="Arial"/>
                <w:sz w:val="16"/>
              </w:rPr>
              <w:t xml:space="preserve">– SM - Classe exploitation </w:t>
            </w:r>
          </w:p>
        </w:tc>
      </w:tr>
      <w:tr w:rsidR="00D84372" w:rsidRPr="00F62D9B" w14:paraId="2ABD7870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B8350" w14:textId="77777777" w:rsidR="00D84372" w:rsidRPr="00F62D9B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ZCL_TYPE_DEF_AREAHANDLE_AREA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995519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629365" w14:textId="77777777" w:rsidR="00D84372" w:rsidRPr="00F62D9B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Définit</w:t>
            </w:r>
            <w:r>
              <w:rPr>
                <w:rFonts w:ascii="Arial" w:hAnsi="Arial" w:cs="Arial"/>
                <w:sz w:val="16"/>
              </w:rPr>
              <w:t>i</w:t>
            </w:r>
            <w:r w:rsidRPr="00F62D9B">
              <w:rPr>
                <w:rFonts w:ascii="Arial" w:hAnsi="Arial" w:cs="Arial"/>
                <w:sz w:val="16"/>
              </w:rPr>
              <w:t xml:space="preserve">tion Type </w:t>
            </w:r>
            <w:r>
              <w:rPr>
                <w:rFonts w:ascii="Arial" w:hAnsi="Arial" w:cs="Arial"/>
                <w:sz w:val="16"/>
              </w:rPr>
              <w:t>– SHM - Classe exploitation</w:t>
            </w:r>
          </w:p>
        </w:tc>
      </w:tr>
      <w:tr w:rsidR="00D84372" w:rsidRPr="00F62D9B" w14:paraId="664900AD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225FF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388226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E5D5D5" w14:textId="77777777" w:rsidR="00D84372" w:rsidRPr="00F62D9B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Définitition Type - Classe utilitaire</w:t>
            </w:r>
          </w:p>
        </w:tc>
      </w:tr>
      <w:tr w:rsidR="00D84372" w:rsidRPr="00F62D9B" w14:paraId="3AA78EA0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BE4CF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75AB9E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745C51C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- Cluster - Classe utilitaire</w:t>
            </w:r>
          </w:p>
        </w:tc>
      </w:tr>
      <w:tr w:rsidR="00D84372" w:rsidRPr="00F62D9B" w14:paraId="64962C4C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76698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ZCL_TASK_SHM_AREA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7A039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5A7DBB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– Classe exploitation SHM – SHM Déf. Type</w:t>
            </w:r>
          </w:p>
        </w:tc>
      </w:tr>
      <w:tr w:rsidR="00D84372" w:rsidRPr="00F62D9B" w14:paraId="29BEAE90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E56BF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  <w:lang w:val="en-US"/>
              </w:rPr>
              <w:t>ZCL_TASK_SHM_ROOT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C2C6E3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Classe SHM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54C2B7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- Classe exploitation SHM Déf. Type</w:t>
            </w:r>
          </w:p>
        </w:tc>
      </w:tr>
      <w:tr w:rsidR="00D84372" w:rsidRPr="00F62D9B" w14:paraId="34C8ED44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9A1D" w14:textId="77777777" w:rsidR="00D84372" w:rsidRPr="00F62D9B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F62D9B">
              <w:rPr>
                <w:rFonts w:ascii="Arial" w:hAnsi="Arial" w:cs="Arial"/>
                <w:kern w:val="24"/>
                <w:sz w:val="16"/>
                <w:szCs w:val="20"/>
              </w:rPr>
              <w:t>ZCL_TASK_SHM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940F2B" w14:textId="77777777" w:rsidR="00D84372" w:rsidRPr="00F62D9B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F62D9B">
              <w:rPr>
                <w:rFonts w:ascii="Arial" w:hAnsi="Arial" w:cs="Arial"/>
                <w:sz w:val="16"/>
              </w:rPr>
              <w:t>Classe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6CD25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SHM - Classe utilitaire</w:t>
            </w:r>
          </w:p>
        </w:tc>
      </w:tr>
      <w:tr w:rsidR="00D84372" w:rsidRPr="009E42FF" w14:paraId="67B5518E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280A" w14:textId="77777777" w:rsidR="00D84372" w:rsidRPr="00F10CBA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 w:rsidRPr="00F10CBA"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63D568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de Message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FEE573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Classe de Message </w:t>
            </w:r>
          </w:p>
        </w:tc>
      </w:tr>
      <w:tr w:rsidR="00D84372" w:rsidRPr="009E42FF" w14:paraId="75375B8F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69A31" w14:textId="77777777" w:rsidR="00D84372" w:rsidRPr="00F10CBA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b w:val="0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b w:val="0"/>
                <w:kern w:val="24"/>
                <w:sz w:val="16"/>
                <w:szCs w:val="20"/>
              </w:rPr>
              <w:t>ZTEC_TASK_PARALLEL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5608F7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GF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A2CA49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- Groupe-Fonction pour //</w:t>
            </w:r>
          </w:p>
        </w:tc>
      </w:tr>
      <w:tr w:rsidR="00D84372" w:rsidRPr="009E42FF" w14:paraId="201D465F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85B1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ZIF_TASK_CONSTANT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5C42C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Interface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D3A2E7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Interface </w:t>
            </w:r>
          </w:p>
        </w:tc>
      </w:tr>
      <w:tr w:rsidR="00D84372" w:rsidRPr="009E42FF" w14:paraId="7DE93BFE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64CF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2518D1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35C591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Tâche - Classe exception </w:t>
            </w:r>
          </w:p>
        </w:tc>
      </w:tr>
      <w:tr w:rsidR="00D84372" w:rsidRPr="009E42FF" w14:paraId="338DE62D" w14:textId="77777777" w:rsidTr="009F7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F7AD4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ZCX_TASK_MANAGER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080516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7F064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Manager de Tâche - Classe Exception </w:t>
            </w:r>
          </w:p>
        </w:tc>
      </w:tr>
      <w:tr w:rsidR="00D84372" w:rsidRPr="009E42FF" w14:paraId="305B6A3E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0883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878453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EC2BDB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Définition de Type - Classe Exception </w:t>
            </w:r>
          </w:p>
        </w:tc>
      </w:tr>
      <w:tr w:rsidR="00D84372" w:rsidRPr="009E42FF" w14:paraId="6690A1CB" w14:textId="77777777" w:rsidTr="00C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A5C3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ZCX_TYPE_DEFINITION_CLUSTER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6F107E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Classe Exception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D885C5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– Cluster - Classe Exception</w:t>
            </w:r>
          </w:p>
        </w:tc>
      </w:tr>
      <w:tr w:rsidR="00D84372" w:rsidRPr="009E42FF" w14:paraId="07EA1EA7" w14:textId="77777777" w:rsidTr="006840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BD0AC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ZCLUST_TYPE_DEF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A12DDA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68D618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Définition de Type - Cluster</w:t>
            </w:r>
          </w:p>
        </w:tc>
      </w:tr>
      <w:tr w:rsidR="00D84372" w:rsidRPr="009E42FF" w14:paraId="61466B41" w14:textId="77777777" w:rsidTr="000C43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6AE88" w14:textId="77777777" w:rsidR="00D84372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 w:rsidRPr="006840EA">
              <w:rPr>
                <w:rFonts w:ascii="Arial" w:hAnsi="Arial" w:cs="Arial"/>
                <w:kern w:val="24"/>
                <w:sz w:val="16"/>
                <w:szCs w:val="20"/>
              </w:rPr>
              <w:t>ZTASK_FUNC_PARAM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26449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94E05EF" w14:textId="77777777" w:rsidR="00D84372" w:rsidRDefault="00D84372" w:rsidP="00D84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Table de paramétrage</w:t>
            </w:r>
          </w:p>
        </w:tc>
      </w:tr>
      <w:tr w:rsidR="00D84372" w:rsidRPr="009E42FF" w14:paraId="75486CC0" w14:textId="77777777" w:rsidTr="009F7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8D76C0" w14:textId="77777777" w:rsidR="00D84372" w:rsidRPr="006840EA" w:rsidRDefault="00D84372" w:rsidP="00D84372">
            <w:pPr>
              <w:pStyle w:val="NormalWeb"/>
              <w:spacing w:before="0" w:beforeAutospacing="0" w:after="0" w:afterAutospacing="0"/>
              <w:jc w:val="center"/>
              <w:textAlignment w:val="center"/>
              <w:rPr>
                <w:rFonts w:ascii="Arial" w:hAnsi="Arial" w:cs="Arial"/>
                <w:kern w:val="24"/>
                <w:sz w:val="16"/>
                <w:szCs w:val="20"/>
              </w:rPr>
            </w:pPr>
            <w:r>
              <w:rPr>
                <w:rFonts w:ascii="Arial" w:hAnsi="Arial" w:cs="Arial"/>
                <w:kern w:val="24"/>
                <w:sz w:val="16"/>
                <w:szCs w:val="20"/>
              </w:rPr>
              <w:t>ZTASK_TRACE_H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11914B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Table Transparante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FFD983" w14:textId="77777777" w:rsidR="00D84372" w:rsidRDefault="00D84372" w:rsidP="00D843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Tâche – Trace - Historique</w:t>
            </w:r>
          </w:p>
        </w:tc>
      </w:tr>
    </w:tbl>
    <w:p w14:paraId="7680ECBF" w14:textId="77777777" w:rsidR="00946DB5" w:rsidRDefault="00946DB5" w:rsidP="00946DB5"/>
    <w:p w14:paraId="4B0743E9" w14:textId="77777777" w:rsidR="00946DB5" w:rsidRDefault="00946DB5" w:rsidP="00946DB5">
      <w:pPr>
        <w:spacing w:after="200"/>
        <w:rPr>
          <w:rFonts w:ascii="Arial" w:eastAsia="Times New Roman" w:hAnsi="Arial" w:cs="Arial"/>
          <w:b/>
          <w:bCs/>
          <w:color w:val="005172"/>
          <w:sz w:val="28"/>
          <w:szCs w:val="26"/>
        </w:rPr>
      </w:pPr>
      <w:r>
        <w:rPr>
          <w:rFonts w:ascii="Arial" w:eastAsia="Times New Roman" w:hAnsi="Arial" w:cs="Arial"/>
          <w:b/>
          <w:bCs/>
          <w:color w:val="005172"/>
          <w:sz w:val="28"/>
          <w:szCs w:val="26"/>
        </w:rPr>
        <w:br w:type="page"/>
      </w:r>
    </w:p>
    <w:p w14:paraId="70C52A77" w14:textId="77777777" w:rsidR="00F10CBA" w:rsidRDefault="00F10CBA" w:rsidP="00DE5419">
      <w:pPr>
        <w:pStyle w:val="LongchampTitre11"/>
      </w:pPr>
      <w:bookmarkStart w:id="11" w:name="_Toc482625161"/>
      <w:r>
        <w:lastRenderedPageBreak/>
        <w:t>Classe de message dédié aux Tâches // - ZTASK</w:t>
      </w:r>
      <w:bookmarkEnd w:id="11"/>
    </w:p>
    <w:p w14:paraId="56FB1BDA" w14:textId="77777777" w:rsidR="00F10CBA" w:rsidRDefault="00F10CBA" w:rsidP="00F10CBA"/>
    <w:p w14:paraId="7A686783" w14:textId="77777777" w:rsidR="00F10CBA" w:rsidRDefault="00F10CBA" w:rsidP="00F10CBA">
      <w:r>
        <w:t>La classe de message "</w:t>
      </w:r>
      <w:r>
        <w:rPr>
          <w:b/>
        </w:rPr>
        <w:t>ZTASK</w:t>
      </w:r>
      <w:r>
        <w:t xml:space="preserve">" </w:t>
      </w:r>
      <w:r w:rsidR="00442107">
        <w:t>contient les messages destinés à ce</w:t>
      </w:r>
      <w:r w:rsidR="003F5395">
        <w:t xml:space="preserve"> cadriciel</w:t>
      </w:r>
      <w:r w:rsidR="00442107">
        <w:t>.</w:t>
      </w:r>
    </w:p>
    <w:p w14:paraId="12580D52" w14:textId="77777777" w:rsidR="00442107" w:rsidRDefault="003873CC" w:rsidP="00F10CBA">
      <w:r>
        <w:t>Nous utilisons des t</w:t>
      </w:r>
      <w:r w:rsidR="00442107">
        <w:t>ranches de numéro afin de compartimenter la provenance :</w:t>
      </w:r>
    </w:p>
    <w:p w14:paraId="5703B8A9" w14:textId="77777777" w:rsidR="00442107" w:rsidRP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002</w:t>
      </w:r>
      <w:r>
        <w:t xml:space="preserve"> à </w:t>
      </w:r>
      <w:r w:rsidRPr="008C2858">
        <w:rPr>
          <w:b/>
        </w:rPr>
        <w:t>100</w:t>
      </w:r>
      <w:r>
        <w:t xml:space="preserve"> : </w:t>
      </w:r>
      <w:r w:rsidRPr="008C2858">
        <w:rPr>
          <w:b/>
        </w:rPr>
        <w:t>Tâche</w:t>
      </w:r>
      <w:r>
        <w:rPr>
          <w:b/>
        </w:rPr>
        <w:t xml:space="preserve"> </w:t>
      </w:r>
    </w:p>
    <w:p w14:paraId="44D01C3D" w14:textId="77777777" w:rsidR="008C2858" w:rsidRDefault="008C2858" w:rsidP="00036536">
      <w:pPr>
        <w:pStyle w:val="Paragraphedeliste"/>
        <w:numPr>
          <w:ilvl w:val="0"/>
          <w:numId w:val="11"/>
        </w:numPr>
      </w:pPr>
      <w:r>
        <w:t xml:space="preserve">De </w:t>
      </w:r>
      <w:r w:rsidRPr="008C2858">
        <w:rPr>
          <w:b/>
        </w:rPr>
        <w:t>102</w:t>
      </w:r>
      <w:r>
        <w:rPr>
          <w:b/>
        </w:rPr>
        <w:t xml:space="preserve"> </w:t>
      </w:r>
      <w:r>
        <w:t xml:space="preserve">à </w:t>
      </w:r>
      <w:r>
        <w:rPr>
          <w:b/>
        </w:rPr>
        <w:t>200</w:t>
      </w:r>
      <w:r>
        <w:t xml:space="preserve"> : </w:t>
      </w:r>
      <w:r>
        <w:rPr>
          <w:b/>
        </w:rPr>
        <w:t>Manager de Tâche</w:t>
      </w:r>
    </w:p>
    <w:p w14:paraId="7ED818C3" w14:textId="77777777" w:rsidR="00F10CBA" w:rsidRDefault="008C2858" w:rsidP="00F10CBA">
      <w:pPr>
        <w:pStyle w:val="Paragraphedeliste"/>
        <w:numPr>
          <w:ilvl w:val="0"/>
          <w:numId w:val="11"/>
        </w:numPr>
      </w:pPr>
      <w:r>
        <w:t xml:space="preserve">De </w:t>
      </w:r>
      <w:r>
        <w:rPr>
          <w:b/>
        </w:rPr>
        <w:t>202</w:t>
      </w:r>
      <w:r>
        <w:t xml:space="preserve"> à </w:t>
      </w:r>
      <w:r>
        <w:rPr>
          <w:b/>
        </w:rPr>
        <w:t>300</w:t>
      </w:r>
      <w:r>
        <w:t xml:space="preserve"> : </w:t>
      </w:r>
      <w:r>
        <w:rPr>
          <w:b/>
        </w:rPr>
        <w:t>Handler de Tâche</w:t>
      </w:r>
    </w:p>
    <w:p w14:paraId="433AF16B" w14:textId="77777777" w:rsidR="00DE5419" w:rsidRDefault="006D437B" w:rsidP="00DE5419">
      <w:pPr>
        <w:pStyle w:val="LongchampTitre11"/>
      </w:pPr>
      <w:bookmarkStart w:id="12" w:name="_Toc482625162"/>
      <w:r>
        <w:t>Principe de fonctionnement</w:t>
      </w:r>
      <w:bookmarkEnd w:id="12"/>
      <w:r>
        <w:t xml:space="preserve"> </w:t>
      </w:r>
    </w:p>
    <w:p w14:paraId="474C6405" w14:textId="77777777" w:rsidR="00746622" w:rsidRDefault="00FD5B6A" w:rsidP="00974666">
      <w:r>
        <w:object w:dxaOrig="12444" w:dyaOrig="6648" w14:anchorId="4DF6B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69.25pt" o:ole="">
            <v:imagedata r:id="rId12" o:title=""/>
          </v:shape>
          <o:OLEObject Type="Embed" ProgID="Visio.Drawing.15" ShapeID="_x0000_i1025" DrawAspect="Content" ObjectID="_1592918716" r:id="rId13"/>
        </w:object>
      </w:r>
    </w:p>
    <w:p w14:paraId="27956135" w14:textId="77777777" w:rsidR="006D437B" w:rsidRDefault="006D437B" w:rsidP="006D437B"/>
    <w:p w14:paraId="28BEF6C9" w14:textId="77777777" w:rsidR="006D437B" w:rsidRDefault="006D437B" w:rsidP="006D437B">
      <w:pPr>
        <w:pStyle w:val="LongchampTitre11"/>
      </w:pPr>
      <w:bookmarkStart w:id="13" w:name="_Toc482625163"/>
      <w:r>
        <w:t>Utilisation</w:t>
      </w:r>
      <w:bookmarkEnd w:id="13"/>
    </w:p>
    <w:p w14:paraId="410E5044" w14:textId="77777777" w:rsidR="00BD1787" w:rsidRDefault="00D53974" w:rsidP="00BD1787">
      <w:r>
        <w:t>Voici le principe d'utilisation :</w:t>
      </w:r>
    </w:p>
    <w:p w14:paraId="5D2A12F9" w14:textId="77777777" w:rsidR="00A22661" w:rsidRDefault="00A22661" w:rsidP="00036536">
      <w:pPr>
        <w:pStyle w:val="Paragraphedeliste"/>
        <w:numPr>
          <w:ilvl w:val="0"/>
          <w:numId w:val="14"/>
        </w:numPr>
      </w:pPr>
      <w:r>
        <w:t>La première étape (optionnelle) consiste à créer une routine ou une méthode qui sera appelé</w:t>
      </w:r>
      <w:r w:rsidR="00D74F67">
        <w:t xml:space="preserve">e </w:t>
      </w:r>
      <w:r>
        <w:t xml:space="preserve">lorsqu'une Tâche sera </w:t>
      </w:r>
      <w:r w:rsidRPr="005F0CF4">
        <w:rPr>
          <w:b/>
        </w:rPr>
        <w:t>terminée</w:t>
      </w:r>
      <w:r>
        <w:t>.</w:t>
      </w:r>
    </w:p>
    <w:p w14:paraId="3226C53B" w14:textId="77777777" w:rsidR="00A22661" w:rsidRDefault="00A22661" w:rsidP="00036536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 w:rsidR="00F87623">
        <w:t xml:space="preserve"> respecter</w:t>
      </w:r>
      <w:r>
        <w:t xml:space="preserve"> la signature suivante :</w:t>
      </w:r>
    </w:p>
    <w:p w14:paraId="14693C0E" w14:textId="77777777" w:rsidR="00A22661" w:rsidRDefault="00A22661" w:rsidP="00036536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14:paraId="2431B3D6" w14:textId="77777777"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14:paraId="21CCEEE9" w14:textId="77777777"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14:paraId="4DF63623" w14:textId="7B296957" w:rsidR="00A22661" w:rsidRPr="001E79A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>IT</w:t>
      </w:r>
      <w:r w:rsidR="00A22661" w:rsidRPr="001E79A3">
        <w:rPr>
          <w:color w:val="B2A1C7" w:themeColor="accent4" w:themeTint="99"/>
          <w:sz w:val="16"/>
          <w:lang w:val="en-US"/>
        </w:rPr>
        <w:t xml:space="preserve">_RESULT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</w:t>
      </w:r>
      <w:r w:rsidR="002F6B26">
        <w:rPr>
          <w:sz w:val="16"/>
          <w:shd w:val="pct15" w:color="auto" w:fill="FFFFFF"/>
          <w:lang w:val="en-US"/>
        </w:rPr>
        <w:t>TT_FUNCTION_PARAMETERS</w:t>
      </w:r>
    </w:p>
    <w:p w14:paraId="7987C037" w14:textId="6A1E23C4" w:rsidR="00A22661" w:rsidRPr="00600163" w:rsidRDefault="00C3482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7030A0"/>
          <w:sz w:val="16"/>
          <w:lang w:val="en-US"/>
        </w:rPr>
        <w:t>IT_</w:t>
      </w:r>
      <w:r w:rsidR="00A22661" w:rsidRPr="001E79A3">
        <w:rPr>
          <w:color w:val="7030A0"/>
          <w:sz w:val="16"/>
          <w:lang w:val="en-US"/>
        </w:rPr>
        <w:t xml:space="preserve">ATTACHED_DATA </w:t>
      </w:r>
      <w:r w:rsidR="001E79A3">
        <w:rPr>
          <w:sz w:val="18"/>
          <w:lang w:val="en-US"/>
        </w:rPr>
        <w:t>type</w:t>
      </w:r>
      <w:r w:rsidR="001E79A3" w:rsidRPr="00C34823">
        <w:rPr>
          <w:sz w:val="18"/>
          <w:lang w:val="en-US"/>
        </w:rPr>
        <w:t xml:space="preserve"> </w:t>
      </w:r>
      <w:r w:rsidR="00A22661" w:rsidRPr="001E79A3">
        <w:rPr>
          <w:sz w:val="16"/>
          <w:shd w:val="pct15" w:color="auto" w:fill="FFFFFF"/>
          <w:lang w:val="en-US"/>
        </w:rPr>
        <w:t>ZIF_TASK_CONSTANT=&gt;</w:t>
      </w:r>
      <w:r w:rsidR="002F6B26">
        <w:rPr>
          <w:sz w:val="16"/>
          <w:shd w:val="pct15" w:color="auto" w:fill="FFFFFF"/>
          <w:lang w:val="en-US"/>
        </w:rPr>
        <w:t>TT_TASK_ATTACHED_DATA</w:t>
      </w:r>
    </w:p>
    <w:p w14:paraId="67E60693" w14:textId="77777777" w:rsidR="00600163" w:rsidRPr="001E79A3" w:rsidRDefault="00600163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14:paraId="7E971455" w14:textId="77777777" w:rsidR="0092221A" w:rsidRDefault="0092221A" w:rsidP="0092221A">
      <w:pPr>
        <w:pStyle w:val="Paragraphedeliste"/>
        <w:ind w:left="3600"/>
        <w:rPr>
          <w:sz w:val="18"/>
          <w:lang w:val="en-US"/>
        </w:rPr>
      </w:pPr>
    </w:p>
    <w:p w14:paraId="04F40668" w14:textId="77777777" w:rsidR="0092221A" w:rsidRDefault="0092221A" w:rsidP="00036536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14:paraId="20A66B45" w14:textId="77777777" w:rsidR="0092221A" w:rsidRPr="00F64FD6" w:rsidRDefault="0092221A" w:rsidP="00036536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14:paraId="2B6E0558" w14:textId="77777777" w:rsidR="001F2491" w:rsidRPr="00DB2096" w:rsidRDefault="001F2491" w:rsidP="001F2491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14:paraId="36CFBB30" w14:textId="6F194045" w:rsidR="0092221A" w:rsidRPr="001E79A3" w:rsidRDefault="0092221A" w:rsidP="0003653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1E79A3">
        <w:rPr>
          <w:color w:val="B2A1C7" w:themeColor="accent4" w:themeTint="99"/>
          <w:sz w:val="16"/>
          <w:lang w:val="en-US"/>
        </w:rPr>
        <w:t xml:space="preserve">IT_RESULT </w:t>
      </w:r>
      <w:r w:rsidR="001E79A3" w:rsidRPr="001E79A3">
        <w:rPr>
          <w:sz w:val="16"/>
          <w:lang w:val="en-US"/>
        </w:rPr>
        <w:t>type</w:t>
      </w:r>
      <w:r w:rsidRPr="001E79A3">
        <w:rPr>
          <w:color w:val="943634" w:themeColor="accent2" w:themeShade="BF"/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</w:t>
      </w:r>
      <w:r w:rsidR="002F6B26">
        <w:rPr>
          <w:sz w:val="16"/>
          <w:shd w:val="pct15" w:color="auto" w:fill="FFFFFF"/>
          <w:lang w:val="en-US"/>
        </w:rPr>
        <w:t>TT_FUNCTION_PARAMETERS</w:t>
      </w:r>
    </w:p>
    <w:p w14:paraId="5A4CFF72" w14:textId="6ED40B37" w:rsidR="0092221A" w:rsidRDefault="0092221A" w:rsidP="00036536">
      <w:pPr>
        <w:pStyle w:val="Paragraphedeliste"/>
        <w:numPr>
          <w:ilvl w:val="4"/>
          <w:numId w:val="14"/>
        </w:numPr>
        <w:rPr>
          <w:sz w:val="16"/>
          <w:shd w:val="pct15" w:color="auto" w:fill="FFFFFF"/>
          <w:lang w:val="en-US"/>
        </w:rPr>
      </w:pPr>
      <w:r w:rsidRPr="001E79A3">
        <w:rPr>
          <w:color w:val="7030A0"/>
          <w:sz w:val="16"/>
          <w:lang w:val="en-US"/>
        </w:rPr>
        <w:t xml:space="preserve">IT_ATTACHED_DATA </w:t>
      </w:r>
      <w:r w:rsidR="001E79A3" w:rsidRPr="001E79A3">
        <w:rPr>
          <w:sz w:val="16"/>
          <w:lang w:val="en-US"/>
        </w:rPr>
        <w:t>type</w:t>
      </w:r>
      <w:r w:rsidRPr="001E79A3">
        <w:rPr>
          <w:sz w:val="16"/>
          <w:lang w:val="en-US"/>
        </w:rPr>
        <w:t xml:space="preserve"> </w:t>
      </w:r>
      <w:r w:rsidRPr="001E79A3">
        <w:rPr>
          <w:sz w:val="16"/>
          <w:shd w:val="pct15" w:color="auto" w:fill="FFFFFF"/>
          <w:lang w:val="en-US"/>
        </w:rPr>
        <w:t>ZIF_TASK_CONSTANT=&gt;</w:t>
      </w:r>
      <w:r w:rsidR="002F6B26">
        <w:rPr>
          <w:sz w:val="16"/>
          <w:shd w:val="pct15" w:color="auto" w:fill="FFFFFF"/>
          <w:lang w:val="en-US"/>
        </w:rPr>
        <w:t>TT_TASK_ATTACHED_DATA</w:t>
      </w:r>
    </w:p>
    <w:p w14:paraId="56F09E8A" w14:textId="77777777" w:rsidR="00F64FD6" w:rsidRPr="005F0CF4" w:rsidRDefault="00F64FD6" w:rsidP="00F64FD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 w:rsidRPr="00F64FD6">
        <w:rPr>
          <w:color w:val="C0504D" w:themeColor="accent2"/>
          <w:sz w:val="16"/>
          <w:lang w:val="en-US"/>
        </w:rPr>
        <w:t xml:space="preserve">IV_ERROR </w:t>
      </w:r>
      <w:r w:rsidRPr="00600163">
        <w:rPr>
          <w:sz w:val="18"/>
          <w:lang w:val="en-US"/>
        </w:rPr>
        <w:t>type</w:t>
      </w:r>
      <w:r>
        <w:rPr>
          <w:color w:val="7030A0"/>
          <w:sz w:val="16"/>
          <w:lang w:val="en-US"/>
        </w:rPr>
        <w:t xml:space="preserve"> </w:t>
      </w:r>
      <w:r w:rsidR="004D4C1F">
        <w:rPr>
          <w:sz w:val="16"/>
          <w:shd w:val="pct15" w:color="auto" w:fill="FFFFFF"/>
          <w:lang w:val="en-US"/>
        </w:rPr>
        <w:t>XSDBOOLEAN</w:t>
      </w:r>
    </w:p>
    <w:p w14:paraId="67FF0413" w14:textId="77777777" w:rsidR="005F0CF4" w:rsidRDefault="005F0CF4" w:rsidP="005F0CF4">
      <w:pPr>
        <w:pStyle w:val="Paragraphedeliste"/>
        <w:numPr>
          <w:ilvl w:val="0"/>
          <w:numId w:val="14"/>
        </w:numPr>
      </w:pPr>
      <w:r>
        <w:lastRenderedPageBreak/>
        <w:t xml:space="preserve">La seconde étape (optionnelle) consiste à créer une routine ou une méthode qui sera appelée </w:t>
      </w:r>
      <w:r>
        <w:rPr>
          <w:b/>
        </w:rPr>
        <w:t xml:space="preserve">avant </w:t>
      </w:r>
      <w:r>
        <w:t>qu’une Tâche soit lancée.</w:t>
      </w:r>
    </w:p>
    <w:p w14:paraId="3D4C34FA" w14:textId="77777777" w:rsidR="005F0CF4" w:rsidRDefault="005F0CF4" w:rsidP="005F0CF4">
      <w:pPr>
        <w:pStyle w:val="Paragraphedeliste"/>
        <w:numPr>
          <w:ilvl w:val="1"/>
          <w:numId w:val="14"/>
        </w:numPr>
      </w:pPr>
      <w:r>
        <w:t xml:space="preserve">Attention, cette routine ou méthode doit </w:t>
      </w:r>
      <w:r w:rsidRPr="00A22661">
        <w:rPr>
          <w:b/>
        </w:rPr>
        <w:t>obligatoirement</w:t>
      </w:r>
      <w:r>
        <w:t xml:space="preserve"> respecter la signature suivante :</w:t>
      </w:r>
    </w:p>
    <w:p w14:paraId="2F994020" w14:textId="77777777" w:rsidR="005F0CF4" w:rsidRDefault="005F0CF4" w:rsidP="005F0CF4">
      <w:pPr>
        <w:pStyle w:val="Paragraphedeliste"/>
        <w:numPr>
          <w:ilvl w:val="2"/>
          <w:numId w:val="14"/>
        </w:numPr>
      </w:pPr>
      <w:r w:rsidRPr="00F64FD6">
        <w:rPr>
          <w:b/>
          <w:sz w:val="18"/>
        </w:rPr>
        <w:t>Routine</w:t>
      </w:r>
      <w:r w:rsidRPr="00F64FD6">
        <w:rPr>
          <w:sz w:val="18"/>
        </w:rPr>
        <w:t xml:space="preserve"> </w:t>
      </w:r>
      <w:r>
        <w:t>:</w:t>
      </w:r>
    </w:p>
    <w:p w14:paraId="253DD548" w14:textId="77777777"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8"/>
        </w:rPr>
      </w:pPr>
      <w:r w:rsidRPr="00F64FD6">
        <w:rPr>
          <w:sz w:val="18"/>
        </w:rPr>
        <w:t>USING</w:t>
      </w:r>
    </w:p>
    <w:p w14:paraId="502BF3D6" w14:textId="77777777" w:rsidR="005F0CF4" w:rsidRPr="00DB2096" w:rsidRDefault="00DB2096" w:rsidP="00DB2096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="005F0CF4"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14:paraId="413639ED" w14:textId="77777777" w:rsidR="005F0CF4" w:rsidRPr="001E79A3" w:rsidRDefault="005A3592" w:rsidP="005F0CF4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="005F0CF4" w:rsidRPr="001E79A3">
        <w:rPr>
          <w:color w:val="B2A1C7" w:themeColor="accent4" w:themeTint="99"/>
          <w:sz w:val="16"/>
          <w:lang w:val="en-US"/>
        </w:rPr>
        <w:t xml:space="preserve"> </w:t>
      </w:r>
      <w:r w:rsidR="005F0CF4">
        <w:rPr>
          <w:sz w:val="18"/>
          <w:lang w:val="en-US"/>
        </w:rPr>
        <w:t>type</w:t>
      </w:r>
      <w:r>
        <w:rPr>
          <w:sz w:val="18"/>
          <w:lang w:val="en-US"/>
        </w:rPr>
        <w:t xml:space="preserve"> ref to</w:t>
      </w:r>
      <w:r w:rsidR="005F0CF4"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14:paraId="58590320" w14:textId="77777777" w:rsidR="005F0CF4" w:rsidRPr="005A3592" w:rsidRDefault="005F0CF4" w:rsidP="005A3592">
      <w:pPr>
        <w:ind w:left="3240"/>
        <w:rPr>
          <w:sz w:val="18"/>
          <w:lang w:val="en-US"/>
        </w:rPr>
      </w:pPr>
    </w:p>
    <w:p w14:paraId="69D9CE25" w14:textId="77777777" w:rsidR="005F0CF4" w:rsidRDefault="005F0CF4" w:rsidP="005F0CF4">
      <w:pPr>
        <w:pStyle w:val="Paragraphedeliste"/>
        <w:numPr>
          <w:ilvl w:val="2"/>
          <w:numId w:val="14"/>
        </w:numPr>
        <w:rPr>
          <w:sz w:val="18"/>
          <w:lang w:val="en-US"/>
        </w:rPr>
      </w:pPr>
      <w:r w:rsidRPr="00F64FD6">
        <w:rPr>
          <w:b/>
          <w:sz w:val="18"/>
        </w:rPr>
        <w:t>Méthode</w:t>
      </w:r>
      <w:r w:rsidRPr="00F64FD6">
        <w:rPr>
          <w:sz w:val="16"/>
          <w:lang w:val="en-US"/>
        </w:rPr>
        <w:t xml:space="preserve"> </w:t>
      </w:r>
      <w:r>
        <w:rPr>
          <w:sz w:val="18"/>
          <w:lang w:val="en-US"/>
        </w:rPr>
        <w:t>:</w:t>
      </w:r>
    </w:p>
    <w:p w14:paraId="63C65461" w14:textId="77777777" w:rsidR="005F0CF4" w:rsidRPr="00F64FD6" w:rsidRDefault="005F0CF4" w:rsidP="005F0CF4">
      <w:pPr>
        <w:pStyle w:val="Paragraphedeliste"/>
        <w:numPr>
          <w:ilvl w:val="3"/>
          <w:numId w:val="14"/>
        </w:numPr>
        <w:rPr>
          <w:sz w:val="16"/>
          <w:lang w:val="en-US"/>
        </w:rPr>
      </w:pPr>
      <w:r w:rsidRPr="00F64FD6">
        <w:rPr>
          <w:sz w:val="18"/>
          <w:lang w:val="en-US"/>
        </w:rPr>
        <w:t>IMPORTING</w:t>
      </w:r>
      <w:r w:rsidRPr="00F64FD6">
        <w:rPr>
          <w:sz w:val="16"/>
          <w:lang w:val="en-US"/>
        </w:rPr>
        <w:t xml:space="preserve"> </w:t>
      </w:r>
    </w:p>
    <w:p w14:paraId="4A9FFF81" w14:textId="77777777" w:rsidR="00685E0D" w:rsidRPr="00DB2096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D99594" w:themeColor="accent2" w:themeTint="99"/>
          <w:sz w:val="16"/>
          <w:lang w:val="en-US"/>
        </w:rPr>
        <w:t>IS_TASK_CALL_PROCESS</w:t>
      </w:r>
      <w:r w:rsidRPr="001E79A3">
        <w:rPr>
          <w:color w:val="D99594" w:themeColor="accent2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ZTEC_S_TASK_CALL_PROCESS</w:t>
      </w:r>
    </w:p>
    <w:p w14:paraId="7719D1C6" w14:textId="77777777" w:rsidR="00685E0D" w:rsidRPr="001E79A3" w:rsidRDefault="00685E0D" w:rsidP="00685E0D">
      <w:pPr>
        <w:pStyle w:val="Paragraphedeliste"/>
        <w:numPr>
          <w:ilvl w:val="4"/>
          <w:numId w:val="14"/>
        </w:numPr>
        <w:rPr>
          <w:sz w:val="16"/>
          <w:lang w:val="en-US"/>
        </w:rPr>
      </w:pPr>
      <w:r>
        <w:rPr>
          <w:color w:val="B2A1C7" w:themeColor="accent4" w:themeTint="99"/>
          <w:sz w:val="16"/>
          <w:lang w:val="en-US"/>
        </w:rPr>
        <w:t>IO_TASK_CONTAINER</w:t>
      </w:r>
      <w:r w:rsidRPr="001E79A3">
        <w:rPr>
          <w:color w:val="B2A1C7" w:themeColor="accent4" w:themeTint="99"/>
          <w:sz w:val="16"/>
          <w:lang w:val="en-US"/>
        </w:rPr>
        <w:t xml:space="preserve"> </w:t>
      </w:r>
      <w:r>
        <w:rPr>
          <w:sz w:val="18"/>
          <w:lang w:val="en-US"/>
        </w:rPr>
        <w:t>type ref to</w:t>
      </w:r>
      <w:r w:rsidRPr="00C34823">
        <w:rPr>
          <w:sz w:val="18"/>
          <w:lang w:val="en-US"/>
        </w:rPr>
        <w:t xml:space="preserve"> </w:t>
      </w:r>
      <w:r>
        <w:rPr>
          <w:sz w:val="16"/>
          <w:shd w:val="pct15" w:color="auto" w:fill="FFFFFF"/>
          <w:lang w:val="en-US"/>
        </w:rPr>
        <w:t>ZCL_TASK_CONTAINER</w:t>
      </w:r>
    </w:p>
    <w:p w14:paraId="349197EF" w14:textId="77777777" w:rsidR="00F64FD6" w:rsidRPr="001E79A3" w:rsidRDefault="00F64FD6" w:rsidP="00F64FD6">
      <w:pPr>
        <w:pStyle w:val="Paragraphedeliste"/>
        <w:ind w:left="3600"/>
        <w:rPr>
          <w:sz w:val="16"/>
          <w:shd w:val="pct15" w:color="auto" w:fill="FFFFFF"/>
          <w:lang w:val="en-US"/>
        </w:rPr>
      </w:pPr>
    </w:p>
    <w:p w14:paraId="507E812B" w14:textId="77777777" w:rsidR="00BD1787" w:rsidRPr="004E68B0" w:rsidRDefault="00BD1787" w:rsidP="001E79A3">
      <w:pPr>
        <w:rPr>
          <w:lang w:val="en-US"/>
        </w:rPr>
      </w:pPr>
    </w:p>
    <w:p w14:paraId="202E2431" w14:textId="77777777" w:rsidR="00BD1787" w:rsidRDefault="00D53974" w:rsidP="00036536">
      <w:pPr>
        <w:pStyle w:val="Paragraphedeliste"/>
        <w:numPr>
          <w:ilvl w:val="0"/>
          <w:numId w:val="11"/>
        </w:numPr>
      </w:pPr>
      <w:r>
        <w:t>Création instance "</w:t>
      </w:r>
      <w:r>
        <w:rPr>
          <w:b/>
        </w:rPr>
        <w:t>ZCL_TASK_MANAGER</w:t>
      </w:r>
      <w:r>
        <w:t>" en précisant :</w:t>
      </w:r>
    </w:p>
    <w:p w14:paraId="252F2FEA" w14:textId="77777777" w:rsidR="00BD178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 xml:space="preserve">Groupe de Serveur </w:t>
      </w:r>
    </w:p>
    <w:p w14:paraId="1E4DDBC2" w14:textId="77777777" w:rsidR="00D74F67" w:rsidRPr="002164D1" w:rsidRDefault="00D53974" w:rsidP="00036536">
      <w:pPr>
        <w:pStyle w:val="Paragraphedeliste"/>
        <w:numPr>
          <w:ilvl w:val="1"/>
          <w:numId w:val="11"/>
        </w:numPr>
        <w:rPr>
          <w:color w:val="0070C0"/>
        </w:rPr>
      </w:pPr>
      <w:r w:rsidRPr="002164D1">
        <w:rPr>
          <w:color w:val="0070C0"/>
        </w:rPr>
        <w:t>Nombre de Tâche maximal</w:t>
      </w:r>
      <w:r w:rsidR="004E68B0" w:rsidRPr="002164D1">
        <w:rPr>
          <w:color w:val="0070C0"/>
        </w:rPr>
        <w:t>es</w:t>
      </w:r>
    </w:p>
    <w:p w14:paraId="2BF45A59" w14:textId="193E29B4" w:rsidR="00BD1787" w:rsidRPr="00BD1787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0070C0"/>
        </w:rPr>
        <w:t>Le nom d</w:t>
      </w:r>
      <w:r w:rsidR="003A166E">
        <w:rPr>
          <w:color w:val="0070C0"/>
        </w:rPr>
        <w:t>u Module Fonction</w:t>
      </w:r>
      <w:r w:rsidR="008F793C">
        <w:rPr>
          <w:color w:val="0070C0"/>
        </w:rPr>
        <w:t xml:space="preserve"> ou de la méthode Statique ou du Programme</w:t>
      </w:r>
      <w:r w:rsidR="003A166E">
        <w:rPr>
          <w:color w:val="0070C0"/>
        </w:rPr>
        <w:t xml:space="preserve"> à </w:t>
      </w:r>
      <w:r w:rsidR="00DB247A">
        <w:rPr>
          <w:color w:val="0070C0"/>
        </w:rPr>
        <w:t>appeler</w:t>
      </w:r>
      <w:r w:rsidR="00223073">
        <w:rPr>
          <w:color w:val="0070C0"/>
        </w:rPr>
        <w:t xml:space="preserve"> </w:t>
      </w:r>
      <w:r w:rsidR="000069B5">
        <w:rPr>
          <w:color w:val="0070C0"/>
        </w:rPr>
        <w:t xml:space="preserve">ou de la méthode statique </w:t>
      </w:r>
      <w:r w:rsidR="00DB247A">
        <w:rPr>
          <w:color w:val="0070C0"/>
        </w:rPr>
        <w:t>-</w:t>
      </w:r>
      <w:r w:rsidR="003A166E">
        <w:rPr>
          <w:color w:val="0070C0"/>
        </w:rPr>
        <w:t xml:space="preserve"> ce comportement est appelé </w:t>
      </w:r>
      <w:r w:rsidRPr="00BD1787">
        <w:rPr>
          <w:color w:val="0070C0"/>
        </w:rPr>
        <w:t>"</w:t>
      </w:r>
      <w:r w:rsidR="009E4045" w:rsidRPr="006371C3">
        <w:rPr>
          <w:color w:val="FF0000"/>
        </w:rPr>
        <w:t>M</w:t>
      </w:r>
      <w:r w:rsidRPr="006371C3">
        <w:rPr>
          <w:color w:val="FF0000"/>
        </w:rPr>
        <w:t xml:space="preserve">ode </w:t>
      </w:r>
      <w:r w:rsidR="009E4045" w:rsidRPr="006371C3">
        <w:rPr>
          <w:color w:val="FF0000"/>
        </w:rPr>
        <w:t>D</w:t>
      </w:r>
      <w:r w:rsidRPr="006371C3">
        <w:rPr>
          <w:color w:val="FF0000"/>
        </w:rPr>
        <w:t>édié</w:t>
      </w:r>
      <w:r w:rsidRPr="00BD1787">
        <w:rPr>
          <w:color w:val="0070C0"/>
        </w:rPr>
        <w:t>"</w:t>
      </w:r>
    </w:p>
    <w:p w14:paraId="583ADD00" w14:textId="77777777" w:rsidR="00BD1787" w:rsidRDefault="003042F6" w:rsidP="00036536">
      <w:pPr>
        <w:pStyle w:val="Paragraphedeliste"/>
        <w:numPr>
          <w:ilvl w:val="2"/>
          <w:numId w:val="11"/>
        </w:numPr>
      </w:pPr>
      <w:r>
        <w:t>Si renseigné à ce moment, il n'est pas nécessaire de la préciser lors du démarrage d</w:t>
      </w:r>
      <w:r w:rsidR="003D5315">
        <w:t>'</w:t>
      </w:r>
      <w:r>
        <w:t>u</w:t>
      </w:r>
      <w:r w:rsidR="003D5315">
        <w:t>ne</w:t>
      </w:r>
      <w:r>
        <w:t xml:space="preserve"> nouvel</w:t>
      </w:r>
      <w:r w:rsidR="003D5315">
        <w:t>le</w:t>
      </w:r>
      <w:r>
        <w:t xml:space="preserve"> Tâche (voir explication correspondante)</w:t>
      </w:r>
    </w:p>
    <w:p w14:paraId="653D2C94" w14:textId="77777777" w:rsidR="003862CC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Routine / Programmer à appeler</w:t>
      </w:r>
      <w:r w:rsidR="003862CC">
        <w:rPr>
          <w:color w:val="F79646" w:themeColor="accent6"/>
        </w:rPr>
        <w:t> :</w:t>
      </w:r>
    </w:p>
    <w:p w14:paraId="76E412F6" w14:textId="77777777"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14:paraId="26B86878" w14:textId="77777777" w:rsidR="00BD1787" w:rsidRPr="00BD1787" w:rsidRDefault="000B414E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Lo</w:t>
      </w:r>
      <w:r w:rsidR="003862CC" w:rsidRPr="00BD1787">
        <w:rPr>
          <w:color w:val="F79646" w:themeColor="accent6"/>
        </w:rPr>
        <w:t xml:space="preserve">rs </w:t>
      </w:r>
      <w:r w:rsidR="003042F6" w:rsidRPr="00BD1787">
        <w:rPr>
          <w:color w:val="F79646" w:themeColor="accent6"/>
        </w:rPr>
        <w:t>de la fin d'une Tâche</w:t>
      </w:r>
    </w:p>
    <w:p w14:paraId="0B8C9C3D" w14:textId="77777777" w:rsidR="003042F6" w:rsidRPr="003862CC" w:rsidRDefault="003042F6" w:rsidP="00036536">
      <w:pPr>
        <w:pStyle w:val="Paragraphedeliste"/>
        <w:numPr>
          <w:ilvl w:val="1"/>
          <w:numId w:val="11"/>
        </w:numPr>
      </w:pPr>
      <w:r w:rsidRPr="00BD1787">
        <w:rPr>
          <w:color w:val="F79646" w:themeColor="accent6"/>
        </w:rPr>
        <w:t>Couple Instance / Méthode à appeler</w:t>
      </w:r>
      <w:r w:rsidR="003862CC">
        <w:rPr>
          <w:color w:val="F79646" w:themeColor="accent6"/>
        </w:rPr>
        <w:t> :</w:t>
      </w:r>
    </w:p>
    <w:p w14:paraId="2C527F11" w14:textId="77777777" w:rsidR="003862CC" w:rsidRPr="003862CC" w:rsidRDefault="003862CC" w:rsidP="003862CC">
      <w:pPr>
        <w:pStyle w:val="Paragraphedeliste"/>
        <w:numPr>
          <w:ilvl w:val="2"/>
          <w:numId w:val="11"/>
        </w:numPr>
        <w:rPr>
          <w:color w:val="F79646" w:themeColor="accent6"/>
        </w:rPr>
      </w:pPr>
      <w:r w:rsidRPr="003862CC">
        <w:rPr>
          <w:color w:val="F79646" w:themeColor="accent6"/>
        </w:rPr>
        <w:t>Avant le début d’une Tâche</w:t>
      </w:r>
    </w:p>
    <w:p w14:paraId="73E17DC6" w14:textId="7B64F699" w:rsidR="003862CC" w:rsidRPr="00357D61" w:rsidRDefault="003862CC" w:rsidP="003862CC">
      <w:pPr>
        <w:pStyle w:val="Paragraphedeliste"/>
        <w:numPr>
          <w:ilvl w:val="2"/>
          <w:numId w:val="11"/>
        </w:numPr>
      </w:pPr>
      <w:r>
        <w:rPr>
          <w:color w:val="F79646" w:themeColor="accent6"/>
        </w:rPr>
        <w:t>L</w:t>
      </w:r>
      <w:r w:rsidRPr="003862CC">
        <w:rPr>
          <w:color w:val="F79646" w:themeColor="accent6"/>
        </w:rPr>
        <w:t>ors de la fin d'une Tâche</w:t>
      </w:r>
    </w:p>
    <w:p w14:paraId="71869631" w14:textId="4D956E63" w:rsidR="00357D61" w:rsidRDefault="00357D61" w:rsidP="00357D61">
      <w:pPr>
        <w:pStyle w:val="Paragraphedeliste"/>
        <w:numPr>
          <w:ilvl w:val="1"/>
          <w:numId w:val="11"/>
        </w:numPr>
        <w:rPr>
          <w:color w:val="0070C0"/>
        </w:rPr>
      </w:pPr>
      <w:r>
        <w:rPr>
          <w:color w:val="0070C0"/>
        </w:rPr>
        <w:t xml:space="preserve">L’activation des traces d’exécution </w:t>
      </w:r>
    </w:p>
    <w:p w14:paraId="78B8B755" w14:textId="1AA1DECE" w:rsidR="00357D61" w:rsidRDefault="00357D61" w:rsidP="00357D61">
      <w:pPr>
        <w:pStyle w:val="Paragraphedeliste"/>
        <w:numPr>
          <w:ilvl w:val="2"/>
          <w:numId w:val="11"/>
        </w:numPr>
        <w:rPr>
          <w:color w:val="0070C0"/>
        </w:rPr>
      </w:pPr>
      <w:r>
        <w:rPr>
          <w:color w:val="0070C0"/>
        </w:rPr>
        <w:t>Mémoire ?</w:t>
      </w:r>
    </w:p>
    <w:p w14:paraId="4EED3F34" w14:textId="6CB1FD65" w:rsidR="00357D61" w:rsidRDefault="00357D61" w:rsidP="00357D61">
      <w:pPr>
        <w:pStyle w:val="Paragraphedeliste"/>
        <w:numPr>
          <w:ilvl w:val="2"/>
          <w:numId w:val="11"/>
        </w:numPr>
        <w:rPr>
          <w:color w:val="0070C0"/>
        </w:rPr>
      </w:pPr>
      <w:r>
        <w:rPr>
          <w:color w:val="0070C0"/>
        </w:rPr>
        <w:t>Trace ?</w:t>
      </w:r>
    </w:p>
    <w:p w14:paraId="03530CA6" w14:textId="68A5A80C" w:rsidR="00357D61" w:rsidRDefault="00357D61" w:rsidP="00357D61">
      <w:pPr>
        <w:pStyle w:val="Paragraphedeliste"/>
        <w:numPr>
          <w:ilvl w:val="1"/>
          <w:numId w:val="11"/>
        </w:numPr>
        <w:rPr>
          <w:color w:val="0070C0"/>
        </w:rPr>
      </w:pPr>
      <w:r>
        <w:rPr>
          <w:color w:val="0070C0"/>
        </w:rPr>
        <w:t xml:space="preserve">La compression des données </w:t>
      </w:r>
    </w:p>
    <w:p w14:paraId="362CC354" w14:textId="0616996A" w:rsidR="00357D61" w:rsidRDefault="00357D61" w:rsidP="00357D61">
      <w:pPr>
        <w:pStyle w:val="Paragraphedeliste"/>
        <w:numPr>
          <w:ilvl w:val="2"/>
          <w:numId w:val="11"/>
        </w:numPr>
        <w:rPr>
          <w:color w:val="0070C0"/>
        </w:rPr>
      </w:pPr>
      <w:r>
        <w:rPr>
          <w:color w:val="0070C0"/>
        </w:rPr>
        <w:t>Ligne à ligne ?</w:t>
      </w:r>
    </w:p>
    <w:p w14:paraId="4A632EF9" w14:textId="4978E93A" w:rsidR="00357D61" w:rsidRDefault="00357D61" w:rsidP="00357D61">
      <w:pPr>
        <w:pStyle w:val="Paragraphedeliste"/>
        <w:numPr>
          <w:ilvl w:val="2"/>
          <w:numId w:val="11"/>
        </w:numPr>
        <w:rPr>
          <w:color w:val="0070C0"/>
        </w:rPr>
      </w:pPr>
      <w:r>
        <w:rPr>
          <w:color w:val="0070C0"/>
        </w:rPr>
        <w:t>Global ?</w:t>
      </w:r>
    </w:p>
    <w:p w14:paraId="6B5542CA" w14:textId="6798239B" w:rsidR="00357D61" w:rsidRPr="00A80BCF" w:rsidRDefault="00357D61" w:rsidP="00A80BCF">
      <w:pPr>
        <w:pStyle w:val="Paragraphedeliste"/>
        <w:numPr>
          <w:ilvl w:val="1"/>
          <w:numId w:val="11"/>
        </w:numPr>
        <w:rPr>
          <w:color w:val="0070C0"/>
        </w:rPr>
      </w:pPr>
      <w:r>
        <w:rPr>
          <w:color w:val="0070C0"/>
        </w:rPr>
        <w:t>Gestion automatique de la SHM</w:t>
      </w:r>
    </w:p>
    <w:p w14:paraId="2CA30386" w14:textId="77777777" w:rsidR="003862CC" w:rsidRPr="003042F6" w:rsidRDefault="003862CC" w:rsidP="003862CC">
      <w:pPr>
        <w:pStyle w:val="Paragraphedeliste"/>
        <w:ind w:left="2160"/>
      </w:pPr>
    </w:p>
    <w:p w14:paraId="04CB096B" w14:textId="77777777" w:rsidR="003042F6" w:rsidRPr="00000CBF" w:rsidRDefault="003042F6" w:rsidP="009529D1">
      <w:pPr>
        <w:ind w:left="372" w:firstLine="708"/>
        <w:rPr>
          <w:color w:val="F79646" w:themeColor="accent6"/>
          <w:sz w:val="16"/>
        </w:rPr>
      </w:pPr>
      <w:r w:rsidRPr="00000CBF">
        <w:rPr>
          <w:sz w:val="16"/>
        </w:rPr>
        <w:t xml:space="preserve">Légende : </w:t>
      </w:r>
      <w:r w:rsidRPr="00000CBF">
        <w:rPr>
          <w:color w:val="00B050"/>
          <w:sz w:val="16"/>
        </w:rPr>
        <w:t xml:space="preserve">Obligatoire, </w:t>
      </w:r>
      <w:r w:rsidRPr="00000CBF">
        <w:rPr>
          <w:color w:val="0070C0"/>
          <w:sz w:val="16"/>
        </w:rPr>
        <w:t xml:space="preserve">Facultatif, </w:t>
      </w:r>
      <w:r w:rsidR="008F44AB" w:rsidRPr="00000CBF">
        <w:rPr>
          <w:color w:val="F79646" w:themeColor="accent6"/>
          <w:sz w:val="16"/>
        </w:rPr>
        <w:t>L'un ou l'autre ou aucun</w:t>
      </w:r>
    </w:p>
    <w:p w14:paraId="7C350A43" w14:textId="77777777" w:rsidR="00DE5419" w:rsidRDefault="00DE5419" w:rsidP="00000CBF"/>
    <w:p w14:paraId="19D7959E" w14:textId="77777777" w:rsidR="005209EF" w:rsidRDefault="00011A42" w:rsidP="00036536">
      <w:pPr>
        <w:pStyle w:val="Paragraphedeliste"/>
        <w:numPr>
          <w:ilvl w:val="0"/>
          <w:numId w:val="11"/>
        </w:numPr>
      </w:pPr>
      <w:r>
        <w:t xml:space="preserve">Constitution des données d'appel / </w:t>
      </w:r>
      <w:r w:rsidR="00C63C3D">
        <w:t>de réception du MF</w:t>
      </w:r>
      <w:r w:rsidR="001E79A3">
        <w:t xml:space="preserve"> à paralléliser</w:t>
      </w:r>
    </w:p>
    <w:p w14:paraId="7E9389D0" w14:textId="77777777" w:rsidR="00017EC6" w:rsidRDefault="00017EC6" w:rsidP="00017EC6">
      <w:pPr>
        <w:pStyle w:val="Paragraphedeliste"/>
        <w:numPr>
          <w:ilvl w:val="1"/>
          <w:numId w:val="11"/>
        </w:numPr>
      </w:pPr>
      <w:r>
        <w:t xml:space="preserve">Appel méthode « TASK_CONTAINER_CREATE » </w:t>
      </w:r>
    </w:p>
    <w:p w14:paraId="7D1AF256" w14:textId="77777777"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ATTACHED_DATA_ADD</w:t>
      </w:r>
      <w:r>
        <w:t> »</w:t>
      </w:r>
    </w:p>
    <w:p w14:paraId="0DCFBE2A" w14:textId="77777777" w:rsidR="00017EC6" w:rsidRDefault="00017EC6" w:rsidP="00017EC6">
      <w:pPr>
        <w:pStyle w:val="Paragraphedeliste"/>
        <w:numPr>
          <w:ilvl w:val="1"/>
          <w:numId w:val="11"/>
        </w:numPr>
      </w:pPr>
      <w:r>
        <w:t>Utilisation méthode « </w:t>
      </w:r>
      <w:r w:rsidR="007A5509">
        <w:t>FUNCTION_PARAMETER_ADD »</w:t>
      </w:r>
    </w:p>
    <w:p w14:paraId="75BEFA8A" w14:textId="0683DB5B" w:rsidR="00C63C3D" w:rsidRDefault="00C63C3D" w:rsidP="00036536">
      <w:pPr>
        <w:pStyle w:val="Paragraphedeliste"/>
        <w:numPr>
          <w:ilvl w:val="1"/>
          <w:numId w:val="11"/>
        </w:numPr>
      </w:pPr>
      <w:r>
        <w:t>Alimentation d'une table de type "</w:t>
      </w:r>
      <w:r>
        <w:rPr>
          <w:b/>
        </w:rPr>
        <w:t>ZIF_TASK_CONSTANT=&gt;</w:t>
      </w:r>
      <w:r w:rsidR="002F6B26">
        <w:rPr>
          <w:b/>
        </w:rPr>
        <w:t>TT_FUNCTION_PARAMETERS</w:t>
      </w:r>
      <w:r>
        <w:t>" en remplissant les champs :</w:t>
      </w:r>
    </w:p>
    <w:p w14:paraId="3A9E838F" w14:textId="77777777"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PARAMETER_NAME</w:t>
      </w:r>
      <w:r w:rsidRPr="001141DC">
        <w:rPr>
          <w:color w:val="00B050"/>
        </w:rPr>
        <w:t xml:space="preserve"> </w:t>
      </w:r>
      <w:r>
        <w:t>: Avec le nom du paramètre (il peut s'agir d'un paramètre Import / Export / Changing /Table)</w:t>
      </w:r>
    </w:p>
    <w:p w14:paraId="6E29CF80" w14:textId="77777777" w:rsidR="00C63C3D" w:rsidRDefault="00C63C3D" w:rsidP="00036536">
      <w:pPr>
        <w:pStyle w:val="Paragraphedeliste"/>
        <w:numPr>
          <w:ilvl w:val="2"/>
          <w:numId w:val="11"/>
        </w:numPr>
      </w:pPr>
      <w:r w:rsidRPr="001141DC">
        <w:rPr>
          <w:b/>
          <w:color w:val="00B050"/>
        </w:rPr>
        <w:t>PARAMETER_VALUE</w:t>
      </w:r>
      <w:r w:rsidRPr="001141DC">
        <w:rPr>
          <w:color w:val="00B050"/>
        </w:rPr>
        <w:t xml:space="preserve"> </w:t>
      </w:r>
      <w:r>
        <w:t>: Avec la valeur du paramètre (par référence !)</w:t>
      </w:r>
    </w:p>
    <w:p w14:paraId="550A5770" w14:textId="77777777" w:rsidR="00C63C3D" w:rsidRDefault="007E7013" w:rsidP="00036536">
      <w:pPr>
        <w:pStyle w:val="Paragraphedeliste"/>
        <w:numPr>
          <w:ilvl w:val="3"/>
          <w:numId w:val="11"/>
        </w:numPr>
      </w:pPr>
      <w:r>
        <w:t>Cela ne sert à rien de remplir ce champ pour des paramètres d'EXPORT</w:t>
      </w:r>
      <w:r w:rsidR="00966030">
        <w:t xml:space="preserve"> - de manière générale, il n'est pas utile de le renseigner, si c'est le MF à paralléliser qui l'alimente</w:t>
      </w:r>
      <w:r>
        <w:t>.</w:t>
      </w:r>
      <w:r w:rsidR="00415289">
        <w:t xml:space="preserve"> </w:t>
      </w:r>
      <w:r w:rsidR="00415289" w:rsidRPr="00415289">
        <w:rPr>
          <w:b/>
          <w:color w:val="FF0000"/>
        </w:rPr>
        <w:t>Sauf si la définition du paramètre d’appel est de type générique. Auquel cas vous pouvez alimenter soit cette zone, soit la suivante.</w:t>
      </w:r>
    </w:p>
    <w:p w14:paraId="08C939EF" w14:textId="77777777" w:rsidR="00667519" w:rsidRDefault="00B50E7E" w:rsidP="00036536">
      <w:pPr>
        <w:pStyle w:val="Paragraphedeliste"/>
        <w:numPr>
          <w:ilvl w:val="2"/>
          <w:numId w:val="11"/>
        </w:numPr>
      </w:pPr>
      <w:r w:rsidRPr="00B50E7E">
        <w:rPr>
          <w:b/>
          <w:color w:val="0070C0"/>
        </w:rPr>
        <w:lastRenderedPageBreak/>
        <w:t>TYPE_FOR_NONE_DDIC_PARAMETER</w:t>
      </w:r>
      <w:r w:rsidR="006D6676" w:rsidRPr="006D6676">
        <w:rPr>
          <w:b/>
          <w:color w:val="FF0000"/>
          <w:vertAlign w:val="superscript"/>
        </w:rPr>
        <w:t>*</w:t>
      </w:r>
      <w:r>
        <w:rPr>
          <w:b/>
          <w:color w:val="0070C0"/>
        </w:rPr>
        <w:t xml:space="preserve"> </w:t>
      </w:r>
      <w:r w:rsidR="00667519" w:rsidRPr="00B50E7E">
        <w:t>:</w:t>
      </w:r>
      <w:r w:rsidR="00667519">
        <w:t xml:space="preserve"> </w:t>
      </w:r>
      <w:r w:rsidR="00667519" w:rsidRPr="004A1F33">
        <w:rPr>
          <w:b/>
          <w:color w:val="FF0000"/>
        </w:rPr>
        <w:t>À alimenter uniquement pour les paramètre</w:t>
      </w:r>
      <w:r w:rsidR="001A2227" w:rsidRPr="004A1F33">
        <w:rPr>
          <w:b/>
          <w:color w:val="FF0000"/>
        </w:rPr>
        <w:t>s</w:t>
      </w:r>
      <w:r w:rsidR="00667519" w:rsidRPr="004A1F33">
        <w:rPr>
          <w:b/>
          <w:color w:val="FF0000"/>
        </w:rPr>
        <w:t xml:space="preserve"> </w:t>
      </w:r>
      <w:r w:rsidR="001A2227" w:rsidRPr="004A1F33">
        <w:rPr>
          <w:b/>
          <w:color w:val="FF0000"/>
        </w:rPr>
        <w:t xml:space="preserve">dont le type est générique côté MF </w:t>
      </w:r>
      <w:r w:rsidR="00667519" w:rsidRPr="004A1F33">
        <w:rPr>
          <w:b/>
          <w:color w:val="FF0000"/>
        </w:rPr>
        <w:t>(ex : « ANY TABLE » ou « STANDARD TABLE ».</w:t>
      </w:r>
      <w:r w:rsidR="004A1F33">
        <w:rPr>
          <w:b/>
          <w:color w:val="FF0000"/>
        </w:rPr>
        <w:t xml:space="preserve"> Sauf si vous avez alimenté la zone précédente. </w:t>
      </w:r>
    </w:p>
    <w:p w14:paraId="2AC03BED" w14:textId="77777777" w:rsidR="00803C53" w:rsidRPr="00864D2A" w:rsidRDefault="006D6676" w:rsidP="003841B0">
      <w:pPr>
        <w:ind w:left="1092" w:firstLine="708"/>
        <w:rPr>
          <w:sz w:val="18"/>
        </w:rPr>
      </w:pPr>
      <w:r w:rsidRPr="00864D2A">
        <w:rPr>
          <w:b/>
          <w:color w:val="FF0000"/>
          <w:szCs w:val="20"/>
          <w:vertAlign w:val="superscript"/>
        </w:rPr>
        <w:t>*</w:t>
      </w:r>
      <w:r w:rsidRPr="00864D2A">
        <w:rPr>
          <w:sz w:val="18"/>
        </w:rPr>
        <w:t> </w:t>
      </w:r>
      <w:r w:rsidRPr="00864D2A">
        <w:rPr>
          <w:color w:val="FF0000"/>
          <w:sz w:val="16"/>
        </w:rPr>
        <w:t xml:space="preserve">: </w:t>
      </w:r>
      <w:r w:rsidR="00864D2A" w:rsidRPr="00864D2A">
        <w:rPr>
          <w:color w:val="FF0000"/>
          <w:sz w:val="16"/>
        </w:rPr>
        <w:t>Dans le cas des paramètres génériques, n</w:t>
      </w:r>
      <w:r w:rsidRPr="00864D2A">
        <w:rPr>
          <w:color w:val="FF0000"/>
          <w:sz w:val="16"/>
        </w:rPr>
        <w:t>ous recommandons l’alimentation de ce champ</w:t>
      </w:r>
      <w:r w:rsidR="00864D2A" w:rsidRPr="00864D2A">
        <w:rPr>
          <w:color w:val="FF0000"/>
          <w:sz w:val="16"/>
        </w:rPr>
        <w:t>.</w:t>
      </w:r>
    </w:p>
    <w:p w14:paraId="2BC7AC1F" w14:textId="77777777" w:rsidR="0003264D" w:rsidRDefault="0003264D" w:rsidP="0003264D">
      <w:pPr>
        <w:rPr>
          <w:sz w:val="18"/>
          <w:vertAlign w:val="superscript"/>
        </w:rPr>
      </w:pPr>
    </w:p>
    <w:p w14:paraId="2622DD82" w14:textId="77777777" w:rsidR="0050795F" w:rsidRPr="0003264D" w:rsidRDefault="0050795F" w:rsidP="0003264D">
      <w:pPr>
        <w:rPr>
          <w:sz w:val="18"/>
          <w:vertAlign w:val="superscript"/>
        </w:rPr>
      </w:pPr>
    </w:p>
    <w:p w14:paraId="22987934" w14:textId="77777777" w:rsidR="00970EB8" w:rsidRDefault="00803C53" w:rsidP="00036536">
      <w:pPr>
        <w:pStyle w:val="Paragraphedeliste"/>
        <w:numPr>
          <w:ilvl w:val="0"/>
          <w:numId w:val="11"/>
        </w:numPr>
      </w:pPr>
      <w:r>
        <w:t>Démarrage d'une nouvelle Tâche //</w:t>
      </w:r>
    </w:p>
    <w:p w14:paraId="4E6E837A" w14:textId="77777777" w:rsidR="00803C53" w:rsidRDefault="00803C53" w:rsidP="00036536">
      <w:pPr>
        <w:pStyle w:val="Paragraphedeliste"/>
        <w:numPr>
          <w:ilvl w:val="1"/>
          <w:numId w:val="11"/>
        </w:numPr>
      </w:pPr>
      <w:r>
        <w:t>Appel de la méthode "</w:t>
      </w:r>
      <w:r>
        <w:rPr>
          <w:b/>
        </w:rPr>
        <w:t>TASK_START_NEW</w:t>
      </w:r>
      <w:r>
        <w:t>" en précisant :</w:t>
      </w:r>
    </w:p>
    <w:p w14:paraId="00B6B305" w14:textId="77777777" w:rsidR="002B2128" w:rsidRPr="002B2128" w:rsidRDefault="002B2128" w:rsidP="00036536">
      <w:pPr>
        <w:pStyle w:val="Paragraphedeliste"/>
        <w:numPr>
          <w:ilvl w:val="2"/>
          <w:numId w:val="11"/>
        </w:numPr>
      </w:pPr>
      <w:r>
        <w:t xml:space="preserve">Non mode dédiée : </w:t>
      </w:r>
    </w:p>
    <w:p w14:paraId="7BFE762B" w14:textId="77777777" w:rsidR="00803C53" w:rsidRPr="002B2128" w:rsidRDefault="00803C53" w:rsidP="002B2128">
      <w:pPr>
        <w:pStyle w:val="Paragraphedeliste"/>
        <w:numPr>
          <w:ilvl w:val="3"/>
          <w:numId w:val="11"/>
        </w:numPr>
        <w:rPr>
          <w:highlight w:val="lightGray"/>
        </w:rPr>
      </w:pPr>
      <w:r w:rsidRPr="002B2128">
        <w:rPr>
          <w:color w:val="0070C0"/>
          <w:highlight w:val="lightGray"/>
        </w:rPr>
        <w:t xml:space="preserve">Le nom du MF </w:t>
      </w:r>
    </w:p>
    <w:p w14:paraId="6C084808" w14:textId="77777777" w:rsidR="002B2128" w:rsidRPr="002B2128" w:rsidRDefault="002B2128" w:rsidP="002B2128">
      <w:pPr>
        <w:pStyle w:val="Paragraphedeliste"/>
        <w:numPr>
          <w:ilvl w:val="3"/>
          <w:numId w:val="11"/>
        </w:numPr>
        <w:rPr>
          <w:highlight w:val="cyan"/>
        </w:rPr>
      </w:pPr>
      <w:r w:rsidRPr="002B2128">
        <w:rPr>
          <w:color w:val="0070C0"/>
          <w:highlight w:val="cyan"/>
        </w:rPr>
        <w:t>Le nom de la Classe</w:t>
      </w:r>
    </w:p>
    <w:p w14:paraId="14C03C64" w14:textId="6AAFB727" w:rsidR="002B2128" w:rsidRPr="005715DC" w:rsidRDefault="002B2128" w:rsidP="002B2128">
      <w:pPr>
        <w:pStyle w:val="Paragraphedeliste"/>
        <w:numPr>
          <w:ilvl w:val="3"/>
          <w:numId w:val="11"/>
        </w:numPr>
        <w:rPr>
          <w:highlight w:val="cyan"/>
        </w:rPr>
      </w:pPr>
      <w:r w:rsidRPr="002B2128">
        <w:rPr>
          <w:color w:val="0070C0"/>
          <w:highlight w:val="cyan"/>
        </w:rPr>
        <w:t>Le nom de la Méthode</w:t>
      </w:r>
    </w:p>
    <w:p w14:paraId="72123279" w14:textId="14E007F5" w:rsidR="005715DC" w:rsidRPr="005715DC" w:rsidRDefault="005715DC" w:rsidP="002B2128">
      <w:pPr>
        <w:pStyle w:val="Paragraphedeliste"/>
        <w:numPr>
          <w:ilvl w:val="3"/>
          <w:numId w:val="11"/>
        </w:numPr>
        <w:rPr>
          <w:highlight w:val="green"/>
        </w:rPr>
      </w:pPr>
      <w:r w:rsidRPr="005715DC">
        <w:rPr>
          <w:highlight w:val="green"/>
        </w:rPr>
        <w:t>Le nom du Programme</w:t>
      </w:r>
    </w:p>
    <w:p w14:paraId="2DD987F2" w14:textId="77777777" w:rsidR="002B2128" w:rsidRPr="002B2128" w:rsidRDefault="002B2128" w:rsidP="002B2128">
      <w:pPr>
        <w:pStyle w:val="Paragraphedeliste"/>
        <w:numPr>
          <w:ilvl w:val="2"/>
          <w:numId w:val="11"/>
        </w:numPr>
      </w:pPr>
      <w:r>
        <w:rPr>
          <w:color w:val="4F81BD" w:themeColor="accent1"/>
        </w:rPr>
        <w:t>La configuration de lancement de la Tâche</w:t>
      </w:r>
    </w:p>
    <w:p w14:paraId="0D410A8F" w14:textId="77777777" w:rsidR="00C9148E" w:rsidRPr="002B2128" w:rsidRDefault="00333F75" w:rsidP="00036536">
      <w:pPr>
        <w:pStyle w:val="Paragraphedeliste"/>
        <w:numPr>
          <w:ilvl w:val="2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 xml:space="preserve">L’instance du Container </w:t>
      </w:r>
    </w:p>
    <w:p w14:paraId="133ED9E8" w14:textId="77777777" w:rsidR="002B2128" w:rsidRPr="002B2128" w:rsidRDefault="002B2128" w:rsidP="00036536">
      <w:pPr>
        <w:pStyle w:val="Paragraphedeliste"/>
        <w:numPr>
          <w:ilvl w:val="2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>L’indicateur de surcharge de la configuration</w:t>
      </w:r>
    </w:p>
    <w:p w14:paraId="6D3A5778" w14:textId="2EE39F86" w:rsidR="002B2128" w:rsidRPr="002B2128" w:rsidRDefault="002B2128" w:rsidP="002B2128">
      <w:pPr>
        <w:pStyle w:val="Paragraphedeliste"/>
        <w:numPr>
          <w:ilvl w:val="3"/>
          <w:numId w:val="11"/>
        </w:numPr>
        <w:rPr>
          <w:color w:val="4F81BD" w:themeColor="accent1"/>
        </w:rPr>
      </w:pPr>
      <w:r w:rsidRPr="002B2128">
        <w:rPr>
          <w:color w:val="4F81BD" w:themeColor="accent1"/>
        </w:rPr>
        <w:t xml:space="preserve">Utile lorsque </w:t>
      </w:r>
      <w:r>
        <w:rPr>
          <w:color w:val="4F81BD" w:themeColor="accent1"/>
        </w:rPr>
        <w:t xml:space="preserve">l’instance </w:t>
      </w:r>
      <w:r w:rsidR="001E726B">
        <w:rPr>
          <w:color w:val="4F81BD" w:themeColor="accent1"/>
        </w:rPr>
        <w:t>a été générée avec une certaine</w:t>
      </w:r>
      <w:r>
        <w:rPr>
          <w:color w:val="4F81BD" w:themeColor="accent1"/>
        </w:rPr>
        <w:t xml:space="preserve"> configuration</w:t>
      </w:r>
      <w:r w:rsidR="00594223">
        <w:rPr>
          <w:color w:val="4F81BD" w:themeColor="accent1"/>
        </w:rPr>
        <w:t xml:space="preserve"> et que l’on souhaite modifier ces paramètres pour une itération</w:t>
      </w:r>
    </w:p>
    <w:p w14:paraId="723A8DA7" w14:textId="77777777" w:rsidR="00E37C10" w:rsidRPr="004938C4" w:rsidRDefault="00E37C10" w:rsidP="00E37C10">
      <w:pPr>
        <w:ind w:left="1104" w:firstLine="696"/>
        <w:rPr>
          <w:color w:val="4F81BD" w:themeColor="accent1"/>
        </w:rPr>
      </w:pPr>
      <w:r w:rsidRPr="00E37C10">
        <w:rPr>
          <w:sz w:val="16"/>
        </w:rPr>
        <w:t xml:space="preserve">Légende : </w:t>
      </w:r>
      <w:r w:rsidRPr="004938C4">
        <w:rPr>
          <w:color w:val="4F81BD" w:themeColor="accent1"/>
          <w:sz w:val="16"/>
        </w:rPr>
        <w:t>Facultatif</w:t>
      </w:r>
      <w:r w:rsidR="002B2128" w:rsidRPr="004938C4">
        <w:rPr>
          <w:color w:val="4F81BD" w:themeColor="accent1"/>
          <w:sz w:val="16"/>
        </w:rPr>
        <w:t xml:space="preserve"> </w:t>
      </w:r>
    </w:p>
    <w:p w14:paraId="4B5931A2" w14:textId="77777777" w:rsidR="00C9148E" w:rsidRDefault="00C9148E" w:rsidP="00C9148E">
      <w:pPr>
        <w:pStyle w:val="Paragraphedeliste"/>
        <w:ind w:left="2880"/>
      </w:pPr>
    </w:p>
    <w:p w14:paraId="37D1F855" w14:textId="77777777" w:rsidR="00C9148E" w:rsidRDefault="00C9148E" w:rsidP="00036536">
      <w:pPr>
        <w:pStyle w:val="Paragraphedeliste"/>
        <w:numPr>
          <w:ilvl w:val="0"/>
          <w:numId w:val="11"/>
        </w:numPr>
      </w:pPr>
      <w:r>
        <w:t>Si le traitement principal implique un traitement de fin d'une Tâche, il faut s'assurer que toutes les Tâches // soient terminées. Pour se faire, il suffit d'appeler la méthode "</w:t>
      </w:r>
      <w:r>
        <w:rPr>
          <w:b/>
        </w:rPr>
        <w:t>TASK_FINISH_RUNNING</w:t>
      </w:r>
      <w:r>
        <w:t>"</w:t>
      </w:r>
      <w:r w:rsidR="00F006AF">
        <w:t>.</w:t>
      </w:r>
    </w:p>
    <w:p w14:paraId="0D309E9D" w14:textId="77777777" w:rsidR="00D050A5" w:rsidRDefault="00D050A5" w:rsidP="00D050A5">
      <w:pPr>
        <w:pStyle w:val="Paragraphedeliste"/>
      </w:pPr>
    </w:p>
    <w:p w14:paraId="1D419653" w14:textId="77777777" w:rsidR="00D050A5" w:rsidRDefault="00D050A5">
      <w:pPr>
        <w:spacing w:after="200"/>
      </w:pPr>
      <w:r>
        <w:br w:type="page"/>
      </w:r>
    </w:p>
    <w:p w14:paraId="7830A4D9" w14:textId="77777777" w:rsidR="00D050A5" w:rsidRDefault="00D050A5" w:rsidP="00D050A5">
      <w:pPr>
        <w:pStyle w:val="Paragraphedeliste"/>
      </w:pPr>
    </w:p>
    <w:p w14:paraId="7D310999" w14:textId="7E7FC345" w:rsidR="00946DB5" w:rsidRDefault="00D751C8" w:rsidP="00F80DEA">
      <w:pPr>
        <w:pStyle w:val="LongchampTitre11"/>
      </w:pPr>
      <w:bookmarkStart w:id="14" w:name="_Toc482625164"/>
      <w:r>
        <w:t>Description technique</w:t>
      </w:r>
      <w:bookmarkEnd w:id="14"/>
    </w:p>
    <w:p w14:paraId="18663A0D" w14:textId="77777777" w:rsidR="00CC32DD" w:rsidRDefault="00636730" w:rsidP="006D1902">
      <w:pPr>
        <w:pStyle w:val="LongchampTitre111"/>
        <w:numPr>
          <w:ilvl w:val="3"/>
          <w:numId w:val="1"/>
        </w:numPr>
      </w:pPr>
      <w:r>
        <w:t>Classe Manager de Tâche Simplifié - ZCL_TASK_MANAGER_SIMPLIFY</w:t>
      </w:r>
    </w:p>
    <w:p w14:paraId="438398E1" w14:textId="754CA516" w:rsidR="00636730" w:rsidRDefault="00636730" w:rsidP="006D1902">
      <w:pPr>
        <w:pStyle w:val="LongchampTitre111"/>
        <w:numPr>
          <w:ilvl w:val="3"/>
          <w:numId w:val="1"/>
        </w:numPr>
      </w:pPr>
      <w:r>
        <w:t>Approche de conception</w:t>
      </w:r>
    </w:p>
    <w:p w14:paraId="0EBA25D6" w14:textId="0310FAC4" w:rsidR="007F497E" w:rsidRDefault="00636730" w:rsidP="00636730">
      <w:pPr>
        <w:ind w:left="1080"/>
      </w:pPr>
      <w:r>
        <w:t xml:space="preserve">Cette classe a été développée </w:t>
      </w:r>
      <w:r w:rsidR="007F497E">
        <w:t>pour simplifier l’utilisation du Cadriciel de parallélisations lorsque le développeur souhaite l’implémenter sur un traitement unique (Mode dédié)</w:t>
      </w:r>
    </w:p>
    <w:p w14:paraId="2A8CC635" w14:textId="6EED73AA" w:rsidR="00636730" w:rsidRDefault="007F497E" w:rsidP="00636730">
      <w:pPr>
        <w:ind w:left="1080"/>
      </w:pPr>
      <w:r>
        <w:t xml:space="preserve">En effet, cette classe ne supporte l’appel qu’un seul et même traitement (méthode statique / module fonction / programme). </w:t>
      </w:r>
    </w:p>
    <w:p w14:paraId="1EB42F33" w14:textId="77777777" w:rsidR="007F497E" w:rsidRDefault="007F497E" w:rsidP="00636730">
      <w:pPr>
        <w:ind w:left="1080"/>
      </w:pPr>
    </w:p>
    <w:p w14:paraId="15EFFD03" w14:textId="77777777" w:rsidR="00636730" w:rsidRDefault="00636730" w:rsidP="00636730">
      <w:pPr>
        <w:ind w:left="1080"/>
      </w:pPr>
    </w:p>
    <w:p w14:paraId="32CA1C9B" w14:textId="115E932F" w:rsidR="00636730" w:rsidRDefault="00636730" w:rsidP="00636730">
      <w:pPr>
        <w:pStyle w:val="LongchampTitre111"/>
        <w:numPr>
          <w:ilvl w:val="3"/>
          <w:numId w:val="1"/>
        </w:numPr>
      </w:pPr>
      <w:r>
        <w:t>Détails techniques</w:t>
      </w:r>
    </w:p>
    <w:p w14:paraId="744119A2" w14:textId="116F92DB" w:rsidR="00113455" w:rsidRDefault="00113455" w:rsidP="00113455">
      <w:pPr>
        <w:pStyle w:val="LongchampTitre111"/>
        <w:numPr>
          <w:ilvl w:val="4"/>
          <w:numId w:val="1"/>
        </w:numPr>
      </w:pPr>
      <w:r>
        <w:t xml:space="preserve">Exécution </w:t>
      </w:r>
      <w:r w:rsidR="00F9553A">
        <w:t>–</w:t>
      </w:r>
      <w:r>
        <w:t xml:space="preserve"> EXECUTE</w:t>
      </w:r>
    </w:p>
    <w:p w14:paraId="547DFCCA" w14:textId="5DE5AE2C" w:rsidR="00F9553A" w:rsidRDefault="00F9553A" w:rsidP="00F9553A">
      <w:pPr>
        <w:ind w:left="1080"/>
      </w:pPr>
      <w:r>
        <w:t>classe a été développée pour correspondre à un processus parallèle. Ainsi, elle se voit dotée de fonctionnalité portant autour de l'appel du processus</w:t>
      </w:r>
    </w:p>
    <w:p w14:paraId="4F57C126" w14:textId="4A0D8192" w:rsidR="006D1902" w:rsidRDefault="006D1902" w:rsidP="00F9553A">
      <w:pPr>
        <w:ind w:left="1080"/>
      </w:pPr>
    </w:p>
    <w:p w14:paraId="03309DE0" w14:textId="77777777" w:rsidR="006D1902" w:rsidRDefault="006D1902" w:rsidP="00F9553A">
      <w:pPr>
        <w:ind w:left="1080"/>
      </w:pPr>
    </w:p>
    <w:p w14:paraId="0EB828D9" w14:textId="5F0F6EB4" w:rsidR="00636730" w:rsidRDefault="00636730" w:rsidP="00636730">
      <w:pPr>
        <w:pStyle w:val="LongchampTitre111"/>
        <w:numPr>
          <w:ilvl w:val="4"/>
          <w:numId w:val="1"/>
        </w:numPr>
      </w:pPr>
      <w:r>
        <w:t xml:space="preserve">Constructeur </w:t>
      </w:r>
      <w:r w:rsidR="00113455">
        <w:t>–</w:t>
      </w:r>
      <w:r>
        <w:t xml:space="preserve"> CONSTRUCTOR</w:t>
      </w:r>
    </w:p>
    <w:p w14:paraId="506B3A96" w14:textId="74C2C145" w:rsidR="00F9553A" w:rsidRDefault="00F9553A" w:rsidP="00F9553A">
      <w:pPr>
        <w:pStyle w:val="Paragraphedeliste"/>
      </w:pPr>
    </w:p>
    <w:p w14:paraId="4DD689C7" w14:textId="7C8777B2" w:rsidR="00F9553A" w:rsidRDefault="00BE0849" w:rsidP="00F9553A">
      <w:pPr>
        <w:ind w:left="1080"/>
      </w:pPr>
      <w:r>
        <w:t>Création d’une instance du Manager de Tâche</w:t>
      </w:r>
      <w:r w:rsidR="00611825">
        <w:t xml:space="preserve"> avec la configuration transmise par l’utilisateur.</w:t>
      </w:r>
    </w:p>
    <w:p w14:paraId="6E16DA76" w14:textId="74C2C145" w:rsidR="00F9553A" w:rsidRDefault="00F9553A" w:rsidP="00F9553A"/>
    <w:p w14:paraId="11C172BD" w14:textId="343A8EB4" w:rsidR="00F9553A" w:rsidRDefault="00113455" w:rsidP="00F9553A">
      <w:pPr>
        <w:pStyle w:val="LongchampTitre111"/>
        <w:numPr>
          <w:ilvl w:val="4"/>
          <w:numId w:val="1"/>
        </w:numPr>
      </w:pPr>
      <w:r>
        <w:t>Lancement du traitement – PROCESS_RUN</w:t>
      </w:r>
    </w:p>
    <w:p w14:paraId="45815A18" w14:textId="77777777" w:rsidR="00F9553A" w:rsidRDefault="00F9553A" w:rsidP="00F9553A"/>
    <w:p w14:paraId="37948888" w14:textId="3DB5A2A2" w:rsidR="00893C60" w:rsidRDefault="00893C60" w:rsidP="00F9553A">
      <w:pPr>
        <w:ind w:left="1080"/>
      </w:pPr>
      <w:r>
        <w:t>Parcours chaque entrée de la table de traitement pour l’ajouter en tant que paramètre d’appel au traitement dédié.</w:t>
      </w:r>
    </w:p>
    <w:p w14:paraId="7C2CE52F" w14:textId="1A21AC64" w:rsidR="00C81DAE" w:rsidRDefault="00C81DAE" w:rsidP="00F9553A">
      <w:pPr>
        <w:ind w:left="1080"/>
      </w:pPr>
      <w:r>
        <w:t>Appel de la tâche via la méthode « TASK_START_NEW » de l’instance du Manager de T</w:t>
      </w:r>
      <w:r w:rsidR="00D82F18">
        <w:t>âche</w:t>
      </w:r>
      <w:bookmarkStart w:id="15" w:name="_GoBack"/>
      <w:bookmarkEnd w:id="15"/>
    </w:p>
    <w:p w14:paraId="20EB30EE" w14:textId="77777777" w:rsidR="00893C60" w:rsidRDefault="00893C60" w:rsidP="00F9553A">
      <w:pPr>
        <w:ind w:left="1080"/>
      </w:pPr>
    </w:p>
    <w:p w14:paraId="4A1336BB" w14:textId="0FF79F82" w:rsidR="00113455" w:rsidRDefault="00113455" w:rsidP="00636730">
      <w:pPr>
        <w:pStyle w:val="LongchampTitre111"/>
        <w:numPr>
          <w:ilvl w:val="4"/>
          <w:numId w:val="1"/>
        </w:numPr>
      </w:pPr>
      <w:r>
        <w:t>Traitement fin d’une Tâche – AT_EOT</w:t>
      </w:r>
    </w:p>
    <w:p w14:paraId="4F1DEF0F" w14:textId="77777777" w:rsidR="00F9553A" w:rsidRDefault="00F9553A" w:rsidP="00F9553A">
      <w:pPr>
        <w:pStyle w:val="Paragraphedeliste"/>
      </w:pPr>
    </w:p>
    <w:p w14:paraId="5718217D" w14:textId="1852D83D" w:rsidR="00F9553A" w:rsidRDefault="006D1902" w:rsidP="00F9553A">
      <w:pPr>
        <w:ind w:left="1080"/>
      </w:pPr>
      <w:r>
        <w:t xml:space="preserve">Ajout des </w:t>
      </w:r>
      <w:r w:rsidR="00501264">
        <w:t>données de retour du traitement dans l’attribut de l’instance</w:t>
      </w:r>
    </w:p>
    <w:p w14:paraId="29AEE9E9" w14:textId="77777777" w:rsidR="00F9553A" w:rsidRDefault="00F9553A" w:rsidP="00F9553A">
      <w:pPr>
        <w:pStyle w:val="LongchampTitre111"/>
        <w:numPr>
          <w:ilvl w:val="0"/>
          <w:numId w:val="0"/>
        </w:numPr>
        <w:ind w:left="709" w:hanging="283"/>
      </w:pPr>
    </w:p>
    <w:p w14:paraId="4333CDD3" w14:textId="2C25EBFB" w:rsidR="00113455" w:rsidRDefault="00113455" w:rsidP="00113455">
      <w:pPr>
        <w:pStyle w:val="LongchampTitre111"/>
        <w:numPr>
          <w:ilvl w:val="4"/>
          <w:numId w:val="1"/>
        </w:numPr>
      </w:pPr>
      <w:r>
        <w:t>Récupération des résultats – PROCESS_RESULT_GET</w:t>
      </w:r>
    </w:p>
    <w:p w14:paraId="45DAD486" w14:textId="5E6737E8" w:rsidR="00F9553A" w:rsidRDefault="00F9553A" w:rsidP="00F9553A">
      <w:pPr>
        <w:ind w:left="1080"/>
      </w:pPr>
      <w:r>
        <w:t>Cette classe a été développée pour correspondre à un processus parallèle. Ainsi, elle se voit dotée de fonctionnalité portant autour de l'appel du processus</w:t>
      </w:r>
    </w:p>
    <w:p w14:paraId="06731D90" w14:textId="77777777" w:rsidR="00636730" w:rsidRDefault="00636730" w:rsidP="00636730">
      <w:pPr>
        <w:pStyle w:val="LongchampTitre11"/>
        <w:numPr>
          <w:ilvl w:val="0"/>
          <w:numId w:val="0"/>
        </w:numPr>
        <w:ind w:left="425"/>
      </w:pPr>
    </w:p>
    <w:p w14:paraId="5D4A1AA8" w14:textId="77777777" w:rsidR="00D751C8" w:rsidRDefault="00D751C8" w:rsidP="00D751C8">
      <w:pPr>
        <w:pStyle w:val="LongchampTitre111"/>
      </w:pPr>
      <w:bookmarkStart w:id="16" w:name="_Toc482625165"/>
      <w:r>
        <w:t>Classe Tâche</w:t>
      </w:r>
      <w:r w:rsidR="009122BE">
        <w:t xml:space="preserve"> - ZCL_TASK</w:t>
      </w:r>
      <w:bookmarkEnd w:id="16"/>
    </w:p>
    <w:p w14:paraId="7EED8468" w14:textId="77777777" w:rsidR="00D751C8" w:rsidRDefault="00D751C8" w:rsidP="00D751C8">
      <w:pPr>
        <w:pStyle w:val="LongchampTitre111"/>
        <w:numPr>
          <w:ilvl w:val="3"/>
          <w:numId w:val="1"/>
        </w:numPr>
      </w:pPr>
      <w:bookmarkStart w:id="17" w:name="_Toc482625166"/>
      <w:r>
        <w:t>Approche de conception</w:t>
      </w:r>
      <w:bookmarkEnd w:id="17"/>
    </w:p>
    <w:p w14:paraId="78FD80C4" w14:textId="77777777" w:rsidR="00D751C8" w:rsidRDefault="00D751C8" w:rsidP="00D751C8">
      <w:pPr>
        <w:ind w:left="1080"/>
      </w:pPr>
      <w:r>
        <w:t>Cette classe a été développée pour correspondre à un processus parallèle. Ainsi, elle se voit dotée de fonctionnalité portant autour de l'appel du processus :</w:t>
      </w:r>
    </w:p>
    <w:p w14:paraId="3041CA21" w14:textId="77777777" w:rsidR="008A6A7B" w:rsidRDefault="008A6A7B" w:rsidP="00036536">
      <w:pPr>
        <w:pStyle w:val="Paragraphedeliste"/>
        <w:numPr>
          <w:ilvl w:val="0"/>
          <w:numId w:val="15"/>
        </w:numPr>
      </w:pPr>
      <w:r>
        <w:t>Initialisation paramètre</w:t>
      </w:r>
      <w:r w:rsidR="00B52135">
        <w:t>s</w:t>
      </w:r>
      <w:r>
        <w:t xml:space="preserve"> d'appel </w:t>
      </w:r>
    </w:p>
    <w:p w14:paraId="66F40F41" w14:textId="77777777" w:rsidR="001E03A1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4F81BD" w:themeColor="accent1"/>
        </w:rPr>
        <w:t xml:space="preserve">dynamiques </w:t>
      </w:r>
      <w:r>
        <w:t xml:space="preserve">en paramètres </w:t>
      </w:r>
      <w:r w:rsidRPr="00B52135">
        <w:rPr>
          <w:color w:val="C0504D" w:themeColor="accent2"/>
        </w:rPr>
        <w:t xml:space="preserve">statiques </w:t>
      </w:r>
      <w:r>
        <w:t>(voir Lexique pour définition "</w:t>
      </w:r>
      <w:r w:rsidRPr="00B52135">
        <w:rPr>
          <w:color w:val="4F81BD" w:themeColor="accent1"/>
        </w:rPr>
        <w:t>dynamique</w:t>
      </w:r>
      <w:r>
        <w:t>" et "</w:t>
      </w:r>
      <w:r w:rsidRPr="00B52135">
        <w:rPr>
          <w:color w:val="C0504D" w:themeColor="accent2"/>
        </w:rPr>
        <w:t>statique</w:t>
      </w:r>
      <w:r>
        <w:t>")</w:t>
      </w:r>
    </w:p>
    <w:p w14:paraId="3BFA2474" w14:textId="77777777" w:rsidR="00D751C8" w:rsidRDefault="00D751C8" w:rsidP="00036536">
      <w:pPr>
        <w:pStyle w:val="Paragraphedeliste"/>
        <w:numPr>
          <w:ilvl w:val="0"/>
          <w:numId w:val="15"/>
        </w:numPr>
      </w:pPr>
      <w:r>
        <w:t xml:space="preserve">Démarrage </w:t>
      </w:r>
      <w:r w:rsidR="008A6A7B">
        <w:t>de la Tâche</w:t>
      </w:r>
    </w:p>
    <w:p w14:paraId="065548F1" w14:textId="77777777" w:rsidR="008A6A7B" w:rsidRDefault="000D031D" w:rsidP="00036536">
      <w:pPr>
        <w:pStyle w:val="Paragraphedeliste"/>
        <w:numPr>
          <w:ilvl w:val="0"/>
          <w:numId w:val="15"/>
        </w:numPr>
      </w:pPr>
      <w:r>
        <w:t>Év</w:t>
      </w:r>
      <w:r w:rsidR="00FA1043">
        <w:t>é</w:t>
      </w:r>
      <w:r>
        <w:t>nement fin t</w:t>
      </w:r>
      <w:r w:rsidR="00FA605D">
        <w:t>raitement</w:t>
      </w:r>
      <w:r w:rsidR="001E03A1">
        <w:t xml:space="preserve"> </w:t>
      </w:r>
      <w:r w:rsidR="007A052A">
        <w:t>du processus</w:t>
      </w:r>
    </w:p>
    <w:p w14:paraId="10DBEE04" w14:textId="77777777" w:rsidR="00B52135" w:rsidRDefault="001E03A1" w:rsidP="00036536">
      <w:pPr>
        <w:pStyle w:val="Paragraphedeliste"/>
        <w:numPr>
          <w:ilvl w:val="1"/>
          <w:numId w:val="15"/>
        </w:numPr>
      </w:pPr>
      <w:r>
        <w:t xml:space="preserve">Conversion des paramètres </w:t>
      </w:r>
      <w:r w:rsidRPr="00B52135">
        <w:rPr>
          <w:color w:val="C0504D" w:themeColor="accent2"/>
        </w:rPr>
        <w:t xml:space="preserve">statiques </w:t>
      </w:r>
      <w:r>
        <w:t xml:space="preserve">en paramètres </w:t>
      </w:r>
      <w:r w:rsidRPr="00B52135">
        <w:rPr>
          <w:color w:val="4F81BD" w:themeColor="accent1"/>
        </w:rPr>
        <w:t>dynamiques</w:t>
      </w:r>
      <w:r>
        <w:t>.</w:t>
      </w:r>
    </w:p>
    <w:p w14:paraId="6046C639" w14:textId="77777777" w:rsidR="00D751C8" w:rsidRDefault="00D751C8" w:rsidP="00D751C8">
      <w:pPr>
        <w:ind w:left="1080"/>
      </w:pPr>
    </w:p>
    <w:p w14:paraId="162F7072" w14:textId="77777777" w:rsidR="009122BE" w:rsidRDefault="009122BE" w:rsidP="00D751C8">
      <w:pPr>
        <w:ind w:left="1080"/>
      </w:pPr>
      <w:r>
        <w:t>Par ailleurs, cette classe n'ayant pas d'intérêt "seule", il est possible de créer une instance uniquement dans la classe du Manager de Tâche.</w:t>
      </w:r>
    </w:p>
    <w:p w14:paraId="34F982EE" w14:textId="77777777" w:rsidR="009122BE" w:rsidRDefault="009122BE" w:rsidP="00036536">
      <w:pPr>
        <w:pStyle w:val="Paragraphedeliste"/>
        <w:numPr>
          <w:ilvl w:val="0"/>
          <w:numId w:val="17"/>
        </w:numPr>
      </w:pPr>
      <w:r>
        <w:t>Génération d'instance définie sur "Privé"</w:t>
      </w:r>
    </w:p>
    <w:p w14:paraId="6320C32B" w14:textId="77777777" w:rsidR="009122BE" w:rsidRDefault="008C62C7" w:rsidP="00036536">
      <w:pPr>
        <w:pStyle w:val="Paragraphedeliste"/>
        <w:numPr>
          <w:ilvl w:val="0"/>
          <w:numId w:val="17"/>
        </w:numPr>
      </w:pPr>
      <w:r>
        <w:t>Le Manager de T</w:t>
      </w:r>
      <w:r w:rsidR="00A873FA">
        <w:t>âche est défini</w:t>
      </w:r>
      <w:r>
        <w:t xml:space="preserve"> comme Ami de la classe (afin de pouvoir accéder aux attributs et méthodes privés)</w:t>
      </w:r>
    </w:p>
    <w:p w14:paraId="7AEC393C" w14:textId="77777777" w:rsidR="009122BE" w:rsidRDefault="009122BE" w:rsidP="009122BE">
      <w:pPr>
        <w:pStyle w:val="Paragraphedeliste"/>
        <w:ind w:left="1776"/>
      </w:pPr>
    </w:p>
    <w:p w14:paraId="535CB339" w14:textId="77777777" w:rsidR="00F638EA" w:rsidRDefault="00F638EA" w:rsidP="009122BE">
      <w:pPr>
        <w:pStyle w:val="Paragraphedeliste"/>
        <w:ind w:left="1776"/>
      </w:pPr>
    </w:p>
    <w:p w14:paraId="26547870" w14:textId="77777777" w:rsidR="00D751C8" w:rsidRDefault="00282CE1" w:rsidP="00D751C8">
      <w:pPr>
        <w:pStyle w:val="LongchampTitre111"/>
        <w:numPr>
          <w:ilvl w:val="3"/>
          <w:numId w:val="1"/>
        </w:numPr>
      </w:pPr>
      <w:bookmarkStart w:id="18" w:name="_Toc482625167"/>
      <w:r>
        <w:t>Détail</w:t>
      </w:r>
      <w:r w:rsidR="00D74F67">
        <w:t xml:space="preserve">s </w:t>
      </w:r>
      <w:r>
        <w:t>technique</w:t>
      </w:r>
      <w:r w:rsidR="00C77F53">
        <w:t>s</w:t>
      </w:r>
      <w:bookmarkEnd w:id="18"/>
    </w:p>
    <w:p w14:paraId="119D154A" w14:textId="77777777" w:rsidR="00440129" w:rsidRDefault="00440129" w:rsidP="00440129">
      <w:pPr>
        <w:pStyle w:val="LongchampTitre111"/>
        <w:numPr>
          <w:ilvl w:val="4"/>
          <w:numId w:val="1"/>
        </w:numPr>
      </w:pPr>
      <w:bookmarkStart w:id="19" w:name="_Toc482625168"/>
      <w:r>
        <w:t>Constructeur</w:t>
      </w:r>
      <w:bookmarkEnd w:id="19"/>
    </w:p>
    <w:p w14:paraId="52467EFD" w14:textId="77777777"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Génération d'un ID unique de Tâche </w:t>
      </w:r>
    </w:p>
    <w:p w14:paraId="75829835" w14:textId="77777777" w:rsidR="007A0C06" w:rsidRDefault="007A0C06" w:rsidP="00036536">
      <w:pPr>
        <w:pStyle w:val="Paragraphedeliste"/>
        <w:numPr>
          <w:ilvl w:val="0"/>
          <w:numId w:val="18"/>
        </w:numPr>
      </w:pPr>
      <w:r>
        <w:t xml:space="preserve">Initialisation attributs pour </w:t>
      </w:r>
      <w:r w:rsidRPr="006371C3">
        <w:rPr>
          <w:color w:val="FF0000"/>
        </w:rPr>
        <w:t>Mode Dédié</w:t>
      </w:r>
    </w:p>
    <w:p w14:paraId="2E162377" w14:textId="77777777" w:rsidR="007A0C06" w:rsidRDefault="007A0C06" w:rsidP="00036536">
      <w:pPr>
        <w:pStyle w:val="Paragraphedeliste"/>
        <w:numPr>
          <w:ilvl w:val="1"/>
          <w:numId w:val="18"/>
        </w:numPr>
      </w:pPr>
      <w:r>
        <w:t>Initialisation attributs</w:t>
      </w:r>
    </w:p>
    <w:p w14:paraId="225B4999" w14:textId="77777777" w:rsidR="007A0C06" w:rsidRDefault="007A0C06" w:rsidP="00036536">
      <w:pPr>
        <w:pStyle w:val="Paragraphedeliste"/>
        <w:numPr>
          <w:ilvl w:val="1"/>
          <w:numId w:val="18"/>
        </w:numPr>
      </w:pPr>
      <w:r>
        <w:t>Récupération paramètres d'appel du MF</w:t>
      </w:r>
    </w:p>
    <w:p w14:paraId="2323435B" w14:textId="77777777" w:rsidR="007A0C06" w:rsidRDefault="007A0C06" w:rsidP="007A0C06">
      <w:pPr>
        <w:ind w:left="1416"/>
      </w:pPr>
    </w:p>
    <w:p w14:paraId="1ADBCC8F" w14:textId="77777777" w:rsidR="00440129" w:rsidRDefault="00440129" w:rsidP="00440129">
      <w:pPr>
        <w:pStyle w:val="LongchampTitre111"/>
        <w:numPr>
          <w:ilvl w:val="4"/>
          <w:numId w:val="1"/>
        </w:numPr>
      </w:pPr>
      <w:bookmarkStart w:id="20" w:name="_Toc482625169"/>
      <w:r>
        <w:t>Lancement du traitement - TASK_START</w:t>
      </w:r>
      <w:bookmarkEnd w:id="20"/>
    </w:p>
    <w:p w14:paraId="7D433CE6" w14:textId="77777777" w:rsidR="007A0C06" w:rsidRDefault="004C35F7" w:rsidP="00036536">
      <w:pPr>
        <w:pStyle w:val="Paragraphedeliste"/>
        <w:numPr>
          <w:ilvl w:val="0"/>
          <w:numId w:val="19"/>
        </w:numPr>
      </w:pPr>
      <w:r>
        <w:t>Initialisation indicateur Tâche en cours d'exécution</w:t>
      </w:r>
    </w:p>
    <w:p w14:paraId="1784312D" w14:textId="77777777" w:rsidR="004C35F7" w:rsidRPr="006371C3" w:rsidRDefault="004C35F7" w:rsidP="00036536">
      <w:pPr>
        <w:pStyle w:val="Paragraphedeliste"/>
        <w:numPr>
          <w:ilvl w:val="0"/>
          <w:numId w:val="19"/>
        </w:numPr>
      </w:pPr>
      <w:r>
        <w:t xml:space="preserve">Récupération paramètres d'appel du </w:t>
      </w:r>
      <w:r w:rsidR="001836F8">
        <w:t>Traitement</w:t>
      </w:r>
      <w:r>
        <w:t xml:space="preserve"> - Si non </w:t>
      </w:r>
      <w:r w:rsidRPr="006371C3">
        <w:rPr>
          <w:color w:val="FF0000"/>
        </w:rPr>
        <w:t>Mode Dédié</w:t>
      </w:r>
    </w:p>
    <w:p w14:paraId="455F5B4C" w14:textId="77777777" w:rsidR="006371C3" w:rsidRDefault="006371C3" w:rsidP="00036536">
      <w:pPr>
        <w:pStyle w:val="Paragraphedeliste"/>
        <w:numPr>
          <w:ilvl w:val="0"/>
          <w:numId w:val="19"/>
        </w:numPr>
      </w:pPr>
      <w:r>
        <w:t>Conversion des paramètres d'appel dynamiques en statiques</w:t>
      </w:r>
    </w:p>
    <w:p w14:paraId="763E452D" w14:textId="77777777" w:rsidR="00E3389C" w:rsidRDefault="00E3389C" w:rsidP="00036536">
      <w:pPr>
        <w:pStyle w:val="Paragraphedeliste"/>
        <w:numPr>
          <w:ilvl w:val="0"/>
          <w:numId w:val="19"/>
        </w:numPr>
      </w:pPr>
      <w:r>
        <w:t>Appel du MF "</w:t>
      </w:r>
      <w:r>
        <w:rPr>
          <w:b/>
        </w:rPr>
        <w:t>Z_TASK_CALL_PROCESS</w:t>
      </w:r>
      <w:r>
        <w:t>" - dans un nouveau processus indépendant - en lui fournissant :</w:t>
      </w:r>
    </w:p>
    <w:p w14:paraId="4DF0D5FE" w14:textId="77777777" w:rsidR="00E3389C" w:rsidRPr="00E475F0" w:rsidRDefault="00E3389C" w:rsidP="00E475F0">
      <w:pPr>
        <w:pStyle w:val="Paragraphedeliste"/>
        <w:numPr>
          <w:ilvl w:val="1"/>
          <w:numId w:val="19"/>
        </w:numPr>
        <w:rPr>
          <w:color w:val="0070C0"/>
        </w:rPr>
      </w:pPr>
      <w:r w:rsidRPr="00E475F0">
        <w:rPr>
          <w:color w:val="0070C0"/>
        </w:rPr>
        <w:t xml:space="preserve">Le nom du MF </w:t>
      </w:r>
      <w:r w:rsidR="00E475F0" w:rsidRPr="00E475F0">
        <w:rPr>
          <w:b/>
        </w:rPr>
        <w:t>ou</w:t>
      </w:r>
      <w:r w:rsidR="00E475F0" w:rsidRPr="00E475F0">
        <w:t xml:space="preserve"> </w:t>
      </w:r>
      <w:r w:rsidR="00E475F0" w:rsidRPr="00E475F0">
        <w:rPr>
          <w:color w:val="0070C0"/>
        </w:rPr>
        <w:t xml:space="preserve">(Classe / </w:t>
      </w:r>
      <w:r w:rsidR="00D426D2">
        <w:rPr>
          <w:color w:val="0070C0"/>
        </w:rPr>
        <w:t>Méthode</w:t>
      </w:r>
      <w:r w:rsidR="00E475F0" w:rsidRPr="00E475F0">
        <w:rPr>
          <w:color w:val="0070C0"/>
        </w:rPr>
        <w:t>) à exécuter en //</w:t>
      </w:r>
    </w:p>
    <w:p w14:paraId="2B4E5AD9" w14:textId="77777777" w:rsidR="006F1324" w:rsidRPr="00D426D2" w:rsidRDefault="00E3389C" w:rsidP="00036536">
      <w:pPr>
        <w:pStyle w:val="Paragraphedeliste"/>
        <w:numPr>
          <w:ilvl w:val="1"/>
          <w:numId w:val="19"/>
        </w:numPr>
      </w:pPr>
      <w:r w:rsidRPr="00AE5450">
        <w:rPr>
          <w:color w:val="0070C0"/>
        </w:rPr>
        <w:t>Les paramètres d'appel</w:t>
      </w:r>
    </w:p>
    <w:p w14:paraId="78000E0C" w14:textId="77777777" w:rsidR="00D426D2" w:rsidRDefault="00D426D2" w:rsidP="00036536">
      <w:pPr>
        <w:pStyle w:val="Paragraphedeliste"/>
        <w:numPr>
          <w:ilvl w:val="1"/>
          <w:numId w:val="19"/>
        </w:numPr>
      </w:pPr>
      <w:r>
        <w:rPr>
          <w:color w:val="0070C0"/>
        </w:rPr>
        <w:t xml:space="preserve">Les options liées à la compression </w:t>
      </w:r>
    </w:p>
    <w:p w14:paraId="3527CCAF" w14:textId="77777777" w:rsidR="00AE5450" w:rsidRPr="00AE5450" w:rsidRDefault="00AE5450" w:rsidP="00AE5450">
      <w:pPr>
        <w:pStyle w:val="Paragraphedeliste"/>
        <w:ind w:left="2136" w:firstLine="360"/>
        <w:rPr>
          <w:color w:val="F79646" w:themeColor="accent6"/>
          <w:sz w:val="16"/>
        </w:rPr>
      </w:pPr>
      <w:r w:rsidRPr="00AE5450">
        <w:rPr>
          <w:sz w:val="16"/>
        </w:rPr>
        <w:t xml:space="preserve">Légende : </w:t>
      </w:r>
      <w:r w:rsidRPr="00AE5450">
        <w:rPr>
          <w:color w:val="00B050"/>
          <w:sz w:val="16"/>
        </w:rPr>
        <w:t xml:space="preserve">Obligatoire, </w:t>
      </w:r>
      <w:r w:rsidRPr="00AE5450">
        <w:rPr>
          <w:color w:val="0070C0"/>
          <w:sz w:val="16"/>
        </w:rPr>
        <w:t xml:space="preserve">Facultatif, </w:t>
      </w:r>
      <w:r w:rsidRPr="00AE5450">
        <w:rPr>
          <w:color w:val="F79646" w:themeColor="accent6"/>
          <w:sz w:val="16"/>
        </w:rPr>
        <w:t>L'un ou l'autre ou aucun</w:t>
      </w:r>
    </w:p>
    <w:p w14:paraId="52E425D2" w14:textId="77777777" w:rsidR="00AE5450" w:rsidRDefault="00AE5450" w:rsidP="00AE5450">
      <w:pPr>
        <w:ind w:left="2496"/>
      </w:pPr>
    </w:p>
    <w:p w14:paraId="158BD7BC" w14:textId="77777777" w:rsidR="00E3389C" w:rsidRDefault="00E3389C" w:rsidP="00036536">
      <w:pPr>
        <w:pStyle w:val="Paragraphedeliste"/>
        <w:numPr>
          <w:ilvl w:val="0"/>
          <w:numId w:val="19"/>
        </w:numPr>
      </w:pPr>
      <w:r>
        <w:t xml:space="preserve">En cas d'erreur </w:t>
      </w:r>
    </w:p>
    <w:p w14:paraId="30E01719" w14:textId="77777777" w:rsidR="00E3389C" w:rsidRDefault="00E3389C" w:rsidP="00036536">
      <w:pPr>
        <w:pStyle w:val="Paragraphedeliste"/>
        <w:numPr>
          <w:ilvl w:val="1"/>
          <w:numId w:val="19"/>
        </w:numPr>
      </w:pPr>
      <w:r>
        <w:t>Relative au traitement asynchrone</w:t>
      </w:r>
    </w:p>
    <w:p w14:paraId="1FE2DEB8" w14:textId="77777777" w:rsidR="00E3389C" w:rsidRDefault="00E3389C" w:rsidP="00036536">
      <w:pPr>
        <w:pStyle w:val="Paragraphedeliste"/>
        <w:numPr>
          <w:ilvl w:val="2"/>
          <w:numId w:val="19"/>
        </w:numPr>
      </w:pPr>
      <w:r>
        <w:t>Relance l'appel</w:t>
      </w:r>
      <w:r w:rsidR="00FA1043">
        <w:t xml:space="preserve">, </w:t>
      </w:r>
      <w:r>
        <w:t>mais dans pas un nouveau processus - appel synchrone / classique du MF</w:t>
      </w:r>
    </w:p>
    <w:p w14:paraId="5D86FB01" w14:textId="77777777" w:rsidR="00E3389C" w:rsidRDefault="00E3389C" w:rsidP="00036536">
      <w:pPr>
        <w:pStyle w:val="Paragraphedeliste"/>
        <w:numPr>
          <w:ilvl w:val="2"/>
          <w:numId w:val="19"/>
        </w:numPr>
      </w:pPr>
      <w:r>
        <w:t>Conversion des paramètres statiques en dynamiques</w:t>
      </w:r>
    </w:p>
    <w:p w14:paraId="1E583E1E" w14:textId="77777777" w:rsidR="00F44139" w:rsidRDefault="00F44139" w:rsidP="00036536">
      <w:pPr>
        <w:pStyle w:val="Paragraphedeliste"/>
        <w:numPr>
          <w:ilvl w:val="2"/>
          <w:numId w:val="19"/>
        </w:numPr>
      </w:pPr>
      <w:r>
        <w:t>Lève évènement fin d'une Tâche</w:t>
      </w:r>
    </w:p>
    <w:p w14:paraId="3A53B5D4" w14:textId="77777777" w:rsidR="00E3389C" w:rsidRDefault="00E3389C" w:rsidP="00036536">
      <w:pPr>
        <w:pStyle w:val="Paragraphedeliste"/>
        <w:numPr>
          <w:ilvl w:val="1"/>
          <w:numId w:val="19"/>
        </w:numPr>
      </w:pPr>
      <w:r>
        <w:t xml:space="preserve">Autre </w:t>
      </w:r>
    </w:p>
    <w:p w14:paraId="387350F2" w14:textId="77777777" w:rsidR="00F638EA" w:rsidRDefault="00E3389C" w:rsidP="00036536">
      <w:pPr>
        <w:pStyle w:val="Paragraphedeliste"/>
        <w:numPr>
          <w:ilvl w:val="2"/>
          <w:numId w:val="19"/>
        </w:numPr>
      </w:pPr>
      <w:r>
        <w:t>Lève une Exception</w:t>
      </w:r>
    </w:p>
    <w:p w14:paraId="3AF51FF8" w14:textId="77777777" w:rsidR="007A0C06" w:rsidRDefault="007A0C06" w:rsidP="007A0C06">
      <w:pPr>
        <w:ind w:left="1416"/>
      </w:pPr>
    </w:p>
    <w:p w14:paraId="68D82E94" w14:textId="77777777" w:rsidR="00440129" w:rsidRDefault="00440129" w:rsidP="00440129">
      <w:pPr>
        <w:pStyle w:val="LongchampTitre111"/>
        <w:numPr>
          <w:ilvl w:val="4"/>
          <w:numId w:val="1"/>
        </w:numPr>
        <w:rPr>
          <w:lang w:val="en-US"/>
        </w:rPr>
      </w:pPr>
      <w:bookmarkStart w:id="21" w:name="_Toc482625170"/>
      <w:r w:rsidRPr="00440129">
        <w:rPr>
          <w:lang w:val="en-US"/>
        </w:rPr>
        <w:t xml:space="preserve">Handler fin </w:t>
      </w:r>
      <w:r w:rsidRPr="004947CF">
        <w:rPr>
          <w:lang w:val="en-US"/>
        </w:rPr>
        <w:t>traitement</w:t>
      </w:r>
      <w:r w:rsidRPr="00440129">
        <w:rPr>
          <w:lang w:val="en-US"/>
        </w:rPr>
        <w:t xml:space="preserve"> - AT_END_OF_TASK</w:t>
      </w:r>
      <w:bookmarkEnd w:id="21"/>
    </w:p>
    <w:p w14:paraId="487FDA87" w14:textId="77777777" w:rsidR="007A0C06" w:rsidRDefault="00F638EA" w:rsidP="007A0C06">
      <w:pPr>
        <w:ind w:left="1416"/>
      </w:pPr>
      <w:r w:rsidRPr="00F638EA">
        <w:t>Cette méthode est appelé</w:t>
      </w:r>
      <w:r w:rsidR="00FA1043">
        <w:t xml:space="preserve">e </w:t>
      </w:r>
      <w:r>
        <w:t>-</w:t>
      </w:r>
      <w:r w:rsidRPr="00F638EA">
        <w:t xml:space="preserve"> par le système </w:t>
      </w:r>
      <w:r>
        <w:t xml:space="preserve">- </w:t>
      </w:r>
      <w:r w:rsidRPr="00F638EA">
        <w:t>lorsque le traitement asynchrone du MF "</w:t>
      </w:r>
      <w:r>
        <w:rPr>
          <w:b/>
        </w:rPr>
        <w:t>Z_TASK_CALL_PROCESS</w:t>
      </w:r>
      <w:r>
        <w:t>" est terminé.</w:t>
      </w:r>
    </w:p>
    <w:p w14:paraId="6BEF430F" w14:textId="77777777" w:rsidR="00F638EA" w:rsidRDefault="00F638EA" w:rsidP="00036536">
      <w:pPr>
        <w:pStyle w:val="Paragraphedeliste"/>
        <w:numPr>
          <w:ilvl w:val="0"/>
          <w:numId w:val="20"/>
        </w:numPr>
      </w:pPr>
      <w:r>
        <w:t xml:space="preserve">Récupération des résultats </w:t>
      </w:r>
    </w:p>
    <w:p w14:paraId="54EC845E" w14:textId="77777777" w:rsidR="00F638EA" w:rsidRDefault="00F638EA" w:rsidP="00036536">
      <w:pPr>
        <w:pStyle w:val="Paragraphedeliste"/>
        <w:numPr>
          <w:ilvl w:val="0"/>
          <w:numId w:val="20"/>
        </w:numPr>
      </w:pPr>
      <w:r>
        <w:t>Conversion des paramètres statiques en dynamiques</w:t>
      </w:r>
    </w:p>
    <w:p w14:paraId="109EF5F9" w14:textId="77777777" w:rsidR="00F638EA" w:rsidRPr="00F638EA" w:rsidRDefault="00F638EA" w:rsidP="00036536">
      <w:pPr>
        <w:pStyle w:val="Paragraphedeliste"/>
        <w:numPr>
          <w:ilvl w:val="0"/>
          <w:numId w:val="20"/>
        </w:numPr>
      </w:pPr>
      <w:r>
        <w:t>Lève évènement fin d'une Tâche</w:t>
      </w:r>
    </w:p>
    <w:p w14:paraId="3D4F138B" w14:textId="77777777" w:rsidR="007A0C06" w:rsidRPr="00F638EA" w:rsidRDefault="007A0C06" w:rsidP="007A0C06">
      <w:pPr>
        <w:ind w:left="1416"/>
      </w:pPr>
    </w:p>
    <w:p w14:paraId="1DAD9D48" w14:textId="77777777" w:rsidR="00440129" w:rsidRDefault="00440129" w:rsidP="00440129">
      <w:pPr>
        <w:pStyle w:val="LongchampTitre111"/>
        <w:numPr>
          <w:ilvl w:val="4"/>
          <w:numId w:val="1"/>
        </w:numPr>
      </w:pPr>
      <w:bookmarkStart w:id="22" w:name="_Toc482625171"/>
      <w:r w:rsidRPr="00440129">
        <w:t xml:space="preserve">Conversion paramètres statiques en dynamiques - </w:t>
      </w:r>
      <w:r>
        <w:t>CONVERT_STATIC_PARAMETERS</w:t>
      </w:r>
      <w:bookmarkEnd w:id="22"/>
    </w:p>
    <w:p w14:paraId="28778835" w14:textId="77777777" w:rsidR="007A0C06" w:rsidRDefault="00283EDE" w:rsidP="007A0C06">
      <w:pPr>
        <w:ind w:left="1416"/>
      </w:pPr>
      <w:r>
        <w:t>Cette méthode sert à convertir les paramètres statiques en paramètre dynamique afin d'être expl</w:t>
      </w:r>
      <w:r w:rsidR="00572E52">
        <w:t>oité</w:t>
      </w:r>
      <w:r>
        <w:t xml:space="preserve"> par le traitement principal.</w:t>
      </w:r>
    </w:p>
    <w:p w14:paraId="0CB123D0" w14:textId="77777777" w:rsidR="006B16D5" w:rsidRDefault="006B16D5" w:rsidP="00036536">
      <w:pPr>
        <w:pStyle w:val="Paragraphedeliste"/>
        <w:numPr>
          <w:ilvl w:val="0"/>
          <w:numId w:val="21"/>
        </w:numPr>
      </w:pPr>
      <w:r>
        <w:t>Pour chaque paramètre</w:t>
      </w:r>
    </w:p>
    <w:p w14:paraId="02B78BC7" w14:textId="77777777" w:rsidR="006B16D5" w:rsidRDefault="00195C77" w:rsidP="00036536">
      <w:pPr>
        <w:pStyle w:val="Paragraphedeliste"/>
        <w:numPr>
          <w:ilvl w:val="1"/>
          <w:numId w:val="21"/>
        </w:numPr>
      </w:pPr>
      <w:r>
        <w:t>Création de la donnée à partir de son type absolu</w:t>
      </w:r>
    </w:p>
    <w:p w14:paraId="567A0105" w14:textId="77777777" w:rsidR="006B16D5" w:rsidRDefault="006B16D5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14:paraId="218611B6" w14:textId="77777777" w:rsidR="006B16D5" w:rsidRDefault="00866369" w:rsidP="00036536">
      <w:pPr>
        <w:pStyle w:val="Paragraphedeliste"/>
        <w:numPr>
          <w:ilvl w:val="2"/>
          <w:numId w:val="21"/>
        </w:numPr>
      </w:pPr>
      <w:r>
        <w:t>Élémentaire :</w:t>
      </w:r>
    </w:p>
    <w:p w14:paraId="2F622505" w14:textId="77777777" w:rsidR="00694FF8" w:rsidRDefault="00866369" w:rsidP="00036536">
      <w:pPr>
        <w:pStyle w:val="Paragraphedeliste"/>
        <w:numPr>
          <w:ilvl w:val="3"/>
          <w:numId w:val="21"/>
        </w:numPr>
      </w:pPr>
      <w:r>
        <w:t xml:space="preserve">Initialisation de sa valeur </w:t>
      </w:r>
    </w:p>
    <w:p w14:paraId="6333099B" w14:textId="77777777" w:rsidR="00866369" w:rsidRDefault="00866369" w:rsidP="00036536">
      <w:pPr>
        <w:pStyle w:val="Paragraphedeliste"/>
        <w:numPr>
          <w:ilvl w:val="2"/>
          <w:numId w:val="21"/>
        </w:numPr>
      </w:pPr>
      <w:r>
        <w:t>Autres :</w:t>
      </w:r>
    </w:p>
    <w:p w14:paraId="38046284" w14:textId="77777777" w:rsidR="00DF7194" w:rsidRDefault="00DF7194" w:rsidP="00036536">
      <w:pPr>
        <w:pStyle w:val="Paragraphedeliste"/>
        <w:numPr>
          <w:ilvl w:val="3"/>
          <w:numId w:val="21"/>
        </w:numPr>
      </w:pPr>
      <w:r>
        <w:t xml:space="preserve">Décompression </w:t>
      </w:r>
      <w:r w:rsidR="00D7129B">
        <w:t>(CL_ABAP_ZIP)</w:t>
      </w:r>
    </w:p>
    <w:p w14:paraId="1B442850" w14:textId="77777777" w:rsidR="00DF7194" w:rsidRDefault="00866369" w:rsidP="00DF7194">
      <w:pPr>
        <w:pStyle w:val="Paragraphedeliste"/>
        <w:numPr>
          <w:ilvl w:val="3"/>
          <w:numId w:val="21"/>
        </w:numPr>
      </w:pPr>
      <w:r>
        <w:t xml:space="preserve">Conversion </w:t>
      </w:r>
      <w:r w:rsidR="00694FF8">
        <w:t>XML -&gt; Données</w:t>
      </w:r>
    </w:p>
    <w:p w14:paraId="20CB4E0B" w14:textId="77777777" w:rsidR="007A0C06" w:rsidRPr="00440129" w:rsidRDefault="007A0C06" w:rsidP="007A0C06">
      <w:pPr>
        <w:ind w:left="1416"/>
      </w:pPr>
    </w:p>
    <w:p w14:paraId="327DD2B0" w14:textId="77777777" w:rsidR="00440129" w:rsidRDefault="007D4ED0" w:rsidP="00440129">
      <w:pPr>
        <w:pStyle w:val="LongchampTitre111"/>
        <w:numPr>
          <w:ilvl w:val="4"/>
          <w:numId w:val="1"/>
        </w:numPr>
      </w:pPr>
      <w:bookmarkStart w:id="23" w:name="_Toc482625172"/>
      <w:r>
        <w:t>Convers</w:t>
      </w:r>
      <w:r w:rsidR="00440129" w:rsidRPr="00440129">
        <w:t xml:space="preserve">ion </w:t>
      </w:r>
      <w:r w:rsidRPr="00440129">
        <w:t>paramètres</w:t>
      </w:r>
      <w:r w:rsidR="00440129" w:rsidRPr="00440129">
        <w:t xml:space="preserve"> dynamiques</w:t>
      </w:r>
      <w:r w:rsidR="00440129">
        <w:t xml:space="preserve"> en statiques- CONVERT_DYNAMIC_PARAMETERS</w:t>
      </w:r>
      <w:bookmarkEnd w:id="23"/>
    </w:p>
    <w:p w14:paraId="200889D9" w14:textId="77777777" w:rsidR="00283EDE" w:rsidRDefault="00283EDE" w:rsidP="00283EDE">
      <w:pPr>
        <w:ind w:left="1416"/>
      </w:pPr>
      <w:r>
        <w:t>Cette méthode sert à convertir les paramètres d'appel dynamiques en paramètre statique afin de pouvoir appeler le traitement en RFC.</w:t>
      </w:r>
    </w:p>
    <w:p w14:paraId="029D107E" w14:textId="77777777" w:rsidR="00F61146" w:rsidRDefault="00F61146" w:rsidP="00036536">
      <w:pPr>
        <w:pStyle w:val="Paragraphedeliste"/>
        <w:numPr>
          <w:ilvl w:val="0"/>
          <w:numId w:val="21"/>
        </w:numPr>
      </w:pPr>
      <w:r>
        <w:t xml:space="preserve">Pour </w:t>
      </w:r>
      <w:r w:rsidR="006B2DF7">
        <w:t>chaque</w:t>
      </w:r>
      <w:r>
        <w:t xml:space="preserve"> paramètre</w:t>
      </w:r>
    </w:p>
    <w:p w14:paraId="5E8E7043" w14:textId="77777777" w:rsidR="00F61146" w:rsidRDefault="00F61146" w:rsidP="00036536">
      <w:pPr>
        <w:pStyle w:val="Paragraphedeliste"/>
        <w:numPr>
          <w:ilvl w:val="1"/>
          <w:numId w:val="21"/>
        </w:numPr>
      </w:pPr>
      <w:r>
        <w:t>Transcodification du type de paramètre (Import / Export / etc.)</w:t>
      </w:r>
    </w:p>
    <w:p w14:paraId="1975A6EA" w14:textId="77777777" w:rsidR="00F61146" w:rsidRDefault="00F61146" w:rsidP="00036536">
      <w:pPr>
        <w:pStyle w:val="Paragraphedeliste"/>
        <w:numPr>
          <w:ilvl w:val="2"/>
          <w:numId w:val="21"/>
        </w:numPr>
      </w:pPr>
      <w:r>
        <w:t>Les valeurs pour le "type de paramètre" ne sont pas les mêmes que celles demandées pour l'appel dynamique de MF.</w:t>
      </w:r>
    </w:p>
    <w:p w14:paraId="5191310E" w14:textId="77777777" w:rsidR="00F61146" w:rsidRDefault="00F61146" w:rsidP="00036536">
      <w:pPr>
        <w:pStyle w:val="Paragraphedeliste"/>
        <w:numPr>
          <w:ilvl w:val="1"/>
          <w:numId w:val="21"/>
        </w:numPr>
      </w:pPr>
      <w:r>
        <w:t>Récupération du type absolu des données associées</w:t>
      </w:r>
    </w:p>
    <w:p w14:paraId="4A13BBF4" w14:textId="77777777" w:rsidR="006B2DF7" w:rsidRDefault="006B2DF7" w:rsidP="00036536">
      <w:pPr>
        <w:pStyle w:val="Paragraphedeliste"/>
        <w:numPr>
          <w:ilvl w:val="1"/>
          <w:numId w:val="21"/>
        </w:numPr>
      </w:pPr>
      <w:r>
        <w:t>Dans le cas d’un paramètre de type générique</w:t>
      </w:r>
    </w:p>
    <w:p w14:paraId="721E5F9F" w14:textId="77777777" w:rsidR="006B2DF7" w:rsidRDefault="006B2DF7" w:rsidP="00036536">
      <w:pPr>
        <w:pStyle w:val="Paragraphedeliste"/>
        <w:numPr>
          <w:ilvl w:val="2"/>
          <w:numId w:val="21"/>
        </w:numPr>
      </w:pPr>
      <w:r>
        <w:t>On stocke sa définition de type dans la mémoire partagée via l’utilisation de classe « </w:t>
      </w:r>
      <w:r w:rsidRPr="006B2DF7">
        <w:rPr>
          <w:b/>
        </w:rPr>
        <w:t>ZCL_TYPE_DEFINITION</w:t>
      </w:r>
      <w:r>
        <w:t> ».</w:t>
      </w:r>
    </w:p>
    <w:p w14:paraId="12474AC1" w14:textId="77777777" w:rsidR="002D35E3" w:rsidRDefault="002D35E3" w:rsidP="00036536">
      <w:pPr>
        <w:pStyle w:val="Paragraphedeliste"/>
        <w:numPr>
          <w:ilvl w:val="2"/>
          <w:numId w:val="21"/>
        </w:numPr>
      </w:pPr>
      <w:r>
        <w:t>Si le développeur n’a pas renseigné le champ « </w:t>
      </w:r>
      <w:r w:rsidRPr="002D35E3">
        <w:rPr>
          <w:b/>
          <w:color w:val="0070C0"/>
        </w:rPr>
        <w:t>TYPE_FOR_NONE_DDIC_PARAMETER</w:t>
      </w:r>
      <w:r w:rsidRPr="002D35E3">
        <w:rPr>
          <w:color w:val="0070C0"/>
        </w:rPr>
        <w:t> </w:t>
      </w:r>
      <w:r>
        <w:t>», on émet un DUMP afin de mettre en évidence l’erreur d’implémentation.</w:t>
      </w:r>
    </w:p>
    <w:p w14:paraId="540B887B" w14:textId="77777777" w:rsidR="00F61146" w:rsidRDefault="00F61146" w:rsidP="00036536">
      <w:pPr>
        <w:pStyle w:val="Paragraphedeliste"/>
        <w:numPr>
          <w:ilvl w:val="1"/>
          <w:numId w:val="21"/>
        </w:numPr>
      </w:pPr>
      <w:r>
        <w:t xml:space="preserve">Suivant le genre de paramètre (table / structure / élémentaire / etc.) </w:t>
      </w:r>
    </w:p>
    <w:p w14:paraId="597FC3A1" w14:textId="77777777" w:rsidR="00F61146" w:rsidRDefault="00F61146" w:rsidP="00036536">
      <w:pPr>
        <w:pStyle w:val="Paragraphedeliste"/>
        <w:numPr>
          <w:ilvl w:val="2"/>
          <w:numId w:val="21"/>
        </w:numPr>
      </w:pPr>
      <w:r>
        <w:t>Élémentaire :</w:t>
      </w:r>
    </w:p>
    <w:p w14:paraId="1580D560" w14:textId="77777777" w:rsidR="00F61146" w:rsidRDefault="00F61146" w:rsidP="00036536">
      <w:pPr>
        <w:pStyle w:val="Paragraphedeliste"/>
        <w:numPr>
          <w:ilvl w:val="3"/>
          <w:numId w:val="21"/>
        </w:numPr>
      </w:pPr>
      <w:r>
        <w:t>Initialisation de sa valeur statique</w:t>
      </w:r>
    </w:p>
    <w:p w14:paraId="0A868E35" w14:textId="77777777" w:rsidR="00F61146" w:rsidRDefault="00F61146" w:rsidP="00036536">
      <w:pPr>
        <w:pStyle w:val="Paragraphedeliste"/>
        <w:numPr>
          <w:ilvl w:val="2"/>
          <w:numId w:val="21"/>
        </w:numPr>
      </w:pPr>
      <w:r>
        <w:t>Autres :</w:t>
      </w:r>
    </w:p>
    <w:p w14:paraId="670A41EC" w14:textId="77777777" w:rsidR="00F61146" w:rsidRDefault="00F61146" w:rsidP="00036536">
      <w:pPr>
        <w:pStyle w:val="Paragraphedeliste"/>
        <w:numPr>
          <w:ilvl w:val="3"/>
          <w:numId w:val="21"/>
        </w:numPr>
      </w:pPr>
      <w:r>
        <w:t xml:space="preserve">Conversion </w:t>
      </w:r>
      <w:r w:rsidR="00C927F2">
        <w:t>Données -&gt; XML</w:t>
      </w:r>
    </w:p>
    <w:p w14:paraId="0F8FDD32" w14:textId="77777777" w:rsidR="00EA1972" w:rsidRDefault="00EA1972" w:rsidP="00036536">
      <w:pPr>
        <w:pStyle w:val="Paragraphedeliste"/>
        <w:numPr>
          <w:ilvl w:val="3"/>
          <w:numId w:val="21"/>
        </w:numPr>
      </w:pPr>
      <w:r>
        <w:t xml:space="preserve">Compression du XML </w:t>
      </w:r>
      <w:r w:rsidR="000E2334">
        <w:t>(CL_ABAP_ZIP)</w:t>
      </w:r>
    </w:p>
    <w:p w14:paraId="1D256E34" w14:textId="77777777" w:rsidR="00516FD6" w:rsidRDefault="00516FD6">
      <w:pPr>
        <w:spacing w:after="200"/>
      </w:pPr>
      <w:r>
        <w:br w:type="page"/>
      </w:r>
    </w:p>
    <w:p w14:paraId="40018CB8" w14:textId="77777777" w:rsidR="00282CE1" w:rsidRPr="00440129" w:rsidRDefault="00282CE1" w:rsidP="007A0C06">
      <w:pPr>
        <w:ind w:left="1416"/>
      </w:pPr>
    </w:p>
    <w:p w14:paraId="168041CB" w14:textId="77777777" w:rsidR="00D751C8" w:rsidRDefault="00D751C8" w:rsidP="00D751C8">
      <w:pPr>
        <w:pStyle w:val="LongchampTitre111"/>
      </w:pPr>
      <w:bookmarkStart w:id="24" w:name="_Toc482625173"/>
      <w:r>
        <w:t>Classe Manager de Tâche</w:t>
      </w:r>
      <w:r w:rsidR="009122BE">
        <w:t xml:space="preserve"> - ZCL_TASK_MANAGER</w:t>
      </w:r>
      <w:bookmarkEnd w:id="24"/>
    </w:p>
    <w:p w14:paraId="5168BF25" w14:textId="77777777" w:rsidR="00827A1D" w:rsidRDefault="00827A1D" w:rsidP="00827A1D">
      <w:pPr>
        <w:pStyle w:val="LongchampTitre111"/>
        <w:numPr>
          <w:ilvl w:val="3"/>
          <w:numId w:val="1"/>
        </w:numPr>
      </w:pPr>
      <w:bookmarkStart w:id="25" w:name="_Toc482625174"/>
      <w:r>
        <w:t>Approche de conception</w:t>
      </w:r>
      <w:bookmarkEnd w:id="25"/>
    </w:p>
    <w:p w14:paraId="3A79C356" w14:textId="77777777" w:rsidR="00827A1D" w:rsidRDefault="00827A1D" w:rsidP="00827A1D">
      <w:pPr>
        <w:ind w:left="1080"/>
      </w:pPr>
      <w:r>
        <w:t xml:space="preserve">Cette classe a été développée </w:t>
      </w:r>
      <w:r w:rsidR="007A052A">
        <w:t>pour gérer l'ensemble des Tâches.</w:t>
      </w:r>
      <w:r>
        <w:t xml:space="preserve"> Ainsi, elle </w:t>
      </w:r>
      <w:r w:rsidR="000E2B35">
        <w:t xml:space="preserve">ses méthodes se composent autour </w:t>
      </w:r>
      <w:r>
        <w:t xml:space="preserve">de </w:t>
      </w:r>
      <w:r w:rsidR="00B0163D">
        <w:t>la gestion des Tâches :</w:t>
      </w:r>
    </w:p>
    <w:p w14:paraId="6C478C5C" w14:textId="77777777" w:rsidR="00B0163D" w:rsidRDefault="00B0163D" w:rsidP="00036536">
      <w:pPr>
        <w:pStyle w:val="Paragraphedeliste"/>
        <w:numPr>
          <w:ilvl w:val="0"/>
          <w:numId w:val="15"/>
        </w:numPr>
      </w:pPr>
      <w:r>
        <w:t xml:space="preserve">Contrôle configuration pour la </w:t>
      </w:r>
      <w:r w:rsidR="00244743">
        <w:t>parallélisat</w:t>
      </w:r>
      <w:r w:rsidR="006823A6">
        <w:t>ion</w:t>
      </w:r>
    </w:p>
    <w:p w14:paraId="0FE0A8A0" w14:textId="77777777" w:rsidR="00827A1D" w:rsidRDefault="00B0163D" w:rsidP="00036536">
      <w:pPr>
        <w:pStyle w:val="Paragraphedeliste"/>
        <w:numPr>
          <w:ilvl w:val="0"/>
          <w:numId w:val="15"/>
        </w:numPr>
      </w:pPr>
      <w:r>
        <w:t>Démarrage d'une Tâche</w:t>
      </w:r>
    </w:p>
    <w:p w14:paraId="38B1B7B3" w14:textId="77777777" w:rsidR="00B0163D" w:rsidRDefault="00B0163D" w:rsidP="00036536">
      <w:pPr>
        <w:pStyle w:val="Paragraphedeliste"/>
        <w:numPr>
          <w:ilvl w:val="0"/>
          <w:numId w:val="15"/>
        </w:numPr>
      </w:pPr>
      <w:r>
        <w:t>Handler fin d'une Tâche</w:t>
      </w:r>
    </w:p>
    <w:p w14:paraId="14E12300" w14:textId="77777777" w:rsidR="00A5304E" w:rsidRDefault="00B0163D" w:rsidP="00036536">
      <w:pPr>
        <w:pStyle w:val="Paragraphedeliste"/>
        <w:numPr>
          <w:ilvl w:val="1"/>
          <w:numId w:val="15"/>
        </w:numPr>
      </w:pPr>
      <w:r>
        <w:t xml:space="preserve">Transmet Évènement fin de traitement d'une Tâche </w:t>
      </w:r>
    </w:p>
    <w:p w14:paraId="1C0869BB" w14:textId="77777777" w:rsidR="00AD4CD7" w:rsidRDefault="00AD4CD7" w:rsidP="00AD4CD7">
      <w:pPr>
        <w:pStyle w:val="Paragraphedeliste"/>
        <w:ind w:left="1800"/>
      </w:pPr>
    </w:p>
    <w:p w14:paraId="09CCDD4A" w14:textId="77777777" w:rsidR="00AD4CD7" w:rsidRDefault="0028140B" w:rsidP="0028140B">
      <w:pPr>
        <w:ind w:left="1080"/>
      </w:pPr>
      <w:r>
        <w:t xml:space="preserve">Par ailleurs, afin d'éviter que l'évènement de Fin d'une Tâche ne soit récupéré par une classe locale - pour éviter tout risque de mauvaise utilisation - l'évènement a été défini dans la partie privée de la classe. Par conséquent, la classe Handler est </w:t>
      </w:r>
      <w:r w:rsidR="00AB784D">
        <w:t xml:space="preserve">déclarée en </w:t>
      </w:r>
      <w:r>
        <w:t xml:space="preserve">Ami.  </w:t>
      </w:r>
    </w:p>
    <w:p w14:paraId="135215C2" w14:textId="77777777" w:rsidR="0028140B" w:rsidRDefault="0028140B" w:rsidP="0028140B">
      <w:pPr>
        <w:ind w:left="1080"/>
      </w:pPr>
    </w:p>
    <w:p w14:paraId="4F197DF4" w14:textId="77777777" w:rsidR="00D751C8" w:rsidRDefault="00827A1D" w:rsidP="00D751C8">
      <w:pPr>
        <w:pStyle w:val="LongchampTitre111"/>
        <w:numPr>
          <w:ilvl w:val="3"/>
          <w:numId w:val="1"/>
        </w:numPr>
      </w:pPr>
      <w:bookmarkStart w:id="26" w:name="_Toc482625175"/>
      <w:r>
        <w:t>Détails technique</w:t>
      </w:r>
      <w:r w:rsidR="00C77F53">
        <w:t>s</w:t>
      </w:r>
      <w:bookmarkEnd w:id="26"/>
    </w:p>
    <w:p w14:paraId="2001E89D" w14:textId="77777777" w:rsidR="00516FD6" w:rsidRDefault="00516FD6" w:rsidP="00516FD6">
      <w:pPr>
        <w:pStyle w:val="LongchampTitre111"/>
        <w:numPr>
          <w:ilvl w:val="4"/>
          <w:numId w:val="1"/>
        </w:numPr>
      </w:pPr>
      <w:bookmarkStart w:id="27" w:name="_Toc482625176"/>
      <w:r>
        <w:t>Constructeur - CONSTRUCTOR</w:t>
      </w:r>
      <w:bookmarkEnd w:id="27"/>
    </w:p>
    <w:p w14:paraId="044582E4" w14:textId="77777777" w:rsidR="00516FD6" w:rsidRDefault="00A94083" w:rsidP="00036536">
      <w:pPr>
        <w:pStyle w:val="Paragraphedeliste"/>
        <w:numPr>
          <w:ilvl w:val="0"/>
          <w:numId w:val="19"/>
        </w:numPr>
      </w:pPr>
      <w:r>
        <w:t>Contrôle :</w:t>
      </w:r>
    </w:p>
    <w:p w14:paraId="79BB0C9D" w14:textId="77777777" w:rsidR="00A94083" w:rsidRDefault="00A94083" w:rsidP="00036536">
      <w:pPr>
        <w:pStyle w:val="Paragraphedeliste"/>
        <w:numPr>
          <w:ilvl w:val="1"/>
          <w:numId w:val="19"/>
        </w:numPr>
      </w:pPr>
      <w:r>
        <w:t>Cohérence du Groupe de Serveur</w:t>
      </w:r>
    </w:p>
    <w:p w14:paraId="17DFCE2F" w14:textId="77777777" w:rsidR="00A94083" w:rsidRPr="00A94083" w:rsidRDefault="00A94083" w:rsidP="00036536">
      <w:pPr>
        <w:pStyle w:val="Paragraphedeliste"/>
        <w:numPr>
          <w:ilvl w:val="1"/>
          <w:numId w:val="19"/>
        </w:numPr>
      </w:pPr>
      <w:r>
        <w:t xml:space="preserve">Existence du MF - si </w:t>
      </w:r>
      <w:r w:rsidRPr="00A94083">
        <w:rPr>
          <w:color w:val="FF0000"/>
        </w:rPr>
        <w:t>Mode Dédié</w:t>
      </w:r>
    </w:p>
    <w:p w14:paraId="7FF5B152" w14:textId="77777777" w:rsidR="00A94083" w:rsidRPr="00A94083" w:rsidRDefault="00A94083" w:rsidP="00A94083">
      <w:pPr>
        <w:pStyle w:val="Paragraphedeliste"/>
        <w:ind w:left="2856"/>
      </w:pPr>
    </w:p>
    <w:p w14:paraId="0FA0853D" w14:textId="242CA203" w:rsidR="00A94083" w:rsidRDefault="00A94083" w:rsidP="00036536">
      <w:pPr>
        <w:pStyle w:val="Paragraphedeliste"/>
        <w:numPr>
          <w:ilvl w:val="0"/>
          <w:numId w:val="19"/>
        </w:numPr>
      </w:pPr>
      <w:r>
        <w:t>Création d'autant d'instance</w:t>
      </w:r>
      <w:r w:rsidR="00FA1043">
        <w:t xml:space="preserve">s </w:t>
      </w:r>
      <w:r>
        <w:t>de Tâche que de nombres de Tâches maximales demandées</w:t>
      </w:r>
      <w:r w:rsidR="00952B94">
        <w:t xml:space="preserve"> (si non renseigné récupération nombre de tâche max sur le groupe de serveur indiqué)</w:t>
      </w:r>
      <w:r>
        <w:t>.</w:t>
      </w:r>
    </w:p>
    <w:p w14:paraId="1C241EBF" w14:textId="77777777" w:rsidR="00A94083" w:rsidRDefault="00A94083" w:rsidP="00036536">
      <w:pPr>
        <w:pStyle w:val="Paragraphedeliste"/>
        <w:numPr>
          <w:ilvl w:val="1"/>
          <w:numId w:val="19"/>
        </w:numPr>
      </w:pPr>
      <w:r>
        <w:t xml:space="preserve">Ajout de la Tâche dans une table avec l'ID en tant que Clef et avec "l'indicateur de Tâche en cours" en référence. </w:t>
      </w:r>
    </w:p>
    <w:p w14:paraId="30BC57F5" w14:textId="52A7F2FD" w:rsidR="00A94083" w:rsidRDefault="00A94083" w:rsidP="00036536">
      <w:pPr>
        <w:pStyle w:val="Paragraphedeliste"/>
        <w:numPr>
          <w:ilvl w:val="2"/>
          <w:numId w:val="19"/>
        </w:numPr>
      </w:pPr>
      <w:r>
        <w:t>Le fait de passer par une référence nous permet d'avoir accès à la valeur réelle de l'indicateur. Ainsi, lorsque ce dernier est modifié, le Manager de Tâche le "sait</w:t>
      </w:r>
      <w:r w:rsidR="00AE4D00">
        <w:t>"</w:t>
      </w:r>
      <w:r>
        <w:t xml:space="preserve"> instantanément. </w:t>
      </w:r>
    </w:p>
    <w:p w14:paraId="44873249" w14:textId="77777777" w:rsidR="0062706B" w:rsidRDefault="0062706B" w:rsidP="0062706B">
      <w:pPr>
        <w:pStyle w:val="Paragraphedeliste"/>
        <w:ind w:left="3576"/>
      </w:pPr>
    </w:p>
    <w:p w14:paraId="11A10406" w14:textId="77777777" w:rsidR="00827A1D" w:rsidRDefault="0062706B" w:rsidP="00036536">
      <w:pPr>
        <w:pStyle w:val="Paragraphedeliste"/>
        <w:numPr>
          <w:ilvl w:val="0"/>
          <w:numId w:val="19"/>
        </w:numPr>
      </w:pPr>
      <w:r>
        <w:t>Création de l'Handler de Tâche</w:t>
      </w:r>
    </w:p>
    <w:p w14:paraId="69240410" w14:textId="77777777" w:rsidR="00F8069A" w:rsidRDefault="00F8069A" w:rsidP="00F8069A">
      <w:pPr>
        <w:pStyle w:val="Paragraphedeliste"/>
        <w:ind w:left="2136"/>
      </w:pPr>
    </w:p>
    <w:p w14:paraId="25BCC842" w14:textId="77777777" w:rsidR="00516FD6" w:rsidRDefault="00AC24CA" w:rsidP="00516FD6">
      <w:pPr>
        <w:pStyle w:val="LongchampTitre111"/>
        <w:numPr>
          <w:ilvl w:val="4"/>
          <w:numId w:val="1"/>
        </w:numPr>
      </w:pPr>
      <w:bookmarkStart w:id="28" w:name="_Toc482625177"/>
      <w:r>
        <w:t>Lancement nouvelle Tâche - TASK_START_NEW</w:t>
      </w:r>
      <w:bookmarkEnd w:id="28"/>
    </w:p>
    <w:p w14:paraId="565B5BC6" w14:textId="77777777" w:rsidR="004D7131" w:rsidRDefault="004D7131" w:rsidP="004D7131">
      <w:pPr>
        <w:ind w:left="1416"/>
      </w:pPr>
      <w:r>
        <w:t>Cette méthode permet de lancer le traitement dans un nouveau processus.</w:t>
      </w:r>
    </w:p>
    <w:p w14:paraId="09DCA5EE" w14:textId="77777777" w:rsidR="00516FD6" w:rsidRDefault="004D7131" w:rsidP="00036536">
      <w:pPr>
        <w:pStyle w:val="Paragraphedeliste"/>
        <w:numPr>
          <w:ilvl w:val="0"/>
          <w:numId w:val="19"/>
        </w:numPr>
      </w:pPr>
      <w:r>
        <w:t>Récupération d'une Tâche libre</w:t>
      </w:r>
    </w:p>
    <w:p w14:paraId="70D65D9F" w14:textId="77777777" w:rsidR="004D7131" w:rsidRDefault="004D7131" w:rsidP="00036536">
      <w:pPr>
        <w:pStyle w:val="Paragraphedeliste"/>
        <w:numPr>
          <w:ilvl w:val="1"/>
          <w:numId w:val="19"/>
        </w:numPr>
      </w:pPr>
      <w:r>
        <w:t>Si aucune disponible</w:t>
      </w:r>
    </w:p>
    <w:p w14:paraId="6AD28582" w14:textId="77777777" w:rsidR="004D7131" w:rsidRDefault="004D7131" w:rsidP="00036536">
      <w:pPr>
        <w:pStyle w:val="Paragraphedeliste"/>
        <w:numPr>
          <w:ilvl w:val="2"/>
          <w:numId w:val="19"/>
        </w:numPr>
      </w:pPr>
      <w:r>
        <w:t>Attente qu'une Tâche se libère</w:t>
      </w:r>
    </w:p>
    <w:p w14:paraId="2958CA08" w14:textId="5067FC74" w:rsidR="004D7131" w:rsidRDefault="004D7131" w:rsidP="00036536">
      <w:pPr>
        <w:pStyle w:val="Paragraphedeliste"/>
        <w:numPr>
          <w:ilvl w:val="0"/>
          <w:numId w:val="19"/>
        </w:numPr>
      </w:pPr>
      <w:r>
        <w:t xml:space="preserve">Initialisation des données de contextes </w:t>
      </w:r>
    </w:p>
    <w:p w14:paraId="404CBDB7" w14:textId="73D55A17" w:rsidR="00D71FB7" w:rsidRDefault="00D71FB7" w:rsidP="00036536">
      <w:pPr>
        <w:pStyle w:val="Paragraphedeliste"/>
        <w:numPr>
          <w:ilvl w:val="0"/>
          <w:numId w:val="19"/>
        </w:numPr>
      </w:pPr>
      <w:r>
        <w:t xml:space="preserve">Trace l’appel (si activé) </w:t>
      </w:r>
    </w:p>
    <w:p w14:paraId="4E4B6DD8" w14:textId="77777777" w:rsidR="004D7131" w:rsidRDefault="004D7131" w:rsidP="00036536">
      <w:pPr>
        <w:pStyle w:val="Paragraphedeliste"/>
        <w:numPr>
          <w:ilvl w:val="0"/>
          <w:numId w:val="19"/>
        </w:numPr>
      </w:pPr>
      <w:r>
        <w:t>Lance le traitement en arrière-plan</w:t>
      </w:r>
    </w:p>
    <w:p w14:paraId="3EC1E89C" w14:textId="77777777" w:rsidR="004D7131" w:rsidRDefault="004D7131" w:rsidP="00036536">
      <w:pPr>
        <w:pStyle w:val="Paragraphedeliste"/>
        <w:numPr>
          <w:ilvl w:val="1"/>
          <w:numId w:val="19"/>
        </w:numPr>
      </w:pPr>
      <w:r>
        <w:t>Appel de la méthode "</w:t>
      </w:r>
      <w:r>
        <w:rPr>
          <w:b/>
        </w:rPr>
        <w:t>TASK_START</w:t>
      </w:r>
      <w:r>
        <w:t>" de la Tâche.</w:t>
      </w:r>
    </w:p>
    <w:p w14:paraId="30058D27" w14:textId="18447131" w:rsidR="00516FD6" w:rsidRDefault="00516FD6" w:rsidP="00827A1D">
      <w:pPr>
        <w:ind w:left="1080"/>
      </w:pPr>
    </w:p>
    <w:p w14:paraId="14B71728" w14:textId="77777777" w:rsidR="00AA3669" w:rsidRDefault="00AA3669" w:rsidP="00827A1D">
      <w:pPr>
        <w:ind w:left="1080"/>
      </w:pPr>
    </w:p>
    <w:p w14:paraId="6004DAE5" w14:textId="77777777" w:rsidR="00AC24CA" w:rsidRDefault="00AC24CA" w:rsidP="00AC24CA">
      <w:pPr>
        <w:pStyle w:val="LongchampTitre111"/>
        <w:numPr>
          <w:ilvl w:val="4"/>
          <w:numId w:val="1"/>
        </w:numPr>
      </w:pPr>
      <w:bookmarkStart w:id="29" w:name="_Toc482625178"/>
      <w:r>
        <w:lastRenderedPageBreak/>
        <w:t>Attente fin de toutes les Tâches - TASK_FINISH_RUNNING</w:t>
      </w:r>
      <w:bookmarkEnd w:id="29"/>
    </w:p>
    <w:p w14:paraId="354E7934" w14:textId="77777777" w:rsidR="00AC24CA" w:rsidRDefault="0087125E" w:rsidP="00AC24CA">
      <w:pPr>
        <w:ind w:left="1416"/>
      </w:pPr>
      <w:r>
        <w:t>Cette méthode sert à attendre la fin de toutes les Tâches encore en cours d'exécution.</w:t>
      </w:r>
    </w:p>
    <w:p w14:paraId="1E8C9CF4" w14:textId="77777777" w:rsidR="00AC24CA" w:rsidRDefault="0087125E" w:rsidP="00036536">
      <w:pPr>
        <w:pStyle w:val="Paragraphedeliste"/>
        <w:numPr>
          <w:ilvl w:val="0"/>
          <w:numId w:val="19"/>
        </w:numPr>
      </w:pPr>
      <w:r>
        <w:t xml:space="preserve">Tant qu'il reste des Tâches actives (indicateur) </w:t>
      </w:r>
      <w:r w:rsidR="00445108">
        <w:t>nous attendons.</w:t>
      </w:r>
    </w:p>
    <w:p w14:paraId="136E070C" w14:textId="77777777" w:rsidR="00AC24CA" w:rsidRDefault="00AC24CA" w:rsidP="00827A1D">
      <w:pPr>
        <w:ind w:left="1080"/>
      </w:pPr>
    </w:p>
    <w:p w14:paraId="7F1118FE" w14:textId="77777777" w:rsidR="00AC24CA" w:rsidRPr="00AC24CA" w:rsidRDefault="00AC24CA" w:rsidP="00AC24CA">
      <w:pPr>
        <w:pStyle w:val="LongchampTitre111"/>
        <w:numPr>
          <w:ilvl w:val="4"/>
          <w:numId w:val="1"/>
        </w:numPr>
        <w:rPr>
          <w:lang w:val="en-US"/>
        </w:rPr>
      </w:pPr>
      <w:bookmarkStart w:id="30" w:name="_Toc482625179"/>
      <w:r w:rsidRPr="00AC24CA">
        <w:rPr>
          <w:lang w:val="en-US"/>
        </w:rPr>
        <w:t>Handler fin d'une Tâche - HANDLER_END_OF_TASK</w:t>
      </w:r>
      <w:bookmarkEnd w:id="30"/>
    </w:p>
    <w:p w14:paraId="4DF8CCF9" w14:textId="77777777" w:rsidR="00AC24CA" w:rsidRDefault="00F33C6C" w:rsidP="00AC24CA">
      <w:pPr>
        <w:ind w:left="1416"/>
      </w:pPr>
      <w:r>
        <w:t>Cette méthode est appelée - par le système - lorsque l'événement de fin d'une Tâche (au niveau de la classe des Tâches) est déclenché.</w:t>
      </w:r>
    </w:p>
    <w:p w14:paraId="5CDC3A4E" w14:textId="77777777" w:rsidR="00AC24CA" w:rsidRDefault="00F33C6C" w:rsidP="00036536">
      <w:pPr>
        <w:pStyle w:val="Paragraphedeliste"/>
        <w:numPr>
          <w:ilvl w:val="0"/>
          <w:numId w:val="19"/>
        </w:numPr>
      </w:pPr>
      <w:r>
        <w:t>Lève événement fin d'une Tâche - à destination de l'Handler.</w:t>
      </w:r>
    </w:p>
    <w:p w14:paraId="07B5B7FA" w14:textId="77777777" w:rsidR="00F33C6C" w:rsidRDefault="00F33C6C" w:rsidP="00036536">
      <w:pPr>
        <w:pStyle w:val="Paragraphedeliste"/>
        <w:numPr>
          <w:ilvl w:val="0"/>
          <w:numId w:val="19"/>
        </w:numPr>
      </w:pPr>
      <w:r>
        <w:t>Libération mémoire des attributs de la Tâche</w:t>
      </w:r>
    </w:p>
    <w:p w14:paraId="615FAC0A" w14:textId="77777777" w:rsidR="00E11848" w:rsidRDefault="00E11848">
      <w:pPr>
        <w:spacing w:after="200"/>
      </w:pPr>
      <w:r>
        <w:br w:type="page"/>
      </w:r>
    </w:p>
    <w:p w14:paraId="2E57DAA5" w14:textId="77777777" w:rsidR="00AD4CD7" w:rsidRDefault="00AD4CD7" w:rsidP="00827A1D">
      <w:pPr>
        <w:ind w:left="1080"/>
      </w:pPr>
    </w:p>
    <w:p w14:paraId="7B6BABB4" w14:textId="77777777" w:rsidR="00D751C8" w:rsidRDefault="00D751C8" w:rsidP="00D751C8">
      <w:pPr>
        <w:pStyle w:val="LongchampTitre111"/>
      </w:pPr>
      <w:bookmarkStart w:id="31" w:name="_Toc482625180"/>
      <w:r>
        <w:t>Classe Handler Manager de Tâche</w:t>
      </w:r>
      <w:bookmarkEnd w:id="31"/>
    </w:p>
    <w:p w14:paraId="6CA70855" w14:textId="77777777" w:rsidR="00AD4CD7" w:rsidRDefault="00AD4CD7" w:rsidP="00AD4CD7">
      <w:pPr>
        <w:pStyle w:val="LongchampTitre111"/>
        <w:numPr>
          <w:ilvl w:val="3"/>
          <w:numId w:val="1"/>
        </w:numPr>
      </w:pPr>
      <w:bookmarkStart w:id="32" w:name="_Toc482625181"/>
      <w:r>
        <w:t>Approche de conception</w:t>
      </w:r>
      <w:bookmarkEnd w:id="32"/>
    </w:p>
    <w:p w14:paraId="5EF78D1A" w14:textId="77777777" w:rsidR="00AD4CD7" w:rsidRDefault="00AD4CD7" w:rsidP="007A052A">
      <w:pPr>
        <w:ind w:left="1080"/>
      </w:pPr>
      <w:r>
        <w:t xml:space="preserve">Cette classe a été développée </w:t>
      </w:r>
      <w:r w:rsidR="006F1C40">
        <w:t>afin de réceptionner l'évènement de fin d'une Tâche - provenant du Manager de Tâche. Elle permet d'exécuter le traitement spécifique à appliquer lorsqu'une Tâche se termine.</w:t>
      </w:r>
      <w:r>
        <w:t xml:space="preserve"> </w:t>
      </w:r>
    </w:p>
    <w:p w14:paraId="59ED11C2" w14:textId="77777777" w:rsidR="008C62C7" w:rsidRDefault="008C62C7" w:rsidP="008C62C7">
      <w:pPr>
        <w:ind w:left="1080"/>
      </w:pPr>
    </w:p>
    <w:p w14:paraId="76CF2E38" w14:textId="77777777" w:rsidR="00CF64C8" w:rsidRDefault="008C62C7" w:rsidP="00CF64C8">
      <w:pPr>
        <w:ind w:left="1080"/>
      </w:pPr>
      <w:r>
        <w:t>Tout comme la classe des Tâches, cette classe n'a pas d'intérêt "seul</w:t>
      </w:r>
      <w:r w:rsidR="004947CF">
        <w:t>e</w:t>
      </w:r>
      <w:r>
        <w:t xml:space="preserve">". Par conséquent, </w:t>
      </w:r>
      <w:r w:rsidR="00A62CDB">
        <w:t xml:space="preserve">la génération d'instance a été </w:t>
      </w:r>
      <w:r w:rsidR="0031737C">
        <w:t>définie</w:t>
      </w:r>
      <w:r w:rsidR="00A62CDB">
        <w:t xml:space="preserve"> sur </w:t>
      </w:r>
      <w:r w:rsidR="0031737C">
        <w:t>"</w:t>
      </w:r>
      <w:r w:rsidR="00A62CDB">
        <w:t>Privée</w:t>
      </w:r>
      <w:r w:rsidR="0031737C">
        <w:t>"</w:t>
      </w:r>
      <w:r w:rsidR="00A873FA">
        <w:t>.</w:t>
      </w:r>
      <w:r w:rsidR="00347B09">
        <w:t xml:space="preserve"> Cependant, afin d'éviter la redondance d'</w:t>
      </w:r>
      <w:r w:rsidR="00543836">
        <w:t>amitié</w:t>
      </w:r>
      <w:r w:rsidR="00347B09">
        <w:t xml:space="preserve"> entre l'Handler et le Manager, une méthode publique statique permet de gé</w:t>
      </w:r>
      <w:r w:rsidR="00E11848">
        <w:t>nérer une instance de l'Handler.</w:t>
      </w:r>
    </w:p>
    <w:p w14:paraId="052D0605" w14:textId="77777777" w:rsidR="008C62C7" w:rsidRDefault="008C62C7" w:rsidP="008C62C7">
      <w:pPr>
        <w:ind w:left="1080"/>
      </w:pPr>
    </w:p>
    <w:p w14:paraId="2B4CA20B" w14:textId="77777777" w:rsidR="00D751C8" w:rsidRDefault="00AD4CD7" w:rsidP="00D751C8">
      <w:pPr>
        <w:pStyle w:val="LongchampTitre111"/>
        <w:numPr>
          <w:ilvl w:val="3"/>
          <w:numId w:val="1"/>
        </w:numPr>
      </w:pPr>
      <w:bookmarkStart w:id="33" w:name="_Toc482625182"/>
      <w:r>
        <w:t>Détails technique</w:t>
      </w:r>
      <w:r w:rsidR="00C77F53">
        <w:t>s</w:t>
      </w:r>
      <w:bookmarkEnd w:id="33"/>
      <w:r w:rsidR="00C77F53">
        <w:t xml:space="preserve"> </w:t>
      </w:r>
    </w:p>
    <w:p w14:paraId="35F14AA0" w14:textId="77777777" w:rsidR="00E11848" w:rsidRPr="00AC24CA" w:rsidRDefault="003A28B3" w:rsidP="00E11848">
      <w:pPr>
        <w:pStyle w:val="LongchampTitre111"/>
        <w:numPr>
          <w:ilvl w:val="4"/>
          <w:numId w:val="1"/>
        </w:numPr>
        <w:rPr>
          <w:lang w:val="en-US"/>
        </w:rPr>
      </w:pPr>
      <w:bookmarkStart w:id="34" w:name="_Toc482625183"/>
      <w:r>
        <w:rPr>
          <w:lang w:val="en-US"/>
        </w:rPr>
        <w:t>Constructeur - CONSTRUCTOR</w:t>
      </w:r>
      <w:bookmarkEnd w:id="34"/>
    </w:p>
    <w:p w14:paraId="04C8B2AC" w14:textId="77777777" w:rsidR="00E11848" w:rsidRDefault="000308E5" w:rsidP="00036536">
      <w:pPr>
        <w:pStyle w:val="Paragraphedeliste"/>
        <w:numPr>
          <w:ilvl w:val="0"/>
          <w:numId w:val="22"/>
        </w:numPr>
      </w:pPr>
      <w:r>
        <w:t>Initialisation des attributs</w:t>
      </w:r>
    </w:p>
    <w:p w14:paraId="227B1C18" w14:textId="77777777" w:rsidR="004C2CA7" w:rsidRDefault="000308E5" w:rsidP="00036536">
      <w:pPr>
        <w:pStyle w:val="Paragraphedeliste"/>
        <w:numPr>
          <w:ilvl w:val="0"/>
          <w:numId w:val="19"/>
        </w:numPr>
      </w:pPr>
      <w:r>
        <w:t xml:space="preserve">Souscription </w:t>
      </w:r>
      <w:r w:rsidR="00BE019C">
        <w:t>à l'évènement de Fin d'une Tâche du Manager</w:t>
      </w:r>
    </w:p>
    <w:p w14:paraId="67F1939E" w14:textId="77777777" w:rsidR="00EF1DD3" w:rsidRDefault="00EF1DD3" w:rsidP="004C2CA7">
      <w:pPr>
        <w:pStyle w:val="Paragraphedeliste"/>
        <w:ind w:left="2136"/>
      </w:pPr>
    </w:p>
    <w:p w14:paraId="39B8F881" w14:textId="77777777" w:rsidR="00CE4A84" w:rsidRPr="00AC24CA" w:rsidRDefault="00B26CE8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5" w:name="_Toc482625184"/>
      <w:r>
        <w:rPr>
          <w:lang w:val="en-US"/>
        </w:rPr>
        <w:t>Handler Fin d'une Tâche (Manager) - HANDLER_END_OF_TASK</w:t>
      </w:r>
      <w:bookmarkEnd w:id="35"/>
    </w:p>
    <w:p w14:paraId="08223A1E" w14:textId="77777777" w:rsidR="00CE4A84" w:rsidRDefault="00CE4A84" w:rsidP="00CE4A84">
      <w:pPr>
        <w:ind w:left="1416"/>
      </w:pPr>
      <w:r>
        <w:t>Cette méthode est appelée - par le système - lorsque l'événement de fin d'une T</w:t>
      </w:r>
      <w:r w:rsidR="00850A16">
        <w:t>âche (au niveau de la classe Manager</w:t>
      </w:r>
      <w:r>
        <w:t>) est déclenché.</w:t>
      </w:r>
    </w:p>
    <w:p w14:paraId="241C4ECB" w14:textId="77777777" w:rsidR="00CE4A84" w:rsidRDefault="00964B04" w:rsidP="00036536">
      <w:pPr>
        <w:pStyle w:val="Paragraphedeliste"/>
        <w:numPr>
          <w:ilvl w:val="0"/>
          <w:numId w:val="19"/>
        </w:numPr>
      </w:pPr>
      <w:r>
        <w:t>Suivant le mode de traitement</w:t>
      </w:r>
    </w:p>
    <w:p w14:paraId="6D077691" w14:textId="77777777" w:rsidR="00964B04" w:rsidRDefault="00964B04" w:rsidP="00036536">
      <w:pPr>
        <w:pStyle w:val="Paragraphedeliste"/>
        <w:numPr>
          <w:ilvl w:val="1"/>
          <w:numId w:val="19"/>
        </w:numPr>
      </w:pPr>
      <w:r>
        <w:t>Par routine :</w:t>
      </w:r>
    </w:p>
    <w:p w14:paraId="525C9B0D" w14:textId="77777777" w:rsidR="00964B04" w:rsidRDefault="00964B04" w:rsidP="00036536">
      <w:pPr>
        <w:pStyle w:val="Paragraphedeliste"/>
        <w:numPr>
          <w:ilvl w:val="2"/>
          <w:numId w:val="19"/>
        </w:numPr>
      </w:pPr>
      <w:r>
        <w:t>Appel de la routine du programme spécifié avec les mêmes paramètres que l'évènement.</w:t>
      </w:r>
    </w:p>
    <w:p w14:paraId="45B51DA9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14:paraId="503FB15D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14:paraId="368415E0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14:paraId="04480B18" w14:textId="77777777" w:rsidR="00964B04" w:rsidRDefault="00964B04" w:rsidP="00964B04">
      <w:pPr>
        <w:pStyle w:val="Paragraphedeliste"/>
        <w:ind w:left="3576"/>
      </w:pPr>
    </w:p>
    <w:p w14:paraId="5ADE4D97" w14:textId="77777777" w:rsidR="00964B04" w:rsidRDefault="00964B04" w:rsidP="00036536">
      <w:pPr>
        <w:pStyle w:val="Paragraphedeliste"/>
        <w:numPr>
          <w:ilvl w:val="1"/>
          <w:numId w:val="19"/>
        </w:numPr>
      </w:pPr>
      <w:r>
        <w:t>Par méthode :</w:t>
      </w:r>
    </w:p>
    <w:p w14:paraId="1D538AB3" w14:textId="77777777" w:rsidR="00964B04" w:rsidRDefault="00964B04" w:rsidP="00036536">
      <w:pPr>
        <w:pStyle w:val="Paragraphedeliste"/>
        <w:numPr>
          <w:ilvl w:val="2"/>
          <w:numId w:val="19"/>
        </w:numPr>
      </w:pPr>
      <w:r>
        <w:t>Appel de la méthode de l'instance spécifiée avec les mêmes paramètres que l'évènement.</w:t>
      </w:r>
    </w:p>
    <w:p w14:paraId="28FCBDA2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Nom du Module Fonction appelé</w:t>
      </w:r>
    </w:p>
    <w:p w14:paraId="0303CA12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Données de retour</w:t>
      </w:r>
    </w:p>
    <w:p w14:paraId="436BBC53" w14:textId="77777777" w:rsidR="00544200" w:rsidRDefault="00544200" w:rsidP="00036536">
      <w:pPr>
        <w:pStyle w:val="Paragraphedeliste"/>
        <w:numPr>
          <w:ilvl w:val="3"/>
          <w:numId w:val="19"/>
        </w:numPr>
      </w:pPr>
      <w:r>
        <w:t>Données attachées</w:t>
      </w:r>
    </w:p>
    <w:p w14:paraId="1724A74E" w14:textId="77777777" w:rsidR="00544200" w:rsidRDefault="00544200" w:rsidP="00544200">
      <w:pPr>
        <w:pStyle w:val="Paragraphedeliste"/>
        <w:ind w:left="4296"/>
      </w:pPr>
    </w:p>
    <w:p w14:paraId="74331C12" w14:textId="77777777" w:rsidR="00544200" w:rsidRDefault="00544200" w:rsidP="00036536">
      <w:pPr>
        <w:pStyle w:val="Paragraphedeliste"/>
        <w:numPr>
          <w:ilvl w:val="0"/>
          <w:numId w:val="19"/>
        </w:numPr>
      </w:pPr>
      <w:r>
        <w:t>En cas d'erreur on lève une exception qui ne doit pas être catché</w:t>
      </w:r>
      <w:r w:rsidR="00FA1043">
        <w:t xml:space="preserve">e </w:t>
      </w:r>
      <w:r>
        <w:t>afin de "forcer" un DUMP.</w:t>
      </w:r>
    </w:p>
    <w:p w14:paraId="67C8DC57" w14:textId="77777777" w:rsidR="00544200" w:rsidRDefault="00544200" w:rsidP="00036536">
      <w:pPr>
        <w:pStyle w:val="Paragraphedeliste"/>
        <w:numPr>
          <w:ilvl w:val="1"/>
          <w:numId w:val="19"/>
        </w:numPr>
      </w:pPr>
      <w:r>
        <w:t>Nous justifions ce comportement par le fait que si une erreur survient à ce moment-là</w:t>
      </w:r>
      <w:r w:rsidR="003A344D">
        <w:t>,</w:t>
      </w:r>
      <w:r>
        <w:t xml:space="preserve"> c'est qu'il s'agit d'une mauvaise implémentation du</w:t>
      </w:r>
      <w:r w:rsidR="003A344D">
        <w:t xml:space="preserve"> cadriciel par le</w:t>
      </w:r>
      <w:r>
        <w:t xml:space="preserve"> développeur. Par exemple : Mauvaise signature de la routine ou de la méthode.</w:t>
      </w:r>
    </w:p>
    <w:p w14:paraId="1FB9F4E9" w14:textId="77777777" w:rsidR="00AD4CD7" w:rsidRDefault="00AD4CD7" w:rsidP="00AD4CD7">
      <w:pPr>
        <w:ind w:left="1080"/>
      </w:pPr>
    </w:p>
    <w:p w14:paraId="3BF5596C" w14:textId="77777777" w:rsidR="00CE4A84" w:rsidRPr="00AC24CA" w:rsidRDefault="00CE4A84" w:rsidP="00CE4A84">
      <w:pPr>
        <w:pStyle w:val="LongchampTitre111"/>
        <w:numPr>
          <w:ilvl w:val="4"/>
          <w:numId w:val="1"/>
        </w:numPr>
        <w:rPr>
          <w:lang w:val="en-US"/>
        </w:rPr>
      </w:pPr>
      <w:bookmarkStart w:id="36" w:name="_Toc482625185"/>
      <w:r>
        <w:rPr>
          <w:lang w:val="en-US"/>
        </w:rPr>
        <w:lastRenderedPageBreak/>
        <w:t>Création Handler - HANDLER_FACTORY</w:t>
      </w:r>
      <w:bookmarkEnd w:id="36"/>
    </w:p>
    <w:p w14:paraId="4E7468B6" w14:textId="77777777" w:rsidR="00CE4A84" w:rsidRDefault="00BB24C7" w:rsidP="00BB24C7">
      <w:pPr>
        <w:ind w:left="1416"/>
      </w:pPr>
      <w:r>
        <w:t>Cette méthode permet de générer une instance de l'Handler. Elle a été défini</w:t>
      </w:r>
      <w:r w:rsidR="00A56E9A">
        <w:t>e</w:t>
      </w:r>
      <w:r>
        <w:t xml:space="preserve"> en tant que méthode statique publique afin d'éviter la redondance d'amitié entre l'Handler et le Manager.</w:t>
      </w:r>
      <w:r w:rsidR="0008655B">
        <w:t xml:space="preserve"> </w:t>
      </w:r>
    </w:p>
    <w:p w14:paraId="62E1FE35" w14:textId="77777777" w:rsidR="0008655B" w:rsidRDefault="0008655B" w:rsidP="00036536">
      <w:pPr>
        <w:pStyle w:val="Paragraphedeliste"/>
        <w:numPr>
          <w:ilvl w:val="0"/>
          <w:numId w:val="23"/>
        </w:numPr>
      </w:pPr>
      <w:r>
        <w:t>Création de l'instance de l'Handler (appel du constructeur)</w:t>
      </w:r>
    </w:p>
    <w:p w14:paraId="12E22D45" w14:textId="77777777" w:rsidR="00CE4A84" w:rsidRDefault="00CE4A84" w:rsidP="00AD4CD7">
      <w:pPr>
        <w:ind w:left="1080"/>
      </w:pPr>
    </w:p>
    <w:p w14:paraId="09EF66C5" w14:textId="77777777" w:rsidR="00E46437" w:rsidRDefault="00E46437">
      <w:pPr>
        <w:spacing w:after="200"/>
      </w:pPr>
      <w:r>
        <w:br w:type="page"/>
      </w:r>
    </w:p>
    <w:p w14:paraId="4046379B" w14:textId="77777777" w:rsidR="00E46437" w:rsidRDefault="00E46437" w:rsidP="00AD4CD7">
      <w:pPr>
        <w:ind w:left="1080"/>
      </w:pPr>
    </w:p>
    <w:p w14:paraId="60D01D4F" w14:textId="77777777" w:rsidR="003F3B9C" w:rsidRDefault="003F3B9C" w:rsidP="00D751C8">
      <w:pPr>
        <w:pStyle w:val="LongchampTitre11"/>
      </w:pPr>
      <w:bookmarkStart w:id="37" w:name="_Toc482625186"/>
      <w:r>
        <w:t>Assistant d’utilisation</w:t>
      </w:r>
      <w:bookmarkEnd w:id="37"/>
    </w:p>
    <w:p w14:paraId="2B013E09" w14:textId="77777777" w:rsidR="003F3B9C" w:rsidRDefault="003F3B9C">
      <w:pPr>
        <w:spacing w:after="200"/>
      </w:pPr>
    </w:p>
    <w:p w14:paraId="69B5AD0B" w14:textId="77777777" w:rsidR="003F3B9C" w:rsidRDefault="003F3B9C">
      <w:pPr>
        <w:spacing w:after="200"/>
      </w:pPr>
      <w:r>
        <w:t>Un assistant d’utilisation est disponible. Celui-ci permet aux développeurs de facilement intégrer le cadriciel à ces projets. (Supporte uniquement les « Programmes »)</w:t>
      </w:r>
      <w:r>
        <w:br w:type="page"/>
      </w:r>
    </w:p>
    <w:p w14:paraId="79BC6DA9" w14:textId="77777777" w:rsidR="003F3B9C" w:rsidRDefault="003F3B9C" w:rsidP="003F3B9C">
      <w:pPr>
        <w:pStyle w:val="LongchampTitre11"/>
        <w:numPr>
          <w:ilvl w:val="0"/>
          <w:numId w:val="0"/>
        </w:numPr>
        <w:ind w:left="425"/>
      </w:pPr>
    </w:p>
    <w:p w14:paraId="4CC7F776" w14:textId="77777777" w:rsidR="00D751C8" w:rsidRDefault="00D751C8" w:rsidP="00D751C8">
      <w:pPr>
        <w:pStyle w:val="LongchampTitre11"/>
      </w:pPr>
      <w:bookmarkStart w:id="38" w:name="_Toc482625187"/>
      <w:r>
        <w:t>Perfectibilité</w:t>
      </w:r>
      <w:bookmarkEnd w:id="38"/>
      <w:r>
        <w:t xml:space="preserve"> </w:t>
      </w:r>
    </w:p>
    <w:p w14:paraId="2E6D4881" w14:textId="77777777" w:rsidR="00CE2B43" w:rsidRDefault="00CE2B43" w:rsidP="00CE2B43">
      <w:pPr>
        <w:pStyle w:val="LongchampTitre111"/>
      </w:pPr>
      <w:bookmarkStart w:id="39" w:name="_Toc482625188"/>
      <w:r>
        <w:t>Problème connu</w:t>
      </w:r>
      <w:bookmarkEnd w:id="39"/>
    </w:p>
    <w:p w14:paraId="31834026" w14:textId="77777777" w:rsidR="00CE2B43" w:rsidRDefault="004274DF" w:rsidP="00036536">
      <w:pPr>
        <w:pStyle w:val="Paragraphedeliste"/>
        <w:numPr>
          <w:ilvl w:val="0"/>
          <w:numId w:val="13"/>
        </w:numPr>
      </w:pPr>
      <w:r>
        <w:t>Aucun problème connu</w:t>
      </w:r>
      <w:r w:rsidR="00F37DB7">
        <w:t xml:space="preserve">, </w:t>
      </w:r>
      <w:r>
        <w:t xml:space="preserve">mais un </w:t>
      </w:r>
      <w:r w:rsidR="00733829">
        <w:t>souci</w:t>
      </w:r>
      <w:r>
        <w:t xml:space="preserve"> potentiel </w:t>
      </w:r>
      <w:r w:rsidR="00733829">
        <w:t>identifié</w:t>
      </w:r>
      <w:r>
        <w:t xml:space="preserve"> :</w:t>
      </w:r>
    </w:p>
    <w:p w14:paraId="1340CFFE" w14:textId="77777777" w:rsidR="004274DF" w:rsidRDefault="00F83EE6" w:rsidP="00036536">
      <w:pPr>
        <w:pStyle w:val="Paragraphedeliste"/>
        <w:numPr>
          <w:ilvl w:val="1"/>
          <w:numId w:val="13"/>
        </w:numPr>
      </w:pPr>
      <w:r w:rsidRPr="00F54E1F">
        <w:t>Forte v</w:t>
      </w:r>
      <w:r w:rsidR="004274DF" w:rsidRPr="00F54E1F">
        <w:t>olumétrie</w:t>
      </w:r>
      <w:r w:rsidR="00F54E1F">
        <w:t xml:space="preserve"> : </w:t>
      </w:r>
      <w:r w:rsidR="00E3738A">
        <w:rPr>
          <w:b/>
          <w:color w:val="00B050"/>
        </w:rPr>
        <w:t>Indice de confiance 9</w:t>
      </w:r>
      <w:r w:rsidR="00F54E1F" w:rsidRPr="00F54E1F">
        <w:rPr>
          <w:b/>
          <w:color w:val="00B050"/>
        </w:rPr>
        <w:t>,5/10</w:t>
      </w:r>
    </w:p>
    <w:p w14:paraId="3878031D" w14:textId="77777777" w:rsidR="00F54E1F" w:rsidRDefault="00F54E1F" w:rsidP="00036536">
      <w:pPr>
        <w:pStyle w:val="Paragraphedeliste"/>
        <w:numPr>
          <w:ilvl w:val="2"/>
          <w:numId w:val="13"/>
        </w:numPr>
      </w:pPr>
      <w:r>
        <w:t xml:space="preserve">Aucun problème avec plus de 600k lignes et 8 colonnes </w:t>
      </w:r>
    </w:p>
    <w:p w14:paraId="6F1C4015" w14:textId="77777777" w:rsidR="002E5DCA" w:rsidRDefault="002E5DCA" w:rsidP="00036536">
      <w:pPr>
        <w:pStyle w:val="Paragraphedeliste"/>
        <w:numPr>
          <w:ilvl w:val="2"/>
          <w:numId w:val="13"/>
        </w:numPr>
      </w:pPr>
      <w:r>
        <w:t>Plus la volumétrie est importante plus le passage à la compression globale se fait pertinente. Dans la plupart des cas, la compression ligne / ligne suffit et est recommandée. Cependant, forcer la désactivation de la compression entraîne une perte de performance et</w:t>
      </w:r>
      <w:r w:rsidR="00A56D39">
        <w:t xml:space="preserve"> accroît de manière significative la</w:t>
      </w:r>
      <w:r>
        <w:t xml:space="preserve"> consommation mémoire.</w:t>
      </w:r>
    </w:p>
    <w:p w14:paraId="29D34996" w14:textId="77777777" w:rsidR="001C7DB2" w:rsidRDefault="001C7DB2" w:rsidP="001C7DB2">
      <w:pPr>
        <w:pStyle w:val="Paragraphedeliste"/>
        <w:numPr>
          <w:ilvl w:val="0"/>
          <w:numId w:val="13"/>
        </w:numPr>
      </w:pPr>
      <w:r>
        <w:t>Surveiller la SHM</w:t>
      </w:r>
    </w:p>
    <w:p w14:paraId="29BABEF5" w14:textId="77777777" w:rsidR="00F54E1F" w:rsidRPr="00F54E1F" w:rsidRDefault="00F54E1F" w:rsidP="00F54E1F">
      <w:pPr>
        <w:ind w:left="1800"/>
      </w:pPr>
    </w:p>
    <w:p w14:paraId="7C3C9112" w14:textId="77777777" w:rsidR="00CE2B43" w:rsidRDefault="00CE2B43" w:rsidP="00CE2B43">
      <w:pPr>
        <w:pStyle w:val="LongchampTitre111"/>
      </w:pPr>
      <w:bookmarkStart w:id="40" w:name="_Toc482625189"/>
      <w:r>
        <w:t>Axe d'amélioration</w:t>
      </w:r>
      <w:bookmarkEnd w:id="40"/>
    </w:p>
    <w:p w14:paraId="3A965819" w14:textId="77777777" w:rsidR="00CE2B43" w:rsidRDefault="00C30CF2" w:rsidP="00C30CF2">
      <w:pPr>
        <w:pStyle w:val="Paragraphedeliste"/>
        <w:numPr>
          <w:ilvl w:val="0"/>
          <w:numId w:val="12"/>
        </w:numPr>
      </w:pPr>
      <w:r>
        <w:t>Aucun, au s</w:t>
      </w:r>
      <w:r w:rsidR="003A20C6">
        <w:t>ens où nous ne savons pas ce qui est à</w:t>
      </w:r>
      <w:r>
        <w:t xml:space="preserve"> améliorer et non pas que la cadriciel est parfait. </w:t>
      </w:r>
    </w:p>
    <w:p w14:paraId="34BE9AF6" w14:textId="77777777" w:rsidR="00CE2B43" w:rsidRDefault="00CE2B43" w:rsidP="004274DF"/>
    <w:p w14:paraId="0F4BAE14" w14:textId="77777777" w:rsidR="00CE2B43" w:rsidRDefault="00CE2B43" w:rsidP="00CE2B43">
      <w:pPr>
        <w:pStyle w:val="LongchampTitre111"/>
      </w:pPr>
      <w:bookmarkStart w:id="41" w:name="_Toc482625190"/>
      <w:r>
        <w:t>Reste à faire</w:t>
      </w:r>
      <w:bookmarkEnd w:id="41"/>
    </w:p>
    <w:p w14:paraId="6561FF85" w14:textId="77777777" w:rsidR="007C1BAF" w:rsidRDefault="007C1BAF" w:rsidP="007C1BAF"/>
    <w:p w14:paraId="7B946B60" w14:textId="77777777" w:rsidR="007C1BAF" w:rsidRDefault="007C1BAF" w:rsidP="007C1BAF"/>
    <w:p w14:paraId="07E84ED2" w14:textId="77777777" w:rsidR="00FD5B6A" w:rsidRDefault="00FD5B6A" w:rsidP="00FD5B6A">
      <w:pPr>
        <w:pStyle w:val="LongchampTitre11"/>
      </w:pPr>
      <w:bookmarkStart w:id="42" w:name="_Toc482625191"/>
      <w:r>
        <w:t>Exemple d'utilisation</w:t>
      </w:r>
      <w:bookmarkEnd w:id="42"/>
    </w:p>
    <w:p w14:paraId="76247506" w14:textId="77777777" w:rsidR="00FD5B6A" w:rsidRPr="00FD5B6A" w:rsidRDefault="00FD5B6A" w:rsidP="00FD5B6A">
      <w:r>
        <w:t>Le programme "</w:t>
      </w:r>
      <w:r w:rsidRPr="00FD5B6A">
        <w:rPr>
          <w:b/>
        </w:rPr>
        <w:t>ZDEMO</w:t>
      </w:r>
      <w:r>
        <w:rPr>
          <w:b/>
        </w:rPr>
        <w:t>_TASK</w:t>
      </w:r>
      <w:r>
        <w:t>" sert d'exemple d'utilisation.</w:t>
      </w:r>
    </w:p>
    <w:p w14:paraId="6FAA63DC" w14:textId="77777777" w:rsidR="00CE2B43" w:rsidRDefault="00CE2B43" w:rsidP="00CE2B43"/>
    <w:p w14:paraId="76C5D259" w14:textId="77777777" w:rsidR="00946DB5" w:rsidRPr="00E31A79" w:rsidRDefault="00946DB5" w:rsidP="00CE2B43">
      <w:pPr>
        <w:pStyle w:val="LongchampTexte"/>
      </w:pPr>
    </w:p>
    <w:p w14:paraId="1E23A209" w14:textId="77777777" w:rsidR="00F80DEA" w:rsidRPr="00F80DEA" w:rsidRDefault="00F80DEA" w:rsidP="00F80DEA">
      <w:pPr>
        <w:pStyle w:val="LongchampTexte"/>
        <w:rPr>
          <w:highlight w:val="yellow"/>
        </w:rPr>
      </w:pPr>
    </w:p>
    <w:sectPr w:rsidR="00F80DEA" w:rsidRPr="00F80DEA" w:rsidSect="001A7539">
      <w:headerReference w:type="default" r:id="rId14"/>
      <w:pgSz w:w="11906" w:h="16838"/>
      <w:pgMar w:top="1135" w:right="991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F4BA0" w14:textId="77777777" w:rsidR="006D1902" w:rsidRDefault="006D1902" w:rsidP="00F76614">
      <w:pPr>
        <w:spacing w:line="240" w:lineRule="auto"/>
      </w:pPr>
      <w:r>
        <w:separator/>
      </w:r>
    </w:p>
  </w:endnote>
  <w:endnote w:type="continuationSeparator" w:id="0">
    <w:p w14:paraId="5F34E243" w14:textId="77777777" w:rsidR="006D1902" w:rsidRDefault="006D1902" w:rsidP="00F76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stom">
    <w:altName w:val="Corbel"/>
    <w:charset w:val="00"/>
    <w:family w:val="auto"/>
    <w:pitch w:val="variable"/>
    <w:sig w:usb0="00000001" w:usb1="4000204A" w:usb2="00000000" w:usb3="00000000" w:csb0="0000009B" w:csb1="00000000"/>
  </w:font>
  <w:font w:name="FuturaA Bk BT"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366149"/>
      <w:docPartObj>
        <w:docPartGallery w:val="Page Numbers (Bottom of Page)"/>
        <w:docPartUnique/>
      </w:docPartObj>
    </w:sdtPr>
    <w:sdtContent>
      <w:p w14:paraId="3B7768BD" w14:textId="25F07562" w:rsidR="006D1902" w:rsidRDefault="006D1902">
        <w:pPr>
          <w:pStyle w:val="Pieddepage"/>
          <w:jc w:val="right"/>
        </w:pPr>
        <w:r w:rsidRPr="00FF58A2">
          <w:rPr>
            <w:rFonts w:ascii="Arial" w:hAnsi="Arial" w:cs="Arial"/>
            <w:b/>
            <w:sz w:val="16"/>
            <w:szCs w:val="16"/>
          </w:rPr>
          <w:fldChar w:fldCharType="begin"/>
        </w:r>
        <w:r w:rsidRPr="00FF58A2">
          <w:rPr>
            <w:rFonts w:ascii="Arial" w:hAnsi="Arial" w:cs="Arial"/>
            <w:b/>
            <w:sz w:val="16"/>
            <w:szCs w:val="16"/>
          </w:rPr>
          <w:instrText xml:space="preserve"> PAGE   \* MERGEFORMAT </w:instrText>
        </w:r>
        <w:r w:rsidRPr="00FF58A2">
          <w:rPr>
            <w:rFonts w:ascii="Arial" w:hAnsi="Arial" w:cs="Arial"/>
            <w:b/>
            <w:sz w:val="16"/>
            <w:szCs w:val="16"/>
          </w:rPr>
          <w:fldChar w:fldCharType="separate"/>
        </w:r>
        <w:r w:rsidR="00D82F18">
          <w:rPr>
            <w:rFonts w:ascii="Arial" w:hAnsi="Arial" w:cs="Arial"/>
            <w:b/>
            <w:noProof/>
            <w:sz w:val="16"/>
            <w:szCs w:val="16"/>
          </w:rPr>
          <w:t>9</w:t>
        </w:r>
        <w:r w:rsidRPr="00FF58A2">
          <w:rPr>
            <w:rFonts w:ascii="Arial" w:hAnsi="Arial" w:cs="Arial"/>
            <w:b/>
            <w:noProof/>
            <w:sz w:val="16"/>
            <w:szCs w:val="16"/>
          </w:rPr>
          <w:fldChar w:fldCharType="end"/>
        </w:r>
      </w:p>
    </w:sdtContent>
  </w:sdt>
  <w:p w14:paraId="6EF9E549" w14:textId="77777777" w:rsidR="006D1902" w:rsidRDefault="006D19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EA121" w14:textId="77777777" w:rsidR="006D1902" w:rsidRDefault="006D1902" w:rsidP="00F76614">
      <w:pPr>
        <w:spacing w:line="240" w:lineRule="auto"/>
      </w:pPr>
      <w:r>
        <w:separator/>
      </w:r>
    </w:p>
  </w:footnote>
  <w:footnote w:type="continuationSeparator" w:id="0">
    <w:p w14:paraId="02F84157" w14:textId="77777777" w:rsidR="006D1902" w:rsidRDefault="006D1902" w:rsidP="00F766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E31F" w14:textId="77777777" w:rsidR="006D1902" w:rsidRDefault="006D1902">
    <w:pPr>
      <w:pStyle w:val="En-tte"/>
    </w:pPr>
  </w:p>
  <w:p w14:paraId="2F721439" w14:textId="77777777" w:rsidR="006D1902" w:rsidRPr="002A3901" w:rsidRDefault="006D1902" w:rsidP="002A390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BE7222"/>
    <w:lvl w:ilvl="0">
      <w:start w:val="1"/>
      <w:numFmt w:val="decimal"/>
      <w:pStyle w:val="Enum1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15F57CD"/>
    <w:multiLevelType w:val="hybridMultilevel"/>
    <w:tmpl w:val="3138BBA2"/>
    <w:lvl w:ilvl="0" w:tplc="D44E6C12">
      <w:start w:val="1"/>
      <w:numFmt w:val="bullet"/>
      <w:pStyle w:val="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48A4F3C"/>
    <w:multiLevelType w:val="hybridMultilevel"/>
    <w:tmpl w:val="FF60C87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E90386"/>
    <w:multiLevelType w:val="hybridMultilevel"/>
    <w:tmpl w:val="9858E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42555"/>
    <w:multiLevelType w:val="hybridMultilevel"/>
    <w:tmpl w:val="D458D938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E6D2EE0"/>
    <w:multiLevelType w:val="hybridMultilevel"/>
    <w:tmpl w:val="E180A19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9C372FA"/>
    <w:multiLevelType w:val="hybridMultilevel"/>
    <w:tmpl w:val="5C049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92061"/>
    <w:multiLevelType w:val="multilevel"/>
    <w:tmpl w:val="550E65D4"/>
    <w:lvl w:ilvl="0">
      <w:start w:val="1"/>
      <w:numFmt w:val="decimal"/>
      <w:pStyle w:val="Longchamp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ongchampTitre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ongchampTitre111"/>
      <w:lvlText w:val="%1.%2.%3."/>
      <w:lvlJc w:val="left"/>
      <w:pPr>
        <w:ind w:left="3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A0BE8"/>
    <w:multiLevelType w:val="hybridMultilevel"/>
    <w:tmpl w:val="F36AF53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F8F57EE"/>
    <w:multiLevelType w:val="multilevel"/>
    <w:tmpl w:val="F5BE40F6"/>
    <w:lvl w:ilvl="0">
      <w:start w:val="1"/>
      <w:numFmt w:val="decimal"/>
      <w:pStyle w:val="DocHeading1"/>
      <w:lvlText w:val="Section %1 –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Doc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Doc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GSIStyl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23680205"/>
    <w:multiLevelType w:val="hybridMultilevel"/>
    <w:tmpl w:val="7272DB82"/>
    <w:lvl w:ilvl="0" w:tplc="B7AE30B0">
      <w:start w:val="1"/>
      <w:numFmt w:val="decimal"/>
      <w:pStyle w:val="TableBulletNumber"/>
      <w:lvlText w:val="%1."/>
      <w:lvlJc w:val="left"/>
      <w:pPr>
        <w:ind w:left="720" w:hanging="360"/>
      </w:pPr>
      <w:rPr>
        <w:rFonts w:hint="default"/>
        <w:color w:val="EE252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A5C8F"/>
    <w:multiLevelType w:val="hybridMultilevel"/>
    <w:tmpl w:val="603C4B4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2D721FC"/>
    <w:multiLevelType w:val="hybridMultilevel"/>
    <w:tmpl w:val="FA645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C631A"/>
    <w:multiLevelType w:val="hybridMultilevel"/>
    <w:tmpl w:val="476081C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0900F19"/>
    <w:multiLevelType w:val="multilevel"/>
    <w:tmpl w:val="9ECEC27E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5092507"/>
    <w:multiLevelType w:val="hybridMultilevel"/>
    <w:tmpl w:val="099CE488"/>
    <w:lvl w:ilvl="0" w:tplc="39D2825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0EA06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B24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E27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05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B4A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03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666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4AC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96A2A"/>
    <w:multiLevelType w:val="singleLevel"/>
    <w:tmpl w:val="BDC85530"/>
    <w:lvl w:ilvl="0">
      <w:numFmt w:val="bullet"/>
      <w:pStyle w:val="Bullet3"/>
      <w:lvlText w:val="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16"/>
      </w:rPr>
    </w:lvl>
  </w:abstractNum>
  <w:abstractNum w:abstractNumId="17" w15:restartNumberingAfterBreak="0">
    <w:nsid w:val="499632F0"/>
    <w:multiLevelType w:val="hybridMultilevel"/>
    <w:tmpl w:val="D5500BB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B1C7C29"/>
    <w:multiLevelType w:val="hybridMultilevel"/>
    <w:tmpl w:val="BA422012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613D1B25"/>
    <w:multiLevelType w:val="hybridMultilevel"/>
    <w:tmpl w:val="BA3E5684"/>
    <w:lvl w:ilvl="0" w:tplc="7B70FBA2">
      <w:start w:val="1"/>
      <w:numFmt w:val="bullet"/>
      <w:pStyle w:val="TableBullet2"/>
      <w:lvlText w:val=""/>
      <w:lvlJc w:val="left"/>
      <w:pPr>
        <w:ind w:left="1077" w:hanging="360"/>
      </w:pPr>
      <w:rPr>
        <w:rFonts w:ascii="Symbol" w:hAnsi="Symbol" w:hint="default"/>
        <w:color w:val="EE2525"/>
        <w:sz w:val="28"/>
      </w:rPr>
    </w:lvl>
    <w:lvl w:ilvl="1" w:tplc="FC56FAAA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DC380B9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CC817EE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8326B15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74681F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CD188EE4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470E30E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6CCC44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64166FF3"/>
    <w:multiLevelType w:val="hybridMultilevel"/>
    <w:tmpl w:val="9258A910"/>
    <w:lvl w:ilvl="0" w:tplc="2EC811AC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color w:val="EE2525"/>
        <w:sz w:val="28"/>
      </w:rPr>
    </w:lvl>
    <w:lvl w:ilvl="1" w:tplc="F4E8230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EE2525"/>
        <w:sz w:val="24"/>
      </w:rPr>
    </w:lvl>
    <w:lvl w:ilvl="2" w:tplc="54465620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  <w:color w:val="FF0000"/>
      </w:rPr>
    </w:lvl>
    <w:lvl w:ilvl="3" w:tplc="900492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A2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8C4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5C0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6A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525F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2734F"/>
    <w:multiLevelType w:val="hybridMultilevel"/>
    <w:tmpl w:val="02D27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60F61"/>
    <w:multiLevelType w:val="hybridMultilevel"/>
    <w:tmpl w:val="3C608E2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9"/>
  </w:num>
  <w:num w:numId="4">
    <w:abstractNumId w:val="10"/>
  </w:num>
  <w:num w:numId="5">
    <w:abstractNumId w:val="20"/>
  </w:num>
  <w:num w:numId="6">
    <w:abstractNumId w:val="1"/>
  </w:num>
  <w:num w:numId="7">
    <w:abstractNumId w:val="14"/>
  </w:num>
  <w:num w:numId="8">
    <w:abstractNumId w:val="0"/>
  </w:num>
  <w:num w:numId="9">
    <w:abstractNumId w:val="16"/>
  </w:num>
  <w:num w:numId="10">
    <w:abstractNumId w:val="9"/>
  </w:num>
  <w:num w:numId="11">
    <w:abstractNumId w:val="12"/>
  </w:num>
  <w:num w:numId="12">
    <w:abstractNumId w:val="6"/>
  </w:num>
  <w:num w:numId="13">
    <w:abstractNumId w:val="21"/>
  </w:num>
  <w:num w:numId="14">
    <w:abstractNumId w:val="3"/>
  </w:num>
  <w:num w:numId="15">
    <w:abstractNumId w:val="17"/>
  </w:num>
  <w:num w:numId="16">
    <w:abstractNumId w:val="18"/>
  </w:num>
  <w:num w:numId="17">
    <w:abstractNumId w:val="2"/>
  </w:num>
  <w:num w:numId="18">
    <w:abstractNumId w:val="13"/>
  </w:num>
  <w:num w:numId="19">
    <w:abstractNumId w:val="4"/>
  </w:num>
  <w:num w:numId="20">
    <w:abstractNumId w:val="8"/>
  </w:num>
  <w:num w:numId="21">
    <w:abstractNumId w:val="11"/>
  </w:num>
  <w:num w:numId="22">
    <w:abstractNumId w:val="22"/>
  </w:num>
  <w:num w:numId="23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031"/>
    <w:rsid w:val="00000A4F"/>
    <w:rsid w:val="00000CBF"/>
    <w:rsid w:val="00001B7A"/>
    <w:rsid w:val="000020C2"/>
    <w:rsid w:val="000029B0"/>
    <w:rsid w:val="00003E3A"/>
    <w:rsid w:val="00004C68"/>
    <w:rsid w:val="000069B5"/>
    <w:rsid w:val="00010639"/>
    <w:rsid w:val="00010EFF"/>
    <w:rsid w:val="00011A42"/>
    <w:rsid w:val="00012975"/>
    <w:rsid w:val="00017EC6"/>
    <w:rsid w:val="00020092"/>
    <w:rsid w:val="00022691"/>
    <w:rsid w:val="00023A45"/>
    <w:rsid w:val="000308E5"/>
    <w:rsid w:val="00031AAE"/>
    <w:rsid w:val="0003264D"/>
    <w:rsid w:val="000335B1"/>
    <w:rsid w:val="00036536"/>
    <w:rsid w:val="00036E17"/>
    <w:rsid w:val="00044E1F"/>
    <w:rsid w:val="00046B14"/>
    <w:rsid w:val="0005326D"/>
    <w:rsid w:val="00053516"/>
    <w:rsid w:val="000541D4"/>
    <w:rsid w:val="00054B51"/>
    <w:rsid w:val="0005527D"/>
    <w:rsid w:val="00056E2C"/>
    <w:rsid w:val="00057381"/>
    <w:rsid w:val="00057DD9"/>
    <w:rsid w:val="000610C0"/>
    <w:rsid w:val="0007033A"/>
    <w:rsid w:val="000703BD"/>
    <w:rsid w:val="00071B31"/>
    <w:rsid w:val="00074A27"/>
    <w:rsid w:val="00082653"/>
    <w:rsid w:val="00082784"/>
    <w:rsid w:val="00083672"/>
    <w:rsid w:val="0008626E"/>
    <w:rsid w:val="0008655B"/>
    <w:rsid w:val="00087668"/>
    <w:rsid w:val="00090449"/>
    <w:rsid w:val="000906EF"/>
    <w:rsid w:val="000924FF"/>
    <w:rsid w:val="000A4504"/>
    <w:rsid w:val="000A456B"/>
    <w:rsid w:val="000A530C"/>
    <w:rsid w:val="000A59D8"/>
    <w:rsid w:val="000B1BB9"/>
    <w:rsid w:val="000B1CA1"/>
    <w:rsid w:val="000B40B4"/>
    <w:rsid w:val="000B4123"/>
    <w:rsid w:val="000B414E"/>
    <w:rsid w:val="000B58B0"/>
    <w:rsid w:val="000C4322"/>
    <w:rsid w:val="000C6185"/>
    <w:rsid w:val="000C624A"/>
    <w:rsid w:val="000D031D"/>
    <w:rsid w:val="000D1043"/>
    <w:rsid w:val="000D1C8B"/>
    <w:rsid w:val="000D317E"/>
    <w:rsid w:val="000D5C62"/>
    <w:rsid w:val="000E2334"/>
    <w:rsid w:val="000E2B35"/>
    <w:rsid w:val="000E2F90"/>
    <w:rsid w:val="000E7BC3"/>
    <w:rsid w:val="000F63E5"/>
    <w:rsid w:val="001038C5"/>
    <w:rsid w:val="00105C8D"/>
    <w:rsid w:val="00105F5B"/>
    <w:rsid w:val="0011311F"/>
    <w:rsid w:val="00113455"/>
    <w:rsid w:val="001134DC"/>
    <w:rsid w:val="001141DC"/>
    <w:rsid w:val="00116A5E"/>
    <w:rsid w:val="00116F98"/>
    <w:rsid w:val="00117C42"/>
    <w:rsid w:val="00121C44"/>
    <w:rsid w:val="00124718"/>
    <w:rsid w:val="00127BC7"/>
    <w:rsid w:val="001333CB"/>
    <w:rsid w:val="00134C3C"/>
    <w:rsid w:val="00135F7C"/>
    <w:rsid w:val="00142A3C"/>
    <w:rsid w:val="00143A50"/>
    <w:rsid w:val="0014467B"/>
    <w:rsid w:val="001448F4"/>
    <w:rsid w:val="00146603"/>
    <w:rsid w:val="00151D83"/>
    <w:rsid w:val="00151E2F"/>
    <w:rsid w:val="0016394D"/>
    <w:rsid w:val="0016450D"/>
    <w:rsid w:val="001648F1"/>
    <w:rsid w:val="00165F67"/>
    <w:rsid w:val="00170A67"/>
    <w:rsid w:val="00175044"/>
    <w:rsid w:val="001765C7"/>
    <w:rsid w:val="00183091"/>
    <w:rsid w:val="001836F8"/>
    <w:rsid w:val="001841EF"/>
    <w:rsid w:val="00185464"/>
    <w:rsid w:val="00191E12"/>
    <w:rsid w:val="0019213E"/>
    <w:rsid w:val="00192A17"/>
    <w:rsid w:val="00193991"/>
    <w:rsid w:val="00195C77"/>
    <w:rsid w:val="00195CE6"/>
    <w:rsid w:val="00196165"/>
    <w:rsid w:val="001A0084"/>
    <w:rsid w:val="001A208D"/>
    <w:rsid w:val="001A2227"/>
    <w:rsid w:val="001A2A10"/>
    <w:rsid w:val="001A5F89"/>
    <w:rsid w:val="001A7539"/>
    <w:rsid w:val="001B2CCF"/>
    <w:rsid w:val="001B561E"/>
    <w:rsid w:val="001C0BBA"/>
    <w:rsid w:val="001C1AE1"/>
    <w:rsid w:val="001C2B45"/>
    <w:rsid w:val="001C4693"/>
    <w:rsid w:val="001C6A75"/>
    <w:rsid w:val="001C75C6"/>
    <w:rsid w:val="001C77C2"/>
    <w:rsid w:val="001C7DB2"/>
    <w:rsid w:val="001D02B0"/>
    <w:rsid w:val="001D08D0"/>
    <w:rsid w:val="001D1BF2"/>
    <w:rsid w:val="001D7750"/>
    <w:rsid w:val="001E03A1"/>
    <w:rsid w:val="001E356D"/>
    <w:rsid w:val="001E5D38"/>
    <w:rsid w:val="001E5E46"/>
    <w:rsid w:val="001E726B"/>
    <w:rsid w:val="001E79A3"/>
    <w:rsid w:val="001F0E9B"/>
    <w:rsid w:val="001F2491"/>
    <w:rsid w:val="001F59CB"/>
    <w:rsid w:val="001F7258"/>
    <w:rsid w:val="00204BF1"/>
    <w:rsid w:val="00205FEE"/>
    <w:rsid w:val="0020678E"/>
    <w:rsid w:val="002075A7"/>
    <w:rsid w:val="00207FC9"/>
    <w:rsid w:val="00215E47"/>
    <w:rsid w:val="002164D1"/>
    <w:rsid w:val="00216D1C"/>
    <w:rsid w:val="00220F98"/>
    <w:rsid w:val="0022227B"/>
    <w:rsid w:val="00223073"/>
    <w:rsid w:val="002234C6"/>
    <w:rsid w:val="002327D1"/>
    <w:rsid w:val="00232D30"/>
    <w:rsid w:val="00233524"/>
    <w:rsid w:val="00233885"/>
    <w:rsid w:val="00235268"/>
    <w:rsid w:val="00235C7D"/>
    <w:rsid w:val="002372D1"/>
    <w:rsid w:val="00241ED7"/>
    <w:rsid w:val="00242B11"/>
    <w:rsid w:val="00243621"/>
    <w:rsid w:val="00244426"/>
    <w:rsid w:val="00244743"/>
    <w:rsid w:val="00250E54"/>
    <w:rsid w:val="0025110B"/>
    <w:rsid w:val="00251D77"/>
    <w:rsid w:val="002526ED"/>
    <w:rsid w:val="00252E38"/>
    <w:rsid w:val="00253AF6"/>
    <w:rsid w:val="00257854"/>
    <w:rsid w:val="002611D1"/>
    <w:rsid w:val="00262BB9"/>
    <w:rsid w:val="00263DFE"/>
    <w:rsid w:val="0026438A"/>
    <w:rsid w:val="0026481E"/>
    <w:rsid w:val="00264931"/>
    <w:rsid w:val="002660CB"/>
    <w:rsid w:val="00270F4F"/>
    <w:rsid w:val="00275DF5"/>
    <w:rsid w:val="00277109"/>
    <w:rsid w:val="00277532"/>
    <w:rsid w:val="0028070F"/>
    <w:rsid w:val="0028140B"/>
    <w:rsid w:val="00282CE1"/>
    <w:rsid w:val="00283EDE"/>
    <w:rsid w:val="00284FFC"/>
    <w:rsid w:val="002862A7"/>
    <w:rsid w:val="00293C82"/>
    <w:rsid w:val="002943B4"/>
    <w:rsid w:val="0029760D"/>
    <w:rsid w:val="002A0E54"/>
    <w:rsid w:val="002A3901"/>
    <w:rsid w:val="002A3DCA"/>
    <w:rsid w:val="002A4275"/>
    <w:rsid w:val="002A5C4B"/>
    <w:rsid w:val="002B0844"/>
    <w:rsid w:val="002B1202"/>
    <w:rsid w:val="002B1868"/>
    <w:rsid w:val="002B18B8"/>
    <w:rsid w:val="002B2128"/>
    <w:rsid w:val="002B330F"/>
    <w:rsid w:val="002B3BC4"/>
    <w:rsid w:val="002B45B3"/>
    <w:rsid w:val="002B4D90"/>
    <w:rsid w:val="002B5079"/>
    <w:rsid w:val="002B623C"/>
    <w:rsid w:val="002B6B10"/>
    <w:rsid w:val="002C26E1"/>
    <w:rsid w:val="002C27BA"/>
    <w:rsid w:val="002C4A70"/>
    <w:rsid w:val="002C4A8D"/>
    <w:rsid w:val="002C54C2"/>
    <w:rsid w:val="002C6768"/>
    <w:rsid w:val="002C6FE7"/>
    <w:rsid w:val="002D0F75"/>
    <w:rsid w:val="002D18FC"/>
    <w:rsid w:val="002D2728"/>
    <w:rsid w:val="002D35E3"/>
    <w:rsid w:val="002D3CB8"/>
    <w:rsid w:val="002D5739"/>
    <w:rsid w:val="002D7713"/>
    <w:rsid w:val="002E16F4"/>
    <w:rsid w:val="002E3967"/>
    <w:rsid w:val="002E4B4D"/>
    <w:rsid w:val="002E5C95"/>
    <w:rsid w:val="002E5DCA"/>
    <w:rsid w:val="002F1158"/>
    <w:rsid w:val="002F1AE1"/>
    <w:rsid w:val="002F2BD9"/>
    <w:rsid w:val="002F4242"/>
    <w:rsid w:val="002F47F5"/>
    <w:rsid w:val="002F699F"/>
    <w:rsid w:val="002F6B26"/>
    <w:rsid w:val="002F7B8D"/>
    <w:rsid w:val="00301F41"/>
    <w:rsid w:val="003042F6"/>
    <w:rsid w:val="003077DB"/>
    <w:rsid w:val="00313A99"/>
    <w:rsid w:val="00314A6E"/>
    <w:rsid w:val="00315A83"/>
    <w:rsid w:val="0031712D"/>
    <w:rsid w:val="0031737C"/>
    <w:rsid w:val="00317A4D"/>
    <w:rsid w:val="00323C4E"/>
    <w:rsid w:val="00325939"/>
    <w:rsid w:val="003268C0"/>
    <w:rsid w:val="00327EB8"/>
    <w:rsid w:val="00332259"/>
    <w:rsid w:val="00333F75"/>
    <w:rsid w:val="0033491B"/>
    <w:rsid w:val="00334DA3"/>
    <w:rsid w:val="003408BD"/>
    <w:rsid w:val="00347B09"/>
    <w:rsid w:val="00350880"/>
    <w:rsid w:val="00350C03"/>
    <w:rsid w:val="0035377E"/>
    <w:rsid w:val="00357D61"/>
    <w:rsid w:val="00360DF9"/>
    <w:rsid w:val="00361DBB"/>
    <w:rsid w:val="00364277"/>
    <w:rsid w:val="00367324"/>
    <w:rsid w:val="00376320"/>
    <w:rsid w:val="00376DAE"/>
    <w:rsid w:val="003818AE"/>
    <w:rsid w:val="003837C1"/>
    <w:rsid w:val="003841B0"/>
    <w:rsid w:val="00385209"/>
    <w:rsid w:val="00385725"/>
    <w:rsid w:val="003862CC"/>
    <w:rsid w:val="00386E7F"/>
    <w:rsid w:val="003873CC"/>
    <w:rsid w:val="00390761"/>
    <w:rsid w:val="003912F8"/>
    <w:rsid w:val="00393154"/>
    <w:rsid w:val="003952A6"/>
    <w:rsid w:val="003964A8"/>
    <w:rsid w:val="003A116F"/>
    <w:rsid w:val="003A166E"/>
    <w:rsid w:val="003A20C6"/>
    <w:rsid w:val="003A28B3"/>
    <w:rsid w:val="003A2B64"/>
    <w:rsid w:val="003A3252"/>
    <w:rsid w:val="003A33AD"/>
    <w:rsid w:val="003A344D"/>
    <w:rsid w:val="003A39B7"/>
    <w:rsid w:val="003A4F2B"/>
    <w:rsid w:val="003B0FE4"/>
    <w:rsid w:val="003B190F"/>
    <w:rsid w:val="003B3668"/>
    <w:rsid w:val="003B3AF1"/>
    <w:rsid w:val="003B44BB"/>
    <w:rsid w:val="003B788B"/>
    <w:rsid w:val="003C21AF"/>
    <w:rsid w:val="003C67B3"/>
    <w:rsid w:val="003D1DE9"/>
    <w:rsid w:val="003D1E8C"/>
    <w:rsid w:val="003D3420"/>
    <w:rsid w:val="003D3B92"/>
    <w:rsid w:val="003D5315"/>
    <w:rsid w:val="003D684B"/>
    <w:rsid w:val="003D7A73"/>
    <w:rsid w:val="003E0164"/>
    <w:rsid w:val="003E180A"/>
    <w:rsid w:val="003E19EA"/>
    <w:rsid w:val="003E5420"/>
    <w:rsid w:val="003E5AD9"/>
    <w:rsid w:val="003E5CDC"/>
    <w:rsid w:val="003E6959"/>
    <w:rsid w:val="003E751E"/>
    <w:rsid w:val="003E768B"/>
    <w:rsid w:val="003F30C2"/>
    <w:rsid w:val="003F325F"/>
    <w:rsid w:val="003F3B9C"/>
    <w:rsid w:val="003F437D"/>
    <w:rsid w:val="003F4456"/>
    <w:rsid w:val="003F5395"/>
    <w:rsid w:val="003F64F9"/>
    <w:rsid w:val="00400B6A"/>
    <w:rsid w:val="00400F4E"/>
    <w:rsid w:val="0040501B"/>
    <w:rsid w:val="00405064"/>
    <w:rsid w:val="00406B55"/>
    <w:rsid w:val="00411199"/>
    <w:rsid w:val="00414A84"/>
    <w:rsid w:val="00415289"/>
    <w:rsid w:val="00421266"/>
    <w:rsid w:val="00422434"/>
    <w:rsid w:val="00423EC0"/>
    <w:rsid w:val="00424CB2"/>
    <w:rsid w:val="0042626B"/>
    <w:rsid w:val="004274DF"/>
    <w:rsid w:val="00433243"/>
    <w:rsid w:val="00436D32"/>
    <w:rsid w:val="00440129"/>
    <w:rsid w:val="00442107"/>
    <w:rsid w:val="00443B56"/>
    <w:rsid w:val="0044422B"/>
    <w:rsid w:val="00445108"/>
    <w:rsid w:val="00452231"/>
    <w:rsid w:val="00452926"/>
    <w:rsid w:val="00453EC7"/>
    <w:rsid w:val="0045424D"/>
    <w:rsid w:val="00456DD9"/>
    <w:rsid w:val="004601C7"/>
    <w:rsid w:val="004604DC"/>
    <w:rsid w:val="00460BC9"/>
    <w:rsid w:val="0046491E"/>
    <w:rsid w:val="00470653"/>
    <w:rsid w:val="00473E48"/>
    <w:rsid w:val="00480F08"/>
    <w:rsid w:val="004812DA"/>
    <w:rsid w:val="0048209C"/>
    <w:rsid w:val="0048424C"/>
    <w:rsid w:val="00491AA9"/>
    <w:rsid w:val="004925D2"/>
    <w:rsid w:val="0049336D"/>
    <w:rsid w:val="004938C4"/>
    <w:rsid w:val="004947CF"/>
    <w:rsid w:val="004A0814"/>
    <w:rsid w:val="004A1F33"/>
    <w:rsid w:val="004A2D0F"/>
    <w:rsid w:val="004A38EB"/>
    <w:rsid w:val="004A5B36"/>
    <w:rsid w:val="004B0C25"/>
    <w:rsid w:val="004B0FD2"/>
    <w:rsid w:val="004B4A95"/>
    <w:rsid w:val="004B6540"/>
    <w:rsid w:val="004C2CA7"/>
    <w:rsid w:val="004C3212"/>
    <w:rsid w:val="004C35F7"/>
    <w:rsid w:val="004C719F"/>
    <w:rsid w:val="004C75C2"/>
    <w:rsid w:val="004C7FB5"/>
    <w:rsid w:val="004D0BF8"/>
    <w:rsid w:val="004D205F"/>
    <w:rsid w:val="004D2BF8"/>
    <w:rsid w:val="004D34B9"/>
    <w:rsid w:val="004D3564"/>
    <w:rsid w:val="004D4297"/>
    <w:rsid w:val="004D4C1F"/>
    <w:rsid w:val="004D60FA"/>
    <w:rsid w:val="004D6675"/>
    <w:rsid w:val="004D7131"/>
    <w:rsid w:val="004E175F"/>
    <w:rsid w:val="004E23BD"/>
    <w:rsid w:val="004E4194"/>
    <w:rsid w:val="004E6239"/>
    <w:rsid w:val="004E6740"/>
    <w:rsid w:val="004E68B0"/>
    <w:rsid w:val="004E7EFA"/>
    <w:rsid w:val="004F27BA"/>
    <w:rsid w:val="004F3379"/>
    <w:rsid w:val="004F5EDC"/>
    <w:rsid w:val="004F7C47"/>
    <w:rsid w:val="00500742"/>
    <w:rsid w:val="00501264"/>
    <w:rsid w:val="005029F1"/>
    <w:rsid w:val="00503270"/>
    <w:rsid w:val="00505E88"/>
    <w:rsid w:val="0050625B"/>
    <w:rsid w:val="005064D2"/>
    <w:rsid w:val="0050694D"/>
    <w:rsid w:val="00506A5E"/>
    <w:rsid w:val="00506CCA"/>
    <w:rsid w:val="0050795F"/>
    <w:rsid w:val="00512992"/>
    <w:rsid w:val="00512A2C"/>
    <w:rsid w:val="005138A8"/>
    <w:rsid w:val="005138BB"/>
    <w:rsid w:val="00516FD6"/>
    <w:rsid w:val="005209EF"/>
    <w:rsid w:val="00521CB5"/>
    <w:rsid w:val="005254EF"/>
    <w:rsid w:val="005255A5"/>
    <w:rsid w:val="00525C38"/>
    <w:rsid w:val="005300F4"/>
    <w:rsid w:val="00534206"/>
    <w:rsid w:val="00534F96"/>
    <w:rsid w:val="00540B2D"/>
    <w:rsid w:val="00541A10"/>
    <w:rsid w:val="0054246A"/>
    <w:rsid w:val="00543836"/>
    <w:rsid w:val="00544200"/>
    <w:rsid w:val="00545AE4"/>
    <w:rsid w:val="00551F3D"/>
    <w:rsid w:val="005538C9"/>
    <w:rsid w:val="00555E15"/>
    <w:rsid w:val="005578DA"/>
    <w:rsid w:val="00560875"/>
    <w:rsid w:val="00560958"/>
    <w:rsid w:val="005636E3"/>
    <w:rsid w:val="00566497"/>
    <w:rsid w:val="00567949"/>
    <w:rsid w:val="005715DC"/>
    <w:rsid w:val="00571C91"/>
    <w:rsid w:val="00571F32"/>
    <w:rsid w:val="00572905"/>
    <w:rsid w:val="00572936"/>
    <w:rsid w:val="00572E52"/>
    <w:rsid w:val="00575C7C"/>
    <w:rsid w:val="00576783"/>
    <w:rsid w:val="00577668"/>
    <w:rsid w:val="00580876"/>
    <w:rsid w:val="00587DF8"/>
    <w:rsid w:val="00594223"/>
    <w:rsid w:val="0059435A"/>
    <w:rsid w:val="005944BA"/>
    <w:rsid w:val="005965A4"/>
    <w:rsid w:val="005A18BF"/>
    <w:rsid w:val="005A3592"/>
    <w:rsid w:val="005A6AA8"/>
    <w:rsid w:val="005A7822"/>
    <w:rsid w:val="005B1936"/>
    <w:rsid w:val="005B53FD"/>
    <w:rsid w:val="005B6B4C"/>
    <w:rsid w:val="005C0EDC"/>
    <w:rsid w:val="005C6171"/>
    <w:rsid w:val="005C7594"/>
    <w:rsid w:val="005D115D"/>
    <w:rsid w:val="005D2CC1"/>
    <w:rsid w:val="005D50F3"/>
    <w:rsid w:val="005D5EBE"/>
    <w:rsid w:val="005F0CF4"/>
    <w:rsid w:val="005F12B7"/>
    <w:rsid w:val="005F2A6D"/>
    <w:rsid w:val="005F2FF2"/>
    <w:rsid w:val="005F3D15"/>
    <w:rsid w:val="005F544C"/>
    <w:rsid w:val="005F60F9"/>
    <w:rsid w:val="00600163"/>
    <w:rsid w:val="006001F7"/>
    <w:rsid w:val="00600491"/>
    <w:rsid w:val="00610B80"/>
    <w:rsid w:val="00610D90"/>
    <w:rsid w:val="00611825"/>
    <w:rsid w:val="0061246E"/>
    <w:rsid w:val="00612749"/>
    <w:rsid w:val="006149B9"/>
    <w:rsid w:val="006152B7"/>
    <w:rsid w:val="0062343E"/>
    <w:rsid w:val="0062575C"/>
    <w:rsid w:val="0062706B"/>
    <w:rsid w:val="0062767C"/>
    <w:rsid w:val="00634BE8"/>
    <w:rsid w:val="00636730"/>
    <w:rsid w:val="006371C3"/>
    <w:rsid w:val="0064227F"/>
    <w:rsid w:val="00646950"/>
    <w:rsid w:val="00652C13"/>
    <w:rsid w:val="00652EC6"/>
    <w:rsid w:val="00654059"/>
    <w:rsid w:val="006601B7"/>
    <w:rsid w:val="00661C9A"/>
    <w:rsid w:val="006627D1"/>
    <w:rsid w:val="00665163"/>
    <w:rsid w:val="00665517"/>
    <w:rsid w:val="00665856"/>
    <w:rsid w:val="00665917"/>
    <w:rsid w:val="006666E8"/>
    <w:rsid w:val="006668F3"/>
    <w:rsid w:val="00667519"/>
    <w:rsid w:val="00671E28"/>
    <w:rsid w:val="00672677"/>
    <w:rsid w:val="00674547"/>
    <w:rsid w:val="00676B5F"/>
    <w:rsid w:val="006823A6"/>
    <w:rsid w:val="00682A4F"/>
    <w:rsid w:val="00682DF0"/>
    <w:rsid w:val="006840EA"/>
    <w:rsid w:val="00685E0D"/>
    <w:rsid w:val="006864E4"/>
    <w:rsid w:val="00690BF1"/>
    <w:rsid w:val="0069496B"/>
    <w:rsid w:val="00694FF8"/>
    <w:rsid w:val="0069735A"/>
    <w:rsid w:val="00697D76"/>
    <w:rsid w:val="006A28B4"/>
    <w:rsid w:val="006A404C"/>
    <w:rsid w:val="006A5E92"/>
    <w:rsid w:val="006A68D8"/>
    <w:rsid w:val="006B16D5"/>
    <w:rsid w:val="006B2DF7"/>
    <w:rsid w:val="006B35EF"/>
    <w:rsid w:val="006B7001"/>
    <w:rsid w:val="006C0E62"/>
    <w:rsid w:val="006C1C71"/>
    <w:rsid w:val="006C2A47"/>
    <w:rsid w:val="006C37C1"/>
    <w:rsid w:val="006C48D1"/>
    <w:rsid w:val="006C7758"/>
    <w:rsid w:val="006D1902"/>
    <w:rsid w:val="006D437B"/>
    <w:rsid w:val="006D6676"/>
    <w:rsid w:val="006D6AF1"/>
    <w:rsid w:val="006D72CB"/>
    <w:rsid w:val="006E498F"/>
    <w:rsid w:val="006E778C"/>
    <w:rsid w:val="006F1324"/>
    <w:rsid w:val="006F1C40"/>
    <w:rsid w:val="006F208E"/>
    <w:rsid w:val="006F2D7E"/>
    <w:rsid w:val="006F501E"/>
    <w:rsid w:val="00701DD6"/>
    <w:rsid w:val="007025A7"/>
    <w:rsid w:val="00703EA7"/>
    <w:rsid w:val="007052A3"/>
    <w:rsid w:val="0070562B"/>
    <w:rsid w:val="007064C0"/>
    <w:rsid w:val="00711198"/>
    <w:rsid w:val="00714B1D"/>
    <w:rsid w:val="007150A4"/>
    <w:rsid w:val="00715241"/>
    <w:rsid w:val="00715306"/>
    <w:rsid w:val="00715B34"/>
    <w:rsid w:val="0071717D"/>
    <w:rsid w:val="00720FB4"/>
    <w:rsid w:val="00723B25"/>
    <w:rsid w:val="0072490E"/>
    <w:rsid w:val="00724EC5"/>
    <w:rsid w:val="0072561A"/>
    <w:rsid w:val="00725663"/>
    <w:rsid w:val="007327AA"/>
    <w:rsid w:val="007334BA"/>
    <w:rsid w:val="00733829"/>
    <w:rsid w:val="007351DF"/>
    <w:rsid w:val="00737034"/>
    <w:rsid w:val="00740B57"/>
    <w:rsid w:val="00741A4F"/>
    <w:rsid w:val="00743100"/>
    <w:rsid w:val="00746622"/>
    <w:rsid w:val="0074792D"/>
    <w:rsid w:val="00747A98"/>
    <w:rsid w:val="00753D55"/>
    <w:rsid w:val="00754E91"/>
    <w:rsid w:val="00756825"/>
    <w:rsid w:val="007623CE"/>
    <w:rsid w:val="007677F5"/>
    <w:rsid w:val="00767C5D"/>
    <w:rsid w:val="007700B8"/>
    <w:rsid w:val="007700D2"/>
    <w:rsid w:val="00770930"/>
    <w:rsid w:val="00772280"/>
    <w:rsid w:val="00775807"/>
    <w:rsid w:val="007803E3"/>
    <w:rsid w:val="00781399"/>
    <w:rsid w:val="007816A8"/>
    <w:rsid w:val="00782ADA"/>
    <w:rsid w:val="0078354D"/>
    <w:rsid w:val="00784BC2"/>
    <w:rsid w:val="007853D3"/>
    <w:rsid w:val="0078784A"/>
    <w:rsid w:val="007903AC"/>
    <w:rsid w:val="00791AA7"/>
    <w:rsid w:val="00791C9F"/>
    <w:rsid w:val="007927BD"/>
    <w:rsid w:val="00797EB5"/>
    <w:rsid w:val="007A0180"/>
    <w:rsid w:val="007A027D"/>
    <w:rsid w:val="007A052A"/>
    <w:rsid w:val="007A0B1A"/>
    <w:rsid w:val="007A0C06"/>
    <w:rsid w:val="007A3905"/>
    <w:rsid w:val="007A3A3F"/>
    <w:rsid w:val="007A4305"/>
    <w:rsid w:val="007A4771"/>
    <w:rsid w:val="007A5509"/>
    <w:rsid w:val="007A65E3"/>
    <w:rsid w:val="007A7936"/>
    <w:rsid w:val="007B2161"/>
    <w:rsid w:val="007B7786"/>
    <w:rsid w:val="007B7FB6"/>
    <w:rsid w:val="007C1BAF"/>
    <w:rsid w:val="007C2E08"/>
    <w:rsid w:val="007C5823"/>
    <w:rsid w:val="007C7964"/>
    <w:rsid w:val="007C7D75"/>
    <w:rsid w:val="007D3BDF"/>
    <w:rsid w:val="007D4ED0"/>
    <w:rsid w:val="007D5244"/>
    <w:rsid w:val="007E15FD"/>
    <w:rsid w:val="007E47FA"/>
    <w:rsid w:val="007E506D"/>
    <w:rsid w:val="007E7013"/>
    <w:rsid w:val="007F0098"/>
    <w:rsid w:val="007F497E"/>
    <w:rsid w:val="007F7BE9"/>
    <w:rsid w:val="00801485"/>
    <w:rsid w:val="00801902"/>
    <w:rsid w:val="00802E37"/>
    <w:rsid w:val="00803929"/>
    <w:rsid w:val="00803C53"/>
    <w:rsid w:val="00803E7F"/>
    <w:rsid w:val="0080472A"/>
    <w:rsid w:val="0080566A"/>
    <w:rsid w:val="00805DBC"/>
    <w:rsid w:val="00806513"/>
    <w:rsid w:val="008122F9"/>
    <w:rsid w:val="00814671"/>
    <w:rsid w:val="0081554D"/>
    <w:rsid w:val="00816D45"/>
    <w:rsid w:val="00816DB9"/>
    <w:rsid w:val="008173DB"/>
    <w:rsid w:val="00821A0D"/>
    <w:rsid w:val="00822CA2"/>
    <w:rsid w:val="0082531F"/>
    <w:rsid w:val="00825595"/>
    <w:rsid w:val="00827A1D"/>
    <w:rsid w:val="0083159F"/>
    <w:rsid w:val="008330ED"/>
    <w:rsid w:val="00833137"/>
    <w:rsid w:val="008334EE"/>
    <w:rsid w:val="008343CC"/>
    <w:rsid w:val="00835BC9"/>
    <w:rsid w:val="00835FC7"/>
    <w:rsid w:val="0083626D"/>
    <w:rsid w:val="008362B9"/>
    <w:rsid w:val="00836F80"/>
    <w:rsid w:val="0084161B"/>
    <w:rsid w:val="00844762"/>
    <w:rsid w:val="00846B2C"/>
    <w:rsid w:val="00847D5B"/>
    <w:rsid w:val="00850A16"/>
    <w:rsid w:val="00852290"/>
    <w:rsid w:val="00857D31"/>
    <w:rsid w:val="00860623"/>
    <w:rsid w:val="00860BC0"/>
    <w:rsid w:val="008634F2"/>
    <w:rsid w:val="00864046"/>
    <w:rsid w:val="00864D2A"/>
    <w:rsid w:val="00866369"/>
    <w:rsid w:val="0087125E"/>
    <w:rsid w:val="00871774"/>
    <w:rsid w:val="008728A8"/>
    <w:rsid w:val="00874805"/>
    <w:rsid w:val="008748CE"/>
    <w:rsid w:val="00876518"/>
    <w:rsid w:val="00883C4C"/>
    <w:rsid w:val="00884D5E"/>
    <w:rsid w:val="0088500D"/>
    <w:rsid w:val="00893C60"/>
    <w:rsid w:val="00894CE1"/>
    <w:rsid w:val="0089588E"/>
    <w:rsid w:val="008975F7"/>
    <w:rsid w:val="008A1264"/>
    <w:rsid w:val="008A17FE"/>
    <w:rsid w:val="008A33D5"/>
    <w:rsid w:val="008A51E1"/>
    <w:rsid w:val="008A5B30"/>
    <w:rsid w:val="008A6A7B"/>
    <w:rsid w:val="008B1CCC"/>
    <w:rsid w:val="008B2A78"/>
    <w:rsid w:val="008B3604"/>
    <w:rsid w:val="008B5A06"/>
    <w:rsid w:val="008B6313"/>
    <w:rsid w:val="008C1689"/>
    <w:rsid w:val="008C25EA"/>
    <w:rsid w:val="008C2858"/>
    <w:rsid w:val="008C62C7"/>
    <w:rsid w:val="008D3EEA"/>
    <w:rsid w:val="008D5B75"/>
    <w:rsid w:val="008D619A"/>
    <w:rsid w:val="008D7EB6"/>
    <w:rsid w:val="008E0F00"/>
    <w:rsid w:val="008E0FE1"/>
    <w:rsid w:val="008E40BF"/>
    <w:rsid w:val="008E4104"/>
    <w:rsid w:val="008E59C9"/>
    <w:rsid w:val="008E5B32"/>
    <w:rsid w:val="008E74BB"/>
    <w:rsid w:val="008F3D0C"/>
    <w:rsid w:val="008F44AB"/>
    <w:rsid w:val="008F4F5C"/>
    <w:rsid w:val="008F73B3"/>
    <w:rsid w:val="008F793C"/>
    <w:rsid w:val="009016A9"/>
    <w:rsid w:val="009028C0"/>
    <w:rsid w:val="00903159"/>
    <w:rsid w:val="00910522"/>
    <w:rsid w:val="00911664"/>
    <w:rsid w:val="00911F33"/>
    <w:rsid w:val="009122BE"/>
    <w:rsid w:val="0091454B"/>
    <w:rsid w:val="009170D1"/>
    <w:rsid w:val="0091790B"/>
    <w:rsid w:val="009179BA"/>
    <w:rsid w:val="009200D0"/>
    <w:rsid w:val="0092113D"/>
    <w:rsid w:val="00921711"/>
    <w:rsid w:val="0092221A"/>
    <w:rsid w:val="009232D1"/>
    <w:rsid w:val="00925119"/>
    <w:rsid w:val="00930348"/>
    <w:rsid w:val="009311A2"/>
    <w:rsid w:val="0093522C"/>
    <w:rsid w:val="00935AA6"/>
    <w:rsid w:val="00936BE6"/>
    <w:rsid w:val="00943C98"/>
    <w:rsid w:val="009453A1"/>
    <w:rsid w:val="00945867"/>
    <w:rsid w:val="00946DB5"/>
    <w:rsid w:val="009529D1"/>
    <w:rsid w:val="00952B94"/>
    <w:rsid w:val="0095346C"/>
    <w:rsid w:val="00955BF5"/>
    <w:rsid w:val="00955DC5"/>
    <w:rsid w:val="00963A14"/>
    <w:rsid w:val="00964B04"/>
    <w:rsid w:val="00966030"/>
    <w:rsid w:val="00967642"/>
    <w:rsid w:val="00967A9E"/>
    <w:rsid w:val="00970EB8"/>
    <w:rsid w:val="00973029"/>
    <w:rsid w:val="00974666"/>
    <w:rsid w:val="0097532A"/>
    <w:rsid w:val="009768E9"/>
    <w:rsid w:val="00983D64"/>
    <w:rsid w:val="00984DD5"/>
    <w:rsid w:val="0098517E"/>
    <w:rsid w:val="00990031"/>
    <w:rsid w:val="009912FE"/>
    <w:rsid w:val="009934D4"/>
    <w:rsid w:val="00993E0F"/>
    <w:rsid w:val="009B67E3"/>
    <w:rsid w:val="009B69D6"/>
    <w:rsid w:val="009C0375"/>
    <w:rsid w:val="009C4D81"/>
    <w:rsid w:val="009C72D9"/>
    <w:rsid w:val="009D1818"/>
    <w:rsid w:val="009D4072"/>
    <w:rsid w:val="009D64DD"/>
    <w:rsid w:val="009D6590"/>
    <w:rsid w:val="009E0010"/>
    <w:rsid w:val="009E0B38"/>
    <w:rsid w:val="009E17E7"/>
    <w:rsid w:val="009E1F2D"/>
    <w:rsid w:val="009E309A"/>
    <w:rsid w:val="009E4045"/>
    <w:rsid w:val="009E42FF"/>
    <w:rsid w:val="009E6B1F"/>
    <w:rsid w:val="009F481B"/>
    <w:rsid w:val="009F4EAE"/>
    <w:rsid w:val="009F5F1A"/>
    <w:rsid w:val="009F6CFF"/>
    <w:rsid w:val="009F7746"/>
    <w:rsid w:val="00A00B31"/>
    <w:rsid w:val="00A00BB1"/>
    <w:rsid w:val="00A107DA"/>
    <w:rsid w:val="00A1196E"/>
    <w:rsid w:val="00A12775"/>
    <w:rsid w:val="00A13062"/>
    <w:rsid w:val="00A1557F"/>
    <w:rsid w:val="00A1610B"/>
    <w:rsid w:val="00A16803"/>
    <w:rsid w:val="00A168B5"/>
    <w:rsid w:val="00A16E9E"/>
    <w:rsid w:val="00A1701B"/>
    <w:rsid w:val="00A21823"/>
    <w:rsid w:val="00A21F39"/>
    <w:rsid w:val="00A22661"/>
    <w:rsid w:val="00A2443C"/>
    <w:rsid w:val="00A256AE"/>
    <w:rsid w:val="00A25B7F"/>
    <w:rsid w:val="00A26D0F"/>
    <w:rsid w:val="00A300AA"/>
    <w:rsid w:val="00A3137D"/>
    <w:rsid w:val="00A3262F"/>
    <w:rsid w:val="00A36182"/>
    <w:rsid w:val="00A40097"/>
    <w:rsid w:val="00A40184"/>
    <w:rsid w:val="00A40530"/>
    <w:rsid w:val="00A40A6F"/>
    <w:rsid w:val="00A41200"/>
    <w:rsid w:val="00A46E35"/>
    <w:rsid w:val="00A51464"/>
    <w:rsid w:val="00A51FCB"/>
    <w:rsid w:val="00A5304E"/>
    <w:rsid w:val="00A533BF"/>
    <w:rsid w:val="00A5401E"/>
    <w:rsid w:val="00A56D39"/>
    <w:rsid w:val="00A56E9A"/>
    <w:rsid w:val="00A62CDB"/>
    <w:rsid w:val="00A63E6F"/>
    <w:rsid w:val="00A65CB7"/>
    <w:rsid w:val="00A66F18"/>
    <w:rsid w:val="00A67E4E"/>
    <w:rsid w:val="00A733EB"/>
    <w:rsid w:val="00A74FC5"/>
    <w:rsid w:val="00A769A5"/>
    <w:rsid w:val="00A80BCF"/>
    <w:rsid w:val="00A818A1"/>
    <w:rsid w:val="00A819AF"/>
    <w:rsid w:val="00A8433A"/>
    <w:rsid w:val="00A85EC3"/>
    <w:rsid w:val="00A873FA"/>
    <w:rsid w:val="00A94083"/>
    <w:rsid w:val="00A96641"/>
    <w:rsid w:val="00AA3669"/>
    <w:rsid w:val="00AA4131"/>
    <w:rsid w:val="00AA4BA0"/>
    <w:rsid w:val="00AB199C"/>
    <w:rsid w:val="00AB293A"/>
    <w:rsid w:val="00AB2ABD"/>
    <w:rsid w:val="00AB3D8B"/>
    <w:rsid w:val="00AB72C6"/>
    <w:rsid w:val="00AB784D"/>
    <w:rsid w:val="00AC0C0F"/>
    <w:rsid w:val="00AC24CA"/>
    <w:rsid w:val="00AC4255"/>
    <w:rsid w:val="00AC773E"/>
    <w:rsid w:val="00AC7F23"/>
    <w:rsid w:val="00AD4CD7"/>
    <w:rsid w:val="00AD6329"/>
    <w:rsid w:val="00AE0BFD"/>
    <w:rsid w:val="00AE16E1"/>
    <w:rsid w:val="00AE2D03"/>
    <w:rsid w:val="00AE3EA5"/>
    <w:rsid w:val="00AE4A61"/>
    <w:rsid w:val="00AE4CB3"/>
    <w:rsid w:val="00AE4D00"/>
    <w:rsid w:val="00AE5065"/>
    <w:rsid w:val="00AE53E8"/>
    <w:rsid w:val="00AE5450"/>
    <w:rsid w:val="00AE680D"/>
    <w:rsid w:val="00AE72EA"/>
    <w:rsid w:val="00AE7C17"/>
    <w:rsid w:val="00AF0B7E"/>
    <w:rsid w:val="00AF1A87"/>
    <w:rsid w:val="00AF3E3C"/>
    <w:rsid w:val="00AF7CF3"/>
    <w:rsid w:val="00B01310"/>
    <w:rsid w:val="00B0163D"/>
    <w:rsid w:val="00B016D0"/>
    <w:rsid w:val="00B05A1E"/>
    <w:rsid w:val="00B071FB"/>
    <w:rsid w:val="00B10D7F"/>
    <w:rsid w:val="00B16960"/>
    <w:rsid w:val="00B174D3"/>
    <w:rsid w:val="00B17AD8"/>
    <w:rsid w:val="00B239A7"/>
    <w:rsid w:val="00B2604B"/>
    <w:rsid w:val="00B26CE8"/>
    <w:rsid w:val="00B27D4F"/>
    <w:rsid w:val="00B30011"/>
    <w:rsid w:val="00B301FE"/>
    <w:rsid w:val="00B30919"/>
    <w:rsid w:val="00B318CC"/>
    <w:rsid w:val="00B35776"/>
    <w:rsid w:val="00B35D55"/>
    <w:rsid w:val="00B37EC1"/>
    <w:rsid w:val="00B40906"/>
    <w:rsid w:val="00B41FBA"/>
    <w:rsid w:val="00B43700"/>
    <w:rsid w:val="00B50346"/>
    <w:rsid w:val="00B50E7E"/>
    <w:rsid w:val="00B52135"/>
    <w:rsid w:val="00B558BE"/>
    <w:rsid w:val="00B56889"/>
    <w:rsid w:val="00B57BFC"/>
    <w:rsid w:val="00B61467"/>
    <w:rsid w:val="00B61793"/>
    <w:rsid w:val="00B641F6"/>
    <w:rsid w:val="00B64954"/>
    <w:rsid w:val="00B6680E"/>
    <w:rsid w:val="00B744AA"/>
    <w:rsid w:val="00B816CE"/>
    <w:rsid w:val="00B82053"/>
    <w:rsid w:val="00B83056"/>
    <w:rsid w:val="00B94F97"/>
    <w:rsid w:val="00BA1C4D"/>
    <w:rsid w:val="00BA5587"/>
    <w:rsid w:val="00BB24C7"/>
    <w:rsid w:val="00BB307A"/>
    <w:rsid w:val="00BB4D9B"/>
    <w:rsid w:val="00BC00D5"/>
    <w:rsid w:val="00BC0AD9"/>
    <w:rsid w:val="00BC4469"/>
    <w:rsid w:val="00BC4A1F"/>
    <w:rsid w:val="00BC72AF"/>
    <w:rsid w:val="00BC76EB"/>
    <w:rsid w:val="00BD003E"/>
    <w:rsid w:val="00BD1787"/>
    <w:rsid w:val="00BD1B91"/>
    <w:rsid w:val="00BD31DF"/>
    <w:rsid w:val="00BD58D4"/>
    <w:rsid w:val="00BE019C"/>
    <w:rsid w:val="00BE0849"/>
    <w:rsid w:val="00BE0FA6"/>
    <w:rsid w:val="00BE27CE"/>
    <w:rsid w:val="00BE5DDE"/>
    <w:rsid w:val="00BE6CBA"/>
    <w:rsid w:val="00BE6F7D"/>
    <w:rsid w:val="00BE7427"/>
    <w:rsid w:val="00BF0411"/>
    <w:rsid w:val="00C00289"/>
    <w:rsid w:val="00C00C7D"/>
    <w:rsid w:val="00C00CBB"/>
    <w:rsid w:val="00C00FE0"/>
    <w:rsid w:val="00C01402"/>
    <w:rsid w:val="00C05842"/>
    <w:rsid w:val="00C06921"/>
    <w:rsid w:val="00C06BF3"/>
    <w:rsid w:val="00C11A3C"/>
    <w:rsid w:val="00C11A90"/>
    <w:rsid w:val="00C14C5E"/>
    <w:rsid w:val="00C1592A"/>
    <w:rsid w:val="00C20060"/>
    <w:rsid w:val="00C21689"/>
    <w:rsid w:val="00C2398A"/>
    <w:rsid w:val="00C24409"/>
    <w:rsid w:val="00C24C81"/>
    <w:rsid w:val="00C254A8"/>
    <w:rsid w:val="00C255C3"/>
    <w:rsid w:val="00C27241"/>
    <w:rsid w:val="00C27433"/>
    <w:rsid w:val="00C27AD8"/>
    <w:rsid w:val="00C30AF8"/>
    <w:rsid w:val="00C30CF2"/>
    <w:rsid w:val="00C317C1"/>
    <w:rsid w:val="00C317D6"/>
    <w:rsid w:val="00C33463"/>
    <w:rsid w:val="00C343DC"/>
    <w:rsid w:val="00C34823"/>
    <w:rsid w:val="00C4491C"/>
    <w:rsid w:val="00C506AF"/>
    <w:rsid w:val="00C516D2"/>
    <w:rsid w:val="00C5211E"/>
    <w:rsid w:val="00C52524"/>
    <w:rsid w:val="00C564AC"/>
    <w:rsid w:val="00C579AA"/>
    <w:rsid w:val="00C60D58"/>
    <w:rsid w:val="00C61495"/>
    <w:rsid w:val="00C63C3D"/>
    <w:rsid w:val="00C65226"/>
    <w:rsid w:val="00C667FA"/>
    <w:rsid w:val="00C70DEF"/>
    <w:rsid w:val="00C70FA8"/>
    <w:rsid w:val="00C7450B"/>
    <w:rsid w:val="00C74DF2"/>
    <w:rsid w:val="00C761BC"/>
    <w:rsid w:val="00C77F53"/>
    <w:rsid w:val="00C81DAE"/>
    <w:rsid w:val="00C82E1C"/>
    <w:rsid w:val="00C84421"/>
    <w:rsid w:val="00C84C91"/>
    <w:rsid w:val="00C8628C"/>
    <w:rsid w:val="00C870BF"/>
    <w:rsid w:val="00C874C0"/>
    <w:rsid w:val="00C878BC"/>
    <w:rsid w:val="00C9148E"/>
    <w:rsid w:val="00C91D15"/>
    <w:rsid w:val="00C927F2"/>
    <w:rsid w:val="00C93A81"/>
    <w:rsid w:val="00C95073"/>
    <w:rsid w:val="00CA114C"/>
    <w:rsid w:val="00CA33B3"/>
    <w:rsid w:val="00CB1318"/>
    <w:rsid w:val="00CB304B"/>
    <w:rsid w:val="00CB382B"/>
    <w:rsid w:val="00CB4B85"/>
    <w:rsid w:val="00CB5D27"/>
    <w:rsid w:val="00CB6AE3"/>
    <w:rsid w:val="00CC0119"/>
    <w:rsid w:val="00CC0CF5"/>
    <w:rsid w:val="00CC32DD"/>
    <w:rsid w:val="00CD0433"/>
    <w:rsid w:val="00CD18A0"/>
    <w:rsid w:val="00CD1C15"/>
    <w:rsid w:val="00CD25BD"/>
    <w:rsid w:val="00CD6148"/>
    <w:rsid w:val="00CE005C"/>
    <w:rsid w:val="00CE2B43"/>
    <w:rsid w:val="00CE4A84"/>
    <w:rsid w:val="00CF3E4A"/>
    <w:rsid w:val="00CF59E4"/>
    <w:rsid w:val="00CF64C8"/>
    <w:rsid w:val="00CF6F8F"/>
    <w:rsid w:val="00D0194B"/>
    <w:rsid w:val="00D022E9"/>
    <w:rsid w:val="00D03171"/>
    <w:rsid w:val="00D03DF6"/>
    <w:rsid w:val="00D050A5"/>
    <w:rsid w:val="00D0516A"/>
    <w:rsid w:val="00D10056"/>
    <w:rsid w:val="00D12B6F"/>
    <w:rsid w:val="00D161F0"/>
    <w:rsid w:val="00D16EAF"/>
    <w:rsid w:val="00D225EF"/>
    <w:rsid w:val="00D22C8D"/>
    <w:rsid w:val="00D24E4E"/>
    <w:rsid w:val="00D24F0A"/>
    <w:rsid w:val="00D26C1A"/>
    <w:rsid w:val="00D348F5"/>
    <w:rsid w:val="00D3628B"/>
    <w:rsid w:val="00D362A1"/>
    <w:rsid w:val="00D37232"/>
    <w:rsid w:val="00D4187C"/>
    <w:rsid w:val="00D422DB"/>
    <w:rsid w:val="00D426D2"/>
    <w:rsid w:val="00D42865"/>
    <w:rsid w:val="00D46374"/>
    <w:rsid w:val="00D46BE8"/>
    <w:rsid w:val="00D528D0"/>
    <w:rsid w:val="00D53974"/>
    <w:rsid w:val="00D53C60"/>
    <w:rsid w:val="00D54A6A"/>
    <w:rsid w:val="00D5528C"/>
    <w:rsid w:val="00D558F6"/>
    <w:rsid w:val="00D56C69"/>
    <w:rsid w:val="00D61586"/>
    <w:rsid w:val="00D61823"/>
    <w:rsid w:val="00D64780"/>
    <w:rsid w:val="00D672F9"/>
    <w:rsid w:val="00D70A85"/>
    <w:rsid w:val="00D7129B"/>
    <w:rsid w:val="00D71FB7"/>
    <w:rsid w:val="00D72064"/>
    <w:rsid w:val="00D72E69"/>
    <w:rsid w:val="00D74F67"/>
    <w:rsid w:val="00D751C8"/>
    <w:rsid w:val="00D76819"/>
    <w:rsid w:val="00D77257"/>
    <w:rsid w:val="00D8052F"/>
    <w:rsid w:val="00D823E6"/>
    <w:rsid w:val="00D82F18"/>
    <w:rsid w:val="00D83DB1"/>
    <w:rsid w:val="00D84372"/>
    <w:rsid w:val="00D84519"/>
    <w:rsid w:val="00D9735F"/>
    <w:rsid w:val="00DA4598"/>
    <w:rsid w:val="00DA7457"/>
    <w:rsid w:val="00DA771D"/>
    <w:rsid w:val="00DB2096"/>
    <w:rsid w:val="00DB247A"/>
    <w:rsid w:val="00DB2489"/>
    <w:rsid w:val="00DB51CF"/>
    <w:rsid w:val="00DB6C80"/>
    <w:rsid w:val="00DB6DE5"/>
    <w:rsid w:val="00DC00E8"/>
    <w:rsid w:val="00DC1C68"/>
    <w:rsid w:val="00DC5F12"/>
    <w:rsid w:val="00DD17DF"/>
    <w:rsid w:val="00DD3C2A"/>
    <w:rsid w:val="00DD590D"/>
    <w:rsid w:val="00DD775D"/>
    <w:rsid w:val="00DE2880"/>
    <w:rsid w:val="00DE3C8E"/>
    <w:rsid w:val="00DE51C0"/>
    <w:rsid w:val="00DE5419"/>
    <w:rsid w:val="00DE63E2"/>
    <w:rsid w:val="00DF37CA"/>
    <w:rsid w:val="00DF580F"/>
    <w:rsid w:val="00DF581C"/>
    <w:rsid w:val="00DF5A16"/>
    <w:rsid w:val="00DF7101"/>
    <w:rsid w:val="00DF7194"/>
    <w:rsid w:val="00E00120"/>
    <w:rsid w:val="00E00B36"/>
    <w:rsid w:val="00E01F21"/>
    <w:rsid w:val="00E06BC7"/>
    <w:rsid w:val="00E100BB"/>
    <w:rsid w:val="00E1173D"/>
    <w:rsid w:val="00E11848"/>
    <w:rsid w:val="00E1201B"/>
    <w:rsid w:val="00E15C75"/>
    <w:rsid w:val="00E163FC"/>
    <w:rsid w:val="00E25F7B"/>
    <w:rsid w:val="00E267CA"/>
    <w:rsid w:val="00E31A79"/>
    <w:rsid w:val="00E327EA"/>
    <w:rsid w:val="00E335F0"/>
    <w:rsid w:val="00E3389C"/>
    <w:rsid w:val="00E3738A"/>
    <w:rsid w:val="00E37C10"/>
    <w:rsid w:val="00E41AA9"/>
    <w:rsid w:val="00E4498A"/>
    <w:rsid w:val="00E46437"/>
    <w:rsid w:val="00E475F0"/>
    <w:rsid w:val="00E47E14"/>
    <w:rsid w:val="00E47ED4"/>
    <w:rsid w:val="00E52D2D"/>
    <w:rsid w:val="00E563DE"/>
    <w:rsid w:val="00E656AC"/>
    <w:rsid w:val="00E66617"/>
    <w:rsid w:val="00E7242E"/>
    <w:rsid w:val="00E7697B"/>
    <w:rsid w:val="00E769BF"/>
    <w:rsid w:val="00E770FE"/>
    <w:rsid w:val="00E77F2C"/>
    <w:rsid w:val="00E77F6A"/>
    <w:rsid w:val="00E8008D"/>
    <w:rsid w:val="00E80F18"/>
    <w:rsid w:val="00E81B9F"/>
    <w:rsid w:val="00E87B09"/>
    <w:rsid w:val="00E9162D"/>
    <w:rsid w:val="00E92DDF"/>
    <w:rsid w:val="00E97653"/>
    <w:rsid w:val="00E97C44"/>
    <w:rsid w:val="00EA0914"/>
    <w:rsid w:val="00EA1972"/>
    <w:rsid w:val="00EA2852"/>
    <w:rsid w:val="00EA4E1A"/>
    <w:rsid w:val="00EA4EFA"/>
    <w:rsid w:val="00EA5212"/>
    <w:rsid w:val="00EA6471"/>
    <w:rsid w:val="00EA73F0"/>
    <w:rsid w:val="00EB7F7E"/>
    <w:rsid w:val="00EC06F4"/>
    <w:rsid w:val="00EC6C5E"/>
    <w:rsid w:val="00ED056E"/>
    <w:rsid w:val="00ED2EC9"/>
    <w:rsid w:val="00ED3102"/>
    <w:rsid w:val="00ED5CD5"/>
    <w:rsid w:val="00EE236C"/>
    <w:rsid w:val="00EE504C"/>
    <w:rsid w:val="00EE797C"/>
    <w:rsid w:val="00EF1BEE"/>
    <w:rsid w:val="00EF1DD3"/>
    <w:rsid w:val="00EF6E9C"/>
    <w:rsid w:val="00F00083"/>
    <w:rsid w:val="00F006AF"/>
    <w:rsid w:val="00F00C06"/>
    <w:rsid w:val="00F10CBA"/>
    <w:rsid w:val="00F12253"/>
    <w:rsid w:val="00F12E6E"/>
    <w:rsid w:val="00F1311F"/>
    <w:rsid w:val="00F15641"/>
    <w:rsid w:val="00F16805"/>
    <w:rsid w:val="00F16936"/>
    <w:rsid w:val="00F21DF0"/>
    <w:rsid w:val="00F27069"/>
    <w:rsid w:val="00F33C6C"/>
    <w:rsid w:val="00F34BFC"/>
    <w:rsid w:val="00F37440"/>
    <w:rsid w:val="00F37DB7"/>
    <w:rsid w:val="00F402B6"/>
    <w:rsid w:val="00F4121B"/>
    <w:rsid w:val="00F4305B"/>
    <w:rsid w:val="00F44139"/>
    <w:rsid w:val="00F46540"/>
    <w:rsid w:val="00F5259D"/>
    <w:rsid w:val="00F539FB"/>
    <w:rsid w:val="00F54E1F"/>
    <w:rsid w:val="00F55485"/>
    <w:rsid w:val="00F5617D"/>
    <w:rsid w:val="00F57EA8"/>
    <w:rsid w:val="00F6003F"/>
    <w:rsid w:val="00F61146"/>
    <w:rsid w:val="00F616E4"/>
    <w:rsid w:val="00F62D9B"/>
    <w:rsid w:val="00F638EA"/>
    <w:rsid w:val="00F63B3A"/>
    <w:rsid w:val="00F647D1"/>
    <w:rsid w:val="00F64B2D"/>
    <w:rsid w:val="00F64FD6"/>
    <w:rsid w:val="00F6563C"/>
    <w:rsid w:val="00F66430"/>
    <w:rsid w:val="00F714D9"/>
    <w:rsid w:val="00F72A96"/>
    <w:rsid w:val="00F74261"/>
    <w:rsid w:val="00F76614"/>
    <w:rsid w:val="00F8040F"/>
    <w:rsid w:val="00F8069A"/>
    <w:rsid w:val="00F80DEA"/>
    <w:rsid w:val="00F819D5"/>
    <w:rsid w:val="00F81F5B"/>
    <w:rsid w:val="00F8318D"/>
    <w:rsid w:val="00F83EE6"/>
    <w:rsid w:val="00F87623"/>
    <w:rsid w:val="00F91DFD"/>
    <w:rsid w:val="00F93A22"/>
    <w:rsid w:val="00F93B62"/>
    <w:rsid w:val="00F9553A"/>
    <w:rsid w:val="00F96C0F"/>
    <w:rsid w:val="00F9737A"/>
    <w:rsid w:val="00F97F92"/>
    <w:rsid w:val="00FA1043"/>
    <w:rsid w:val="00FA554E"/>
    <w:rsid w:val="00FA5AB2"/>
    <w:rsid w:val="00FA605D"/>
    <w:rsid w:val="00FA69B5"/>
    <w:rsid w:val="00FA6B98"/>
    <w:rsid w:val="00FA78A2"/>
    <w:rsid w:val="00FA7FA0"/>
    <w:rsid w:val="00FB0A7A"/>
    <w:rsid w:val="00FB4B35"/>
    <w:rsid w:val="00FB7779"/>
    <w:rsid w:val="00FC11AF"/>
    <w:rsid w:val="00FC156B"/>
    <w:rsid w:val="00FC269C"/>
    <w:rsid w:val="00FC5CA6"/>
    <w:rsid w:val="00FD195B"/>
    <w:rsid w:val="00FD4A6B"/>
    <w:rsid w:val="00FD4F73"/>
    <w:rsid w:val="00FD5B6A"/>
    <w:rsid w:val="00FE0CD4"/>
    <w:rsid w:val="00FE237E"/>
    <w:rsid w:val="00FE5FF9"/>
    <w:rsid w:val="00FE631A"/>
    <w:rsid w:val="00FF10F0"/>
    <w:rsid w:val="00FF18A4"/>
    <w:rsid w:val="00FF4C16"/>
    <w:rsid w:val="00FF586A"/>
    <w:rsid w:val="00FF58A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0CBC91"/>
  <w15:docId w15:val="{D0196BC8-34B2-4B97-A976-C8022A11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7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91"/>
    <w:pPr>
      <w:spacing w:after="0"/>
    </w:pPr>
    <w:rPr>
      <w:rFonts w:ascii="Verdana" w:hAnsi="Verdana"/>
      <w:sz w:val="20"/>
    </w:rPr>
  </w:style>
  <w:style w:type="paragraph" w:styleId="Titre1">
    <w:name w:val="heading 1"/>
    <w:aliases w:val="Headline,Heading 1 (NN),Titre 1.,Partie,Partie1,Partie2,Partie3,Partie4,Partie5,Partie6,Partie7,Partie8,Partie9,Partie10,Partie11,Partie21,Partie31,Partie41,Partie51,Partie61,Partie71,Partie81,Partie91,Partie101,Partie12,Partie22,Partie32,h1,1,g"/>
    <w:basedOn w:val="Normal"/>
    <w:next w:val="Normal"/>
    <w:link w:val="Titre1Car"/>
    <w:qFormat/>
    <w:rsid w:val="000E7BC3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h2,2,headi,heading2,h21,h22,21,Heading Two,Prophead 2,HD2,H2,PIP Head 2,heading 2,ASAPHeading 2,Titre 2 CEA,Gliederung2,h2 (TOC),(Alt+2),Bold 14,L2,head 2,header2,head 21,header21,head 22,header22,h23,head 23,header23,h211,head 211,header211,T2"/>
    <w:basedOn w:val="Normal"/>
    <w:next w:val="Normal"/>
    <w:link w:val="Titre2Car"/>
    <w:autoRedefine/>
    <w:qFormat/>
    <w:rsid w:val="000E7BC3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Helvetica" w:eastAsia="Times" w:hAnsi="Helvetica" w:cs="Times New Roman"/>
      <w:i/>
      <w:iCs/>
      <w:sz w:val="28"/>
      <w:szCs w:val="28"/>
      <w:lang w:eastAsia="fr-FR"/>
    </w:rPr>
  </w:style>
  <w:style w:type="paragraph" w:styleId="Titre3">
    <w:name w:val="heading 3"/>
    <w:aliases w:val="h3,h31,Heading Three,Prophead 3,TextProp,3,Titre niveau 3,H3,Arial 12 Fett,ASAPHeading 3,Titre 31,t3.T3,l3,CT,Titre 3 SQ,T3,Section,Section1,Section2,Section3,Section4,Section5,Section6,Section7,Section8,Section9,Section10,Section11,heading 3"/>
    <w:basedOn w:val="Normal"/>
    <w:next w:val="Normal"/>
    <w:link w:val="Titre3Car"/>
    <w:autoRedefine/>
    <w:qFormat/>
    <w:rsid w:val="000E7BC3"/>
    <w:pPr>
      <w:keepNext/>
      <w:numPr>
        <w:ilvl w:val="2"/>
        <w:numId w:val="7"/>
      </w:numPr>
      <w:spacing w:before="240" w:after="120" w:line="240" w:lineRule="auto"/>
      <w:outlineLvl w:val="2"/>
    </w:pPr>
    <w:rPr>
      <w:rFonts w:ascii="Arial" w:eastAsia="Times" w:hAnsi="Arial" w:cs="Times New Roman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qFormat/>
    <w:rsid w:val="0061246E"/>
    <w:pPr>
      <w:keepNext/>
      <w:tabs>
        <w:tab w:val="num" w:pos="864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bCs/>
      <w:i/>
      <w:szCs w:val="28"/>
    </w:rPr>
  </w:style>
  <w:style w:type="paragraph" w:styleId="Titre5">
    <w:name w:val="heading 5"/>
    <w:basedOn w:val="Normal"/>
    <w:next w:val="Normal"/>
    <w:link w:val="Titre5Car"/>
    <w:qFormat/>
    <w:rsid w:val="0061246E"/>
    <w:pPr>
      <w:tabs>
        <w:tab w:val="num" w:pos="1008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Titre6">
    <w:name w:val="heading 6"/>
    <w:basedOn w:val="Normal"/>
    <w:next w:val="Normal"/>
    <w:link w:val="Titre6Car"/>
    <w:qFormat/>
    <w:rsid w:val="0061246E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</w:rPr>
  </w:style>
  <w:style w:type="paragraph" w:styleId="Titre7">
    <w:name w:val="heading 7"/>
    <w:basedOn w:val="Normal"/>
    <w:next w:val="Normal"/>
    <w:link w:val="Titre7Car"/>
    <w:qFormat/>
    <w:rsid w:val="0061246E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b/>
      <w:szCs w:val="24"/>
    </w:rPr>
  </w:style>
  <w:style w:type="paragraph" w:styleId="Titre8">
    <w:name w:val="heading 8"/>
    <w:basedOn w:val="Normal"/>
    <w:next w:val="Normal"/>
    <w:link w:val="Titre8Car"/>
    <w:qFormat/>
    <w:rsid w:val="0061246E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1246E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ody">
    <w:name w:val="Body"/>
    <w:aliases w:val="b"/>
    <w:basedOn w:val="Normal"/>
    <w:rsid w:val="00B6680E"/>
    <w:pPr>
      <w:spacing w:before="120" w:line="240" w:lineRule="exact"/>
    </w:pPr>
    <w:rPr>
      <w:rFonts w:ascii="Arial" w:eastAsia="Times" w:hAnsi="Arial" w:cs="Times New Roman"/>
      <w:szCs w:val="20"/>
      <w:lang w:eastAsia="fr-FR"/>
    </w:rPr>
  </w:style>
  <w:style w:type="paragraph" w:customStyle="1" w:styleId="xl22">
    <w:name w:val="xl22"/>
    <w:basedOn w:val="Normal"/>
    <w:rsid w:val="00B6680E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lang w:val="en-GB"/>
    </w:rPr>
  </w:style>
  <w:style w:type="table" w:styleId="Grilledutableau">
    <w:name w:val="Table Grid"/>
    <w:basedOn w:val="TableauNormal"/>
    <w:uiPriority w:val="59"/>
    <w:rsid w:val="0004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claire-Accent11">
    <w:name w:val="Liste claire - Accent 11"/>
    <w:basedOn w:val="TableauNormal"/>
    <w:uiPriority w:val="61"/>
    <w:rsid w:val="00044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moyenne2-Accent1">
    <w:name w:val="Medium List 2 Accent 1"/>
    <w:basedOn w:val="TableauNormal"/>
    <w:uiPriority w:val="66"/>
    <w:rsid w:val="00044E1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orps">
    <w:name w:val="Corps"/>
    <w:basedOn w:val="Policepardfaut"/>
    <w:rsid w:val="00044E1F"/>
    <w:rPr>
      <w:rFonts w:ascii="Arial" w:hAnsi="Arial"/>
      <w:sz w:val="20"/>
    </w:rPr>
  </w:style>
  <w:style w:type="paragraph" w:customStyle="1" w:styleId="Heading">
    <w:name w:val="Heading"/>
    <w:basedOn w:val="Normal"/>
    <w:uiPriority w:val="2"/>
    <w:qFormat/>
    <w:rsid w:val="000E7BC3"/>
    <w:pPr>
      <w:keepNext/>
      <w:keepLines/>
      <w:pBdr>
        <w:bottom w:val="single" w:sz="12" w:space="1" w:color="005172"/>
      </w:pBdr>
      <w:spacing w:before="480" w:after="240" w:line="240" w:lineRule="auto"/>
      <w:outlineLvl w:val="0"/>
    </w:pPr>
    <w:rPr>
      <w:rFonts w:ascii="Arial" w:eastAsia="Times New Roman" w:hAnsi="Arial" w:cs="Times New Roman"/>
      <w:b/>
      <w:bCs/>
      <w:color w:val="005172"/>
      <w:sz w:val="44"/>
      <w:szCs w:val="28"/>
      <w:lang w:val="en-GB"/>
    </w:rPr>
  </w:style>
  <w:style w:type="character" w:customStyle="1" w:styleId="Titre1Car">
    <w:name w:val="Titre 1 Car"/>
    <w:aliases w:val="Headline Car,Heading 1 (NN) Car,Titre 1. Car,Partie Car,Partie1 Car,Partie2 Car,Partie3 Car,Partie4 Car,Partie5 Car,Partie6 Car,Partie7 Car,Partie8 Car,Partie9 Car,Partie10 Car,Partie11 Car,Partie21 Car,Partie31 Car,Partie41 Car,Partie51 Car"/>
    <w:basedOn w:val="Policepardfaut"/>
    <w:link w:val="Titre1"/>
    <w:rsid w:val="000E7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7B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E7BC3"/>
    <w:pPr>
      <w:spacing w:before="120" w:after="120"/>
    </w:pPr>
    <w:rPr>
      <w:rFonts w:asciiTheme="minorHAnsi" w:hAnsiTheme="minorHAnsi"/>
      <w:b/>
      <w:bCs/>
      <w:caps/>
      <w:szCs w:val="20"/>
    </w:rPr>
  </w:style>
  <w:style w:type="character" w:styleId="Lienhypertexte">
    <w:name w:val="Hyperlink"/>
    <w:basedOn w:val="Policepardfaut"/>
    <w:uiPriority w:val="99"/>
    <w:unhideWhenUsed/>
    <w:rsid w:val="000E7BC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7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7BC3"/>
    <w:rPr>
      <w:rFonts w:ascii="Tahoma" w:hAnsi="Tahoma" w:cs="Tahoma"/>
      <w:sz w:val="16"/>
      <w:szCs w:val="16"/>
    </w:rPr>
  </w:style>
  <w:style w:type="character" w:customStyle="1" w:styleId="Titre2Car">
    <w:name w:val="Titre 2 Car"/>
    <w:aliases w:val="h2 Car,2 Car,headi Car,heading2 Car,h21 Car,h22 Car,21 Car,Heading Two Car,Prophead 2 Car,HD2 Car,H2 Car,PIP Head 2 Car,heading 2 Car,ASAPHeading 2 Car,Titre 2 CEA Car,Gliederung2 Car,h2 (TOC) Car,(Alt+2) Car,Bold 14 Car,L2 Car,head 2 Car"/>
    <w:basedOn w:val="Policepardfaut"/>
    <w:link w:val="Titre2"/>
    <w:rsid w:val="000E7BC3"/>
    <w:rPr>
      <w:rFonts w:ascii="Helvetica" w:eastAsia="Times" w:hAnsi="Helvetica" w:cs="Times New Roman"/>
      <w:i/>
      <w:iCs/>
      <w:sz w:val="28"/>
      <w:szCs w:val="28"/>
      <w:lang w:eastAsia="fr-FR"/>
    </w:rPr>
  </w:style>
  <w:style w:type="character" w:customStyle="1" w:styleId="Titre3Car">
    <w:name w:val="Titre 3 Car"/>
    <w:aliases w:val="h3 Car,h31 Car,Heading Three Car,Prophead 3 Car,TextProp Car,3 Car,Titre niveau 3 Car,H3 Car,Arial 12 Fett Car,ASAPHeading 3 Car,Titre 31 Car,t3.T3 Car,l3 Car,CT Car,Titre 3 SQ Car,T3 Car,Section Car,Section1 Car,Section2 Car,Section3 Car"/>
    <w:basedOn w:val="Policepardfaut"/>
    <w:link w:val="Titre3"/>
    <w:rsid w:val="000E7BC3"/>
    <w:rPr>
      <w:rFonts w:ascii="Arial" w:eastAsia="Times" w:hAnsi="Arial" w:cs="Times New Roman"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0E7BC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0E7BC3"/>
    <w:pPr>
      <w:ind w:left="200"/>
    </w:pPr>
    <w:rPr>
      <w:rFonts w:asciiTheme="minorHAnsi" w:hAnsiTheme="minorHAnsi"/>
      <w:smallCaps/>
      <w:szCs w:val="20"/>
    </w:rPr>
  </w:style>
  <w:style w:type="table" w:customStyle="1" w:styleId="Trameclaire-Accent11">
    <w:name w:val="Trame claire - Accent 11"/>
    <w:basedOn w:val="TableauNormal"/>
    <w:uiPriority w:val="60"/>
    <w:rsid w:val="00963A1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er">
    <w:name w:val="Table Header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b/>
      <w:color w:val="FFFFFF"/>
      <w:sz w:val="28"/>
      <w:lang w:val="en-GB"/>
    </w:rPr>
  </w:style>
  <w:style w:type="paragraph" w:customStyle="1" w:styleId="TableText">
    <w:name w:val="Table Text"/>
    <w:basedOn w:val="Normal"/>
    <w:uiPriority w:val="6"/>
    <w:qFormat/>
    <w:rsid w:val="00963A14"/>
    <w:pPr>
      <w:spacing w:before="240" w:line="240" w:lineRule="auto"/>
    </w:pPr>
    <w:rPr>
      <w:rFonts w:ascii="Arial" w:eastAsia="Calibri" w:hAnsi="Arial" w:cs="Times New Roman"/>
      <w:sz w:val="18"/>
      <w:lang w:val="en-GB"/>
    </w:rPr>
  </w:style>
  <w:style w:type="paragraph" w:customStyle="1" w:styleId="TableBullet1">
    <w:name w:val="Table Bullet 1"/>
    <w:basedOn w:val="Normal"/>
    <w:link w:val="TableBullet1Char"/>
    <w:uiPriority w:val="6"/>
    <w:qFormat/>
    <w:rsid w:val="00963A14"/>
    <w:pPr>
      <w:numPr>
        <w:numId w:val="2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2">
    <w:name w:val="Table Bullet 2"/>
    <w:basedOn w:val="Normal"/>
    <w:link w:val="TableBullet2Char"/>
    <w:uiPriority w:val="6"/>
    <w:qFormat/>
    <w:rsid w:val="00963A14"/>
    <w:pPr>
      <w:numPr>
        <w:numId w:val="3"/>
      </w:numPr>
      <w:spacing w:before="60" w:after="60" w:line="240" w:lineRule="auto"/>
      <w:ind w:left="714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1Char">
    <w:name w:val="Table Bullet 1 Char"/>
    <w:basedOn w:val="Policepardfaut"/>
    <w:link w:val="TableBullet1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customStyle="1" w:styleId="TableBulletNumber">
    <w:name w:val="Table Bullet Number"/>
    <w:basedOn w:val="Normal"/>
    <w:link w:val="TableBulletNumberChar"/>
    <w:uiPriority w:val="6"/>
    <w:qFormat/>
    <w:rsid w:val="00963A14"/>
    <w:pPr>
      <w:numPr>
        <w:numId w:val="4"/>
      </w:numPr>
      <w:spacing w:before="60" w:after="60" w:line="240" w:lineRule="auto"/>
      <w:ind w:left="357" w:hanging="357"/>
    </w:pPr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2Char">
    <w:name w:val="Table Bullet 2 Char"/>
    <w:basedOn w:val="Policepardfaut"/>
    <w:link w:val="TableBullet2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character" w:customStyle="1" w:styleId="TableBulletNumberChar">
    <w:name w:val="Table Bullet Number Char"/>
    <w:basedOn w:val="Policepardfaut"/>
    <w:link w:val="TableBulletNumber"/>
    <w:uiPriority w:val="6"/>
    <w:rsid w:val="00963A14"/>
    <w:rPr>
      <w:rFonts w:ascii="Arial" w:eastAsia="Calibri" w:hAnsi="Arial" w:cs="Times New Roman"/>
      <w:sz w:val="18"/>
      <w:szCs w:val="18"/>
      <w:lang w:val="en-GB"/>
    </w:rPr>
  </w:style>
  <w:style w:type="paragraph" w:styleId="TM3">
    <w:name w:val="toc 3"/>
    <w:basedOn w:val="Normal"/>
    <w:next w:val="Normal"/>
    <w:autoRedefine/>
    <w:uiPriority w:val="39"/>
    <w:unhideWhenUsed/>
    <w:rsid w:val="00082784"/>
    <w:pPr>
      <w:ind w:left="400"/>
    </w:pPr>
    <w:rPr>
      <w:rFonts w:asciiTheme="minorHAnsi" w:hAnsiTheme="minorHAnsi"/>
      <w:i/>
      <w:iCs/>
      <w:szCs w:val="20"/>
    </w:rPr>
  </w:style>
  <w:style w:type="paragraph" w:customStyle="1" w:styleId="Bullet1">
    <w:name w:val="Bullet 1"/>
    <w:basedOn w:val="Normal"/>
    <w:link w:val="Bullet1Char"/>
    <w:uiPriority w:val="3"/>
    <w:qFormat/>
    <w:rsid w:val="00F16936"/>
    <w:pPr>
      <w:numPr>
        <w:numId w:val="5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1Char">
    <w:name w:val="Bullet 1 Char"/>
    <w:basedOn w:val="Policepardfaut"/>
    <w:link w:val="Bullet1"/>
    <w:uiPriority w:val="3"/>
    <w:rsid w:val="00F16936"/>
    <w:rPr>
      <w:rFonts w:ascii="Arial" w:eastAsia="Calibri" w:hAnsi="Arial" w:cs="Times New Roman"/>
      <w:sz w:val="20"/>
      <w:lang w:val="en-GB"/>
    </w:rPr>
  </w:style>
  <w:style w:type="paragraph" w:customStyle="1" w:styleId="Bullet2">
    <w:name w:val="Bullet 2"/>
    <w:basedOn w:val="Normal"/>
    <w:link w:val="Bullet2Char"/>
    <w:uiPriority w:val="3"/>
    <w:qFormat/>
    <w:rsid w:val="00F16936"/>
    <w:pPr>
      <w:numPr>
        <w:numId w:val="6"/>
      </w:numPr>
      <w:spacing w:before="120" w:after="120" w:line="240" w:lineRule="auto"/>
    </w:pPr>
    <w:rPr>
      <w:rFonts w:ascii="Arial" w:eastAsia="Calibri" w:hAnsi="Arial" w:cs="Times New Roman"/>
      <w:lang w:val="en-GB"/>
    </w:rPr>
  </w:style>
  <w:style w:type="character" w:customStyle="1" w:styleId="Bullet2Char">
    <w:name w:val="Bullet 2 Char"/>
    <w:basedOn w:val="Policepardfaut"/>
    <w:link w:val="Bullet2"/>
    <w:uiPriority w:val="3"/>
    <w:rsid w:val="00F16936"/>
    <w:rPr>
      <w:rFonts w:ascii="Arial" w:eastAsia="Calibri" w:hAnsi="Arial" w:cs="Times New Roman"/>
      <w:sz w:val="20"/>
      <w:lang w:val="en-GB"/>
    </w:rPr>
  </w:style>
  <w:style w:type="character" w:customStyle="1" w:styleId="Titre4Car">
    <w:name w:val="Titre 4 Car"/>
    <w:basedOn w:val="Policepardfaut"/>
    <w:link w:val="Titre4"/>
    <w:rsid w:val="0061246E"/>
    <w:rPr>
      <w:rFonts w:ascii="Arial" w:eastAsia="Times New Roman" w:hAnsi="Arial" w:cs="Times New Roman"/>
      <w:b/>
      <w:bCs/>
      <w:i/>
      <w:szCs w:val="28"/>
    </w:rPr>
  </w:style>
  <w:style w:type="character" w:customStyle="1" w:styleId="Titre5Car">
    <w:name w:val="Titre 5 Car"/>
    <w:basedOn w:val="Policepardfaut"/>
    <w:link w:val="Titre5"/>
    <w:rsid w:val="0061246E"/>
    <w:rPr>
      <w:rFonts w:ascii="Arial" w:eastAsia="Times New Roman" w:hAnsi="Arial" w:cs="Times New Roman"/>
      <w:b/>
      <w:bCs/>
      <w:iCs/>
      <w:szCs w:val="26"/>
    </w:rPr>
  </w:style>
  <w:style w:type="character" w:customStyle="1" w:styleId="Titre6Car">
    <w:name w:val="Titre 6 Car"/>
    <w:basedOn w:val="Policepardfaut"/>
    <w:link w:val="Titre6"/>
    <w:rsid w:val="0061246E"/>
    <w:rPr>
      <w:rFonts w:ascii="Times New Roman" w:eastAsia="Times New Roman" w:hAnsi="Times New Roman" w:cs="Times New Roman"/>
      <w:b/>
      <w:bCs/>
    </w:rPr>
  </w:style>
  <w:style w:type="character" w:customStyle="1" w:styleId="Titre7Car">
    <w:name w:val="Titre 7 Car"/>
    <w:basedOn w:val="Policepardfaut"/>
    <w:link w:val="Titre7"/>
    <w:rsid w:val="0061246E"/>
    <w:rPr>
      <w:rFonts w:ascii="Times New Roman" w:eastAsia="Times New Roman" w:hAnsi="Times New Roman" w:cs="Times New Roman"/>
      <w:b/>
      <w:szCs w:val="24"/>
    </w:rPr>
  </w:style>
  <w:style w:type="character" w:customStyle="1" w:styleId="Titre8Car">
    <w:name w:val="Titre 8 Car"/>
    <w:basedOn w:val="Policepardfaut"/>
    <w:link w:val="Titre8"/>
    <w:rsid w:val="0061246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rsid w:val="0061246E"/>
    <w:rPr>
      <w:rFonts w:ascii="Arial" w:eastAsia="Times New Roman" w:hAnsi="Arial" w:cs="Arial"/>
    </w:rPr>
  </w:style>
  <w:style w:type="paragraph" w:styleId="En-tte">
    <w:name w:val="header"/>
    <w:aliases w:val="En-tête1,E.e,h,Even"/>
    <w:basedOn w:val="Normal"/>
    <w:link w:val="En-tteCar"/>
    <w:uiPriority w:val="99"/>
    <w:unhideWhenUsed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En-tête1 Car,E.e Car,h Car,Even Car"/>
    <w:basedOn w:val="Policepardfaut"/>
    <w:link w:val="En-tte"/>
    <w:uiPriority w:val="99"/>
    <w:rsid w:val="00F76614"/>
  </w:style>
  <w:style w:type="paragraph" w:styleId="Pieddepage">
    <w:name w:val="footer"/>
    <w:basedOn w:val="Normal"/>
    <w:link w:val="PieddepageCar"/>
    <w:uiPriority w:val="7"/>
    <w:unhideWhenUsed/>
    <w:qFormat/>
    <w:rsid w:val="00F766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7"/>
    <w:rsid w:val="00F76614"/>
  </w:style>
  <w:style w:type="paragraph" w:styleId="NormalWeb">
    <w:name w:val="Normal (Web)"/>
    <w:basedOn w:val="Normal"/>
    <w:uiPriority w:val="99"/>
    <w:unhideWhenUsed/>
    <w:rsid w:val="007A0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027D"/>
  </w:style>
  <w:style w:type="paragraph" w:customStyle="1" w:styleId="Enum1">
    <w:name w:val="Enum1"/>
    <w:basedOn w:val="Normal"/>
    <w:link w:val="Enum1Car"/>
    <w:uiPriority w:val="99"/>
    <w:rsid w:val="00EA0914"/>
    <w:pPr>
      <w:keepLines/>
      <w:widowControl w:val="0"/>
      <w:numPr>
        <w:numId w:val="8"/>
      </w:numPr>
      <w:spacing w:before="180" w:line="240" w:lineRule="auto"/>
    </w:pPr>
    <w:rPr>
      <w:rFonts w:ascii="Arial" w:eastAsia="Times New Roman" w:hAnsi="Arial" w:cs="Times New Roman"/>
      <w:szCs w:val="20"/>
      <w:lang w:eastAsia="fr-FR"/>
    </w:rPr>
  </w:style>
  <w:style w:type="character" w:customStyle="1" w:styleId="Enum1Car">
    <w:name w:val="Enum1 Car"/>
    <w:basedOn w:val="Policepardfaut"/>
    <w:link w:val="Enum1"/>
    <w:uiPriority w:val="99"/>
    <w:locked/>
    <w:rsid w:val="00EA0914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DocNormal">
    <w:name w:val="Doc Normal"/>
    <w:basedOn w:val="Normal"/>
    <w:link w:val="DocNormalCar"/>
    <w:rsid w:val="0054246A"/>
    <w:pPr>
      <w:spacing w:before="120" w:after="120" w:line="240" w:lineRule="auto"/>
      <w:ind w:left="357" w:right="284"/>
      <w:jc w:val="both"/>
    </w:pPr>
    <w:rPr>
      <w:rFonts w:ascii="Arial" w:eastAsia="Calibri" w:hAnsi="Arial" w:cs="Times New Roman"/>
      <w:color w:val="000080"/>
      <w:szCs w:val="24"/>
      <w:lang w:val="en-US"/>
    </w:rPr>
  </w:style>
  <w:style w:type="character" w:customStyle="1" w:styleId="DocNormalCar">
    <w:name w:val="Doc Normal Car"/>
    <w:link w:val="DocNormal"/>
    <w:rsid w:val="0054246A"/>
    <w:rPr>
      <w:rFonts w:ascii="Arial" w:eastAsia="Calibri" w:hAnsi="Arial" w:cs="Times New Roman"/>
      <w:color w:val="000080"/>
      <w:sz w:val="20"/>
      <w:szCs w:val="24"/>
      <w:lang w:val="en-US"/>
    </w:rPr>
  </w:style>
  <w:style w:type="paragraph" w:customStyle="1" w:styleId="SAPniv0">
    <w:name w:val="SAP_niv0"/>
    <w:basedOn w:val="Normal"/>
    <w:link w:val="SAPniv0Char"/>
    <w:qFormat/>
    <w:rsid w:val="00AB2ABD"/>
    <w:pPr>
      <w:spacing w:line="240" w:lineRule="auto"/>
      <w:ind w:left="709"/>
      <w:jc w:val="both"/>
    </w:pPr>
    <w:rPr>
      <w:rFonts w:ascii="Calibri" w:eastAsia="Times New Roman" w:hAnsi="Calibri" w:cs="Times New Roman"/>
      <w:sz w:val="22"/>
      <w:szCs w:val="20"/>
      <w:lang w:val="en-US" w:eastAsia="fr-FR"/>
    </w:rPr>
  </w:style>
  <w:style w:type="character" w:customStyle="1" w:styleId="SAPniv0Char">
    <w:name w:val="SAP_niv0 Char"/>
    <w:link w:val="SAPniv0"/>
    <w:rsid w:val="00AB2ABD"/>
    <w:rPr>
      <w:rFonts w:ascii="Calibri" w:eastAsia="Times New Roman" w:hAnsi="Calibri" w:cs="Times New Roman"/>
      <w:szCs w:val="20"/>
      <w:lang w:val="en-US" w:eastAsia="fr-FR"/>
    </w:rPr>
  </w:style>
  <w:style w:type="paragraph" w:customStyle="1" w:styleId="NormalGSI">
    <w:name w:val="Normal GSI"/>
    <w:basedOn w:val="DocNormal"/>
    <w:link w:val="NormalGSICar"/>
    <w:qFormat/>
    <w:rsid w:val="00135F7C"/>
    <w:pPr>
      <w:spacing w:after="0"/>
    </w:pPr>
    <w:rPr>
      <w:rFonts w:ascii="Alstom" w:hAnsi="Alstom"/>
      <w:lang w:val="en-GB"/>
    </w:rPr>
  </w:style>
  <w:style w:type="character" w:customStyle="1" w:styleId="NormalGSICar">
    <w:name w:val="Normal GSI Car"/>
    <w:link w:val="NormalGSI"/>
    <w:rsid w:val="00135F7C"/>
    <w:rPr>
      <w:rFonts w:ascii="Alstom" w:eastAsia="Calibri" w:hAnsi="Alstom" w:cs="Times New Roman"/>
      <w:color w:val="000080"/>
      <w:sz w:val="20"/>
      <w:szCs w:val="24"/>
      <w:lang w:val="en-GB"/>
    </w:rPr>
  </w:style>
  <w:style w:type="paragraph" w:customStyle="1" w:styleId="Bullet3">
    <w:name w:val="Bullet3"/>
    <w:basedOn w:val="Normal"/>
    <w:rsid w:val="004B6540"/>
    <w:pPr>
      <w:numPr>
        <w:numId w:val="9"/>
      </w:numPr>
      <w:spacing w:line="240" w:lineRule="auto"/>
      <w:ind w:right="559"/>
      <w:jc w:val="both"/>
    </w:pPr>
    <w:rPr>
      <w:rFonts w:ascii="FuturaA Bk BT" w:eastAsia="Calibri" w:hAnsi="FuturaA Bk BT" w:cs="Times New Roman"/>
      <w:snapToGrid w:val="0"/>
      <w:color w:val="000080"/>
      <w:szCs w:val="24"/>
      <w:lang w:val="en-GB" w:eastAsia="fr-FR"/>
    </w:rPr>
  </w:style>
  <w:style w:type="paragraph" w:customStyle="1" w:styleId="sapxdpparagraph">
    <w:name w:val="sapxdpparagraph"/>
    <w:basedOn w:val="Normal"/>
    <w:rsid w:val="003F3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apxdpproductname">
    <w:name w:val="sapxdpproductname"/>
    <w:basedOn w:val="Policepardfaut"/>
    <w:rsid w:val="003F30C2"/>
  </w:style>
  <w:style w:type="paragraph" w:customStyle="1" w:styleId="DocHeading1">
    <w:name w:val="Doc Heading 1"/>
    <w:basedOn w:val="Normal"/>
    <w:next w:val="DocNormal"/>
    <w:rsid w:val="00D56C69"/>
    <w:pPr>
      <w:keepNext/>
      <w:numPr>
        <w:numId w:val="10"/>
      </w:numPr>
      <w:pBdr>
        <w:bottom w:val="single" w:sz="12" w:space="1" w:color="000080"/>
      </w:pBdr>
      <w:spacing w:before="120" w:after="240" w:line="240" w:lineRule="auto"/>
      <w:ind w:right="-284"/>
      <w:jc w:val="both"/>
    </w:pPr>
    <w:rPr>
      <w:rFonts w:ascii="Arial" w:eastAsia="Calibri" w:hAnsi="Arial" w:cs="Times New Roman"/>
      <w:b/>
      <w:color w:val="000080"/>
      <w:sz w:val="24"/>
      <w:szCs w:val="24"/>
      <w:lang w:val="en-US"/>
    </w:rPr>
  </w:style>
  <w:style w:type="paragraph" w:customStyle="1" w:styleId="DocHeading2">
    <w:name w:val="Doc Heading 2"/>
    <w:basedOn w:val="DocNormal"/>
    <w:next w:val="DocNormal"/>
    <w:rsid w:val="00D56C69"/>
    <w:pPr>
      <w:keepNext/>
      <w:numPr>
        <w:ilvl w:val="1"/>
        <w:numId w:val="10"/>
      </w:numPr>
      <w:spacing w:after="60"/>
      <w:ind w:right="-68"/>
      <w:jc w:val="left"/>
    </w:pPr>
    <w:rPr>
      <w:b/>
      <w:sz w:val="22"/>
    </w:rPr>
  </w:style>
  <w:style w:type="paragraph" w:customStyle="1" w:styleId="DocHeading3">
    <w:name w:val="Doc Heading 3"/>
    <w:basedOn w:val="DocNormal"/>
    <w:next w:val="DocNormal"/>
    <w:rsid w:val="00D56C69"/>
    <w:pPr>
      <w:keepNext/>
      <w:numPr>
        <w:ilvl w:val="2"/>
        <w:numId w:val="10"/>
      </w:numPr>
    </w:pPr>
    <w:rPr>
      <w:rFonts w:ascii="Alstom" w:hAnsi="Alstom"/>
      <w:b/>
    </w:rPr>
  </w:style>
  <w:style w:type="character" w:styleId="lev">
    <w:name w:val="Strong"/>
    <w:uiPriority w:val="22"/>
    <w:qFormat/>
    <w:rsid w:val="00D56C69"/>
    <w:rPr>
      <w:b/>
      <w:bCs/>
    </w:rPr>
  </w:style>
  <w:style w:type="paragraph" w:customStyle="1" w:styleId="GSIStyle3">
    <w:name w:val="GSI Style3"/>
    <w:basedOn w:val="DocHeading3"/>
    <w:next w:val="NormalGSI"/>
    <w:link w:val="GSIStyle3Car"/>
    <w:qFormat/>
    <w:rsid w:val="00D56C69"/>
    <w:pPr>
      <w:spacing w:before="240" w:after="0"/>
      <w:outlineLvl w:val="2"/>
    </w:pPr>
    <w:rPr>
      <w:lang w:val="en-GB"/>
    </w:rPr>
  </w:style>
  <w:style w:type="character" w:customStyle="1" w:styleId="GSIStyle3Car">
    <w:name w:val="GSI Style3 Car"/>
    <w:link w:val="GSIStyle3"/>
    <w:rsid w:val="00D56C69"/>
    <w:rPr>
      <w:rFonts w:ascii="Alstom" w:eastAsia="Calibri" w:hAnsi="Alstom" w:cs="Times New Roman"/>
      <w:b/>
      <w:color w:val="000080"/>
      <w:sz w:val="20"/>
      <w:szCs w:val="24"/>
      <w:lang w:val="en-GB"/>
    </w:rPr>
  </w:style>
  <w:style w:type="paragraph" w:customStyle="1" w:styleId="GSIStyle4">
    <w:name w:val="GSI Style4"/>
    <w:basedOn w:val="GSIStyle3"/>
    <w:next w:val="NormalGSI"/>
    <w:qFormat/>
    <w:rsid w:val="00D56C69"/>
    <w:pPr>
      <w:numPr>
        <w:ilvl w:val="3"/>
      </w:numPr>
      <w:tabs>
        <w:tab w:val="clear" w:pos="864"/>
      </w:tabs>
      <w:ind w:left="862" w:hanging="862"/>
      <w:outlineLvl w:val="3"/>
    </w:pPr>
    <w:rPr>
      <w:b w:val="0"/>
      <w:i/>
    </w:rPr>
  </w:style>
  <w:style w:type="paragraph" w:styleId="Sansinterligne">
    <w:name w:val="No Spacing"/>
    <w:basedOn w:val="Normal"/>
    <w:uiPriority w:val="1"/>
    <w:qFormat/>
    <w:rsid w:val="00204BF1"/>
    <w:pPr>
      <w:spacing w:line="240" w:lineRule="auto"/>
    </w:pPr>
    <w:rPr>
      <w:rFonts w:eastAsia="Calibri" w:cs="Times New Roman"/>
      <w:szCs w:val="24"/>
    </w:rPr>
  </w:style>
  <w:style w:type="paragraph" w:customStyle="1" w:styleId="Notice">
    <w:name w:val="Notice"/>
    <w:basedOn w:val="Normal"/>
    <w:link w:val="NoticeCar"/>
    <w:qFormat/>
    <w:rsid w:val="00301F41"/>
    <w:pPr>
      <w:keepLines/>
      <w:spacing w:line="240" w:lineRule="auto"/>
      <w:jc w:val="both"/>
    </w:pPr>
    <w:rPr>
      <w:rFonts w:ascii="Arial" w:eastAsia="Times New Roman" w:hAnsi="Arial" w:cs="Times New Roman"/>
      <w:color w:val="4F81BD" w:themeColor="accent1"/>
      <w:szCs w:val="20"/>
      <w:lang w:eastAsia="fr-FR"/>
    </w:rPr>
  </w:style>
  <w:style w:type="character" w:customStyle="1" w:styleId="NoticeCar">
    <w:name w:val="Notice Car"/>
    <w:basedOn w:val="Policepardfaut"/>
    <w:link w:val="Notice"/>
    <w:rsid w:val="00301F41"/>
    <w:rPr>
      <w:rFonts w:ascii="Arial" w:eastAsia="Times New Roman" w:hAnsi="Arial" w:cs="Times New Roman"/>
      <w:color w:val="4F81BD" w:themeColor="accent1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60958"/>
    <w:rPr>
      <w:color w:val="800080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2B1868"/>
    <w:rPr>
      <w:i/>
      <w:iCs/>
      <w:sz w:val="22"/>
    </w:rPr>
  </w:style>
  <w:style w:type="paragraph" w:styleId="TM4">
    <w:name w:val="toc 4"/>
    <w:basedOn w:val="Normal"/>
    <w:next w:val="Normal"/>
    <w:autoRedefine/>
    <w:uiPriority w:val="39"/>
    <w:unhideWhenUsed/>
    <w:rsid w:val="00127BC7"/>
    <w:pPr>
      <w:ind w:left="60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27BC7"/>
    <w:pPr>
      <w:ind w:left="80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27BC7"/>
    <w:pPr>
      <w:ind w:left="10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27BC7"/>
    <w:pPr>
      <w:ind w:left="120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27BC7"/>
    <w:pPr>
      <w:ind w:left="140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27BC7"/>
    <w:pPr>
      <w:ind w:left="1600"/>
    </w:pPr>
    <w:rPr>
      <w:rFonts w:asciiTheme="minorHAnsi" w:hAnsiTheme="minorHAnsi"/>
      <w:sz w:val="18"/>
      <w:szCs w:val="18"/>
    </w:rPr>
  </w:style>
  <w:style w:type="paragraph" w:customStyle="1" w:styleId="Tableaulettre">
    <w:name w:val="Tableau lettre"/>
    <w:basedOn w:val="Normal"/>
    <w:rsid w:val="002B18B8"/>
    <w:pPr>
      <w:spacing w:line="240" w:lineRule="auto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TableText0">
    <w:name w:val="TableText"/>
    <w:basedOn w:val="Normal"/>
    <w:rsid w:val="00860BC0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Cs w:val="20"/>
      <w:lang w:val="en-US" w:eastAsia="fr-FR"/>
    </w:rPr>
  </w:style>
  <w:style w:type="character" w:styleId="Textedelespacerserv">
    <w:name w:val="Placeholder Text"/>
    <w:basedOn w:val="Policepardfaut"/>
    <w:uiPriority w:val="99"/>
    <w:semiHidden/>
    <w:rsid w:val="00E31A79"/>
    <w:rPr>
      <w:color w:val="808080"/>
    </w:rPr>
  </w:style>
  <w:style w:type="table" w:styleId="Listeclaire-Accent1">
    <w:name w:val="Light List Accent 1"/>
    <w:basedOn w:val="TableauNormal"/>
    <w:uiPriority w:val="61"/>
    <w:rsid w:val="00A400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0703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LongchampTitre1">
    <w:name w:val="Longchamp Titre 1"/>
    <w:basedOn w:val="Paragraphedeliste"/>
    <w:link w:val="LongchampTitre1Car"/>
    <w:qFormat/>
    <w:rsid w:val="00F80DEA"/>
    <w:pPr>
      <w:keepNext/>
      <w:keepLines/>
      <w:pageBreakBefore/>
      <w:numPr>
        <w:numId w:val="1"/>
      </w:numPr>
      <w:pBdr>
        <w:bottom w:val="single" w:sz="12" w:space="1" w:color="005172"/>
      </w:pBdr>
      <w:spacing w:before="480" w:after="240" w:line="240" w:lineRule="auto"/>
      <w:ind w:left="567" w:hanging="567"/>
      <w:contextualSpacing w:val="0"/>
      <w:outlineLvl w:val="0"/>
    </w:pPr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">
    <w:name w:val="Longchamp Titre 1.1"/>
    <w:basedOn w:val="Paragraphedeliste"/>
    <w:link w:val="LongchampTitre11Car"/>
    <w:qFormat/>
    <w:rsid w:val="00F80DEA"/>
    <w:pPr>
      <w:keepNext/>
      <w:keepLines/>
      <w:numPr>
        <w:ilvl w:val="1"/>
        <w:numId w:val="1"/>
      </w:numPr>
      <w:spacing w:before="240" w:after="120" w:line="240" w:lineRule="auto"/>
      <w:ind w:left="425" w:hanging="431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80DEA"/>
    <w:rPr>
      <w:rFonts w:ascii="Verdana" w:hAnsi="Verdana"/>
      <w:sz w:val="20"/>
    </w:rPr>
  </w:style>
  <w:style w:type="character" w:customStyle="1" w:styleId="LongchampTitre1Car">
    <w:name w:val="Longchamp Titre 1 Car"/>
    <w:basedOn w:val="ParagraphedelisteCar"/>
    <w:link w:val="LongchampTitre1"/>
    <w:rsid w:val="00F80DEA"/>
    <w:rPr>
      <w:rFonts w:ascii="Arial" w:eastAsia="Times New Roman" w:hAnsi="Arial" w:cs="Arial"/>
      <w:b/>
      <w:bCs/>
      <w:color w:val="005172"/>
      <w:sz w:val="40"/>
      <w:szCs w:val="28"/>
    </w:rPr>
  </w:style>
  <w:style w:type="paragraph" w:customStyle="1" w:styleId="LongchampTitre111">
    <w:name w:val="Longchamp Titre 1.1.1"/>
    <w:basedOn w:val="Paragraphedeliste"/>
    <w:link w:val="LongchampTitre111Car"/>
    <w:qFormat/>
    <w:rsid w:val="00F80DEA"/>
    <w:pPr>
      <w:keepNext/>
      <w:keepLines/>
      <w:numPr>
        <w:ilvl w:val="2"/>
        <w:numId w:val="1"/>
      </w:numPr>
      <w:spacing w:before="240" w:after="120" w:line="240" w:lineRule="auto"/>
      <w:ind w:left="709" w:hanging="283"/>
      <w:contextualSpacing w:val="0"/>
      <w:outlineLvl w:val="1"/>
    </w:pPr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itre11Car">
    <w:name w:val="Longchamp Titre 1.1 Car"/>
    <w:basedOn w:val="ParagraphedelisteCar"/>
    <w:link w:val="LongchampTitre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paragraph" w:customStyle="1" w:styleId="LongchampTexte">
    <w:name w:val="Longchamp Texte"/>
    <w:link w:val="LongchampTexteCar"/>
    <w:autoRedefine/>
    <w:qFormat/>
    <w:rsid w:val="00020092"/>
    <w:pPr>
      <w:jc w:val="both"/>
    </w:pPr>
    <w:rPr>
      <w:rFonts w:ascii="Arial" w:eastAsia="Calibri" w:hAnsi="Arial" w:cs="Arial"/>
      <w:szCs w:val="20"/>
    </w:rPr>
  </w:style>
  <w:style w:type="character" w:customStyle="1" w:styleId="LongchampTitre111Car">
    <w:name w:val="Longchamp Titre 1.1.1 Car"/>
    <w:basedOn w:val="ParagraphedelisteCar"/>
    <w:link w:val="LongchampTitre111"/>
    <w:rsid w:val="00F80DEA"/>
    <w:rPr>
      <w:rFonts w:ascii="Arial" w:eastAsia="Times New Roman" w:hAnsi="Arial" w:cs="Arial"/>
      <w:b/>
      <w:bCs/>
      <w:color w:val="005172"/>
      <w:sz w:val="28"/>
      <w:szCs w:val="26"/>
    </w:rPr>
  </w:style>
  <w:style w:type="character" w:customStyle="1" w:styleId="LongchampTexteCar">
    <w:name w:val="Longchamp Texte Car"/>
    <w:basedOn w:val="Policepardfaut"/>
    <w:link w:val="LongchampTexte"/>
    <w:rsid w:val="00020092"/>
    <w:rPr>
      <w:rFonts w:ascii="Arial" w:eastAsia="Calibri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653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99335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2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72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1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932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79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2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0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9996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75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460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95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41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4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22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119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7987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193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336">
          <w:marLeft w:val="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684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775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95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54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24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773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99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814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207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068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2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994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4842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96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075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119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092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451">
          <w:marLeft w:val="288"/>
          <w:marRight w:val="0"/>
          <w:marTop w:val="67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3631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365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6376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9494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1301">
          <w:marLeft w:val="85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hiero\Documents\Projet\Longchamp\Template\SFD%20Template%20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196C1EE6CFC47BAF3769AE7144111" ma:contentTypeVersion="0" ma:contentTypeDescription="Crée un document." ma:contentTypeScope="" ma:versionID="50c77e3bccacc934cccf0e26eb51bd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A00D-3637-40C6-806C-DAB90E104D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C6A800-F163-454A-BEBC-5A34F5F68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42460-C99E-42C0-86DC-89576598F7E0}">
  <ds:schemaRefs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ACD7A98-39BF-41F3-8DDD-628AA4C1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SFD Template 3.dotx</Template>
  <TotalTime>1108</TotalTime>
  <Pages>17</Pages>
  <Words>3088</Words>
  <Characters>16985</Characters>
  <Application>Microsoft Office Word</Application>
  <DocSecurity>0</DocSecurity>
  <Lines>141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Vehier, Olivier</dc:creator>
  <cp:lastModifiedBy>Olivier Véhier</cp:lastModifiedBy>
  <cp:revision>276</cp:revision>
  <cp:lastPrinted>2015-01-28T16:16:00Z</cp:lastPrinted>
  <dcterms:created xsi:type="dcterms:W3CDTF">2015-09-28T13:08:00Z</dcterms:created>
  <dcterms:modified xsi:type="dcterms:W3CDTF">2018-07-12T14:39:00Z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0x01010026A196C1EE6CFC47BAF3769AE7144111</vt:lpwstr>
  </property>
</Properties>
</file>